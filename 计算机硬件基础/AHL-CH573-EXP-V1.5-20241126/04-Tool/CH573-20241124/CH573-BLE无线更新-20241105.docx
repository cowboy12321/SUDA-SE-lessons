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F267" w14:textId="77777777" w:rsidR="00A93D86" w:rsidRDefault="00FB5ABF">
      <w:pPr>
        <w:ind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CH573 BLE </w:t>
      </w:r>
      <w:r>
        <w:rPr>
          <w:rFonts w:hint="eastAsia"/>
          <w:b/>
          <w:sz w:val="36"/>
          <w:szCs w:val="36"/>
        </w:rPr>
        <w:t>无线更新</w:t>
      </w:r>
    </w:p>
    <w:p w14:paraId="35564025" w14:textId="77777777" w:rsidR="00A93D86" w:rsidRDefault="00A93D86">
      <w:pPr>
        <w:ind w:firstLine="420"/>
      </w:pPr>
    </w:p>
    <w:p w14:paraId="48E7A667" w14:textId="77777777" w:rsidR="00A93D86" w:rsidRDefault="00FB5ABF">
      <w:pPr>
        <w:pStyle w:val="1"/>
        <w:rPr>
          <w:kern w:val="0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User</w:t>
      </w:r>
      <w:r>
        <w:rPr>
          <w:rFonts w:hint="eastAsia"/>
          <w:shd w:val="clear" w:color="auto" w:fill="FFFFFF"/>
        </w:rPr>
        <w:t>程序更新流程</w:t>
      </w:r>
    </w:p>
    <w:p w14:paraId="79E7AAE3" w14:textId="77777777" w:rsidR="00A93D86" w:rsidRDefault="00FB5ABF">
      <w:pPr>
        <w:wordWrap w:val="0"/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准备两块</w:t>
      </w:r>
      <w:r>
        <w:rPr>
          <w:rFonts w:eastAsiaTheme="minorEastAsia" w:cs="Times New Roman" w:hint="eastAsia"/>
        </w:rPr>
        <w:t>CH573</w:t>
      </w:r>
      <w:r>
        <w:rPr>
          <w:rFonts w:eastAsiaTheme="minorEastAsia" w:cs="Times New Roman" w:hint="eastAsia"/>
        </w:rPr>
        <w:t>，一块作为“主机”，一块作为“从机”。使用</w:t>
      </w:r>
      <w:proofErr w:type="spellStart"/>
      <w:r>
        <w:rPr>
          <w:rFonts w:eastAsiaTheme="minorEastAsia" w:cs="Times New Roman" w:hint="eastAsia"/>
        </w:rPr>
        <w:t>WCHISPStudio</w:t>
      </w:r>
      <w:proofErr w:type="spellEnd"/>
      <w:r>
        <w:rPr>
          <w:rFonts w:eastAsiaTheme="minorEastAsia" w:cs="Times New Roman" w:hint="eastAsia"/>
        </w:rPr>
        <w:t>将</w:t>
      </w:r>
      <w:r>
        <w:rPr>
          <w:rFonts w:eastAsiaTheme="minorEastAsia" w:cs="Times New Roman" w:hint="eastAsia"/>
        </w:rPr>
        <w:t>BIOS-RTOS-CH573-V1.11-20241104.hex</w:t>
      </w:r>
      <w:r>
        <w:rPr>
          <w:rFonts w:eastAsiaTheme="minorEastAsia" w:cs="Times New Roman" w:hint="eastAsia"/>
        </w:rPr>
        <w:t>烧写进芯片后，使用</w:t>
      </w:r>
      <w:r>
        <w:rPr>
          <w:rFonts w:eastAsiaTheme="minorEastAsia" w:cs="Times New Roman" w:hint="eastAsia"/>
        </w:rPr>
        <w:t>AHL-GEC-EXTERN-AUTO(V1.8)-20241105</w:t>
      </w:r>
      <w:r>
        <w:rPr>
          <w:rFonts w:eastAsiaTheme="minorEastAsia" w:cs="Times New Roman" w:hint="eastAsia"/>
        </w:rPr>
        <w:t>进行</w:t>
      </w:r>
      <w:r>
        <w:rPr>
          <w:rFonts w:eastAsiaTheme="minorEastAsia" w:cs="Times New Roman" w:hint="eastAsia"/>
        </w:rPr>
        <w:t>BLE-RF</w:t>
      </w:r>
      <w:r>
        <w:rPr>
          <w:rFonts w:eastAsiaTheme="minorEastAsia" w:cs="Times New Roman" w:hint="eastAsia"/>
        </w:rPr>
        <w:t>无线更新测试，更新的</w:t>
      </w:r>
      <w:r>
        <w:rPr>
          <w:rFonts w:eastAsiaTheme="minorEastAsia" w:cs="Times New Roman" w:hint="eastAsia"/>
        </w:rPr>
        <w:t>User</w:t>
      </w:r>
      <w:r>
        <w:rPr>
          <w:rFonts w:eastAsiaTheme="minorEastAsia" w:cs="Times New Roman" w:hint="eastAsia"/>
        </w:rPr>
        <w:t>程序为“</w:t>
      </w:r>
      <w:r>
        <w:rPr>
          <w:rFonts w:eastAsiaTheme="minorEastAsia" w:cs="Times New Roman" w:hint="eastAsia"/>
        </w:rPr>
        <w:t>AHL-User-RF-CH573-20241104</w:t>
      </w:r>
      <w:r>
        <w:rPr>
          <w:rFonts w:eastAsiaTheme="minorEastAsia" w:cs="Times New Roman" w:hint="eastAsia"/>
        </w:rPr>
        <w:t>”。</w:t>
      </w:r>
    </w:p>
    <w:p w14:paraId="4793AEC4" w14:textId="77777777" w:rsidR="00A93D86" w:rsidRDefault="00FB5ABF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软硬件地址以及</w:t>
      </w:r>
      <w:proofErr w:type="gramStart"/>
      <w:r>
        <w:rPr>
          <w:rFonts w:hint="eastAsia"/>
        </w:rPr>
        <w:t>主从机</w:t>
      </w:r>
      <w:proofErr w:type="gramEnd"/>
      <w:r>
        <w:rPr>
          <w:rFonts w:hint="eastAsia"/>
        </w:rPr>
        <w:t>设置</w:t>
      </w:r>
    </w:p>
    <w:p w14:paraId="07A4690D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1</w:t>
      </w:r>
      <w:r>
        <w:rPr>
          <w:rFonts w:eastAsiaTheme="minorEastAsia" w:cs="Times New Roman" w:hint="eastAsia"/>
        </w:rPr>
        <w:t>）打开“</w:t>
      </w:r>
      <w:r>
        <w:rPr>
          <w:rFonts w:eastAsiaTheme="minorEastAsia" w:cs="Times New Roman" w:hint="eastAsia"/>
        </w:rPr>
        <w:t>AHL-GEC-EXTERN_AUTO(V1.8)</w:t>
      </w:r>
      <w:r>
        <w:rPr>
          <w:rFonts w:eastAsiaTheme="minorEastAsia" w:cs="Times New Roman" w:hint="eastAsia"/>
        </w:rPr>
        <w:t>”，点击左上角</w:t>
      </w:r>
      <w:proofErr w:type="gramStart"/>
      <w:r>
        <w:rPr>
          <w:rFonts w:eastAsiaTheme="minorEastAsia" w:cs="Times New Roman" w:hint="eastAsia"/>
        </w:rPr>
        <w:t>“</w:t>
      </w:r>
      <w:proofErr w:type="gramEnd"/>
      <w:r>
        <w:rPr>
          <w:rFonts w:eastAsiaTheme="minorEastAsia" w:cs="Times New Roman" w:hint="eastAsia"/>
        </w:rPr>
        <w:t>用户功能内的“设备信息更新”，进入设备软硬件地址及</w:t>
      </w:r>
      <w:proofErr w:type="gramStart"/>
      <w:r>
        <w:rPr>
          <w:rFonts w:eastAsiaTheme="minorEastAsia" w:cs="Times New Roman" w:hint="eastAsia"/>
        </w:rPr>
        <w:t>主从机</w:t>
      </w:r>
      <w:proofErr w:type="gramEnd"/>
      <w:r>
        <w:rPr>
          <w:rFonts w:eastAsiaTheme="minorEastAsia" w:cs="Times New Roman" w:hint="eastAsia"/>
        </w:rPr>
        <w:t>设置界面。</w:t>
      </w:r>
    </w:p>
    <w:tbl>
      <w:tblPr>
        <w:tblStyle w:val="4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9"/>
      </w:tblGrid>
      <w:tr w:rsidR="00A93D86" w14:paraId="755BEE97" w14:textId="77777777" w:rsidTr="00BD6C2D">
        <w:trPr>
          <w:trHeight w:val="2646"/>
          <w:jc w:val="center"/>
        </w:trPr>
        <w:tc>
          <w:tcPr>
            <w:tcW w:w="9579" w:type="dxa"/>
          </w:tcPr>
          <w:p w14:paraId="495ED504" w14:textId="77777777" w:rsidR="00A93D86" w:rsidRDefault="00FB5ABF" w:rsidP="00BD6C2D">
            <w:pPr>
              <w:widowControl/>
              <w:ind w:firstLineChars="0" w:firstLine="0"/>
              <w:jc w:val="center"/>
              <w:rPr>
                <w:rFonts w:eastAsiaTheme="minorEastAsia" w:cs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3E12FAFA" wp14:editId="793317F1">
                  <wp:extent cx="2644775" cy="1440180"/>
                  <wp:effectExtent l="0" t="0" r="317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775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1EC442" w14:textId="77777777" w:rsidR="00A93D86" w:rsidRDefault="00FB5ABF">
            <w:pPr>
              <w:pStyle w:val="afffe"/>
              <w:framePr w:wrap="around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图</w:t>
            </w:r>
            <w:r>
              <w:rPr>
                <w:rFonts w:eastAsiaTheme="minorEastAsia" w:cs="Times New Roman" w:hint="eastAsia"/>
              </w:rPr>
              <w:t>1</w:t>
            </w:r>
            <w:r>
              <w:rPr>
                <w:rFonts w:eastAsiaTheme="minorEastAsia" w:cs="Times New Roman"/>
              </w:rPr>
              <w:t xml:space="preserve"> </w:t>
            </w:r>
            <w:r>
              <w:rPr>
                <w:rFonts w:eastAsiaTheme="minorEastAsia" w:cs="Times New Roman" w:hint="eastAsia"/>
              </w:rPr>
              <w:t>设备信息更新入口</w:t>
            </w:r>
          </w:p>
        </w:tc>
      </w:tr>
    </w:tbl>
    <w:p w14:paraId="62DD1628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2</w:t>
      </w:r>
      <w:r>
        <w:rPr>
          <w:rFonts w:eastAsiaTheme="minorEastAsia" w:cs="Times New Roman" w:hint="eastAsia"/>
        </w:rPr>
        <w:t>）选择需要设置的设备后点击“连接</w:t>
      </w:r>
      <w:r>
        <w:rPr>
          <w:rFonts w:eastAsiaTheme="minorEastAsia" w:cs="Times New Roman" w:hint="eastAsia"/>
        </w:rPr>
        <w:t>GEC</w:t>
      </w:r>
      <w:r>
        <w:rPr>
          <w:rFonts w:eastAsiaTheme="minorEastAsia" w:cs="Times New Roman" w:hint="eastAsia"/>
        </w:rPr>
        <w:t>”连接上该设备，修改好下方硬件地址、软件地址、</w:t>
      </w:r>
      <w:proofErr w:type="gramStart"/>
      <w:r>
        <w:rPr>
          <w:rFonts w:eastAsiaTheme="minorEastAsia" w:cs="Times New Roman" w:hint="eastAsia"/>
        </w:rPr>
        <w:t>主从机类型</w:t>
      </w:r>
      <w:proofErr w:type="gramEnd"/>
      <w:r>
        <w:rPr>
          <w:rFonts w:eastAsiaTheme="minorEastAsia" w:cs="Times New Roman" w:hint="eastAsia"/>
        </w:rPr>
        <w:t>后，点击右侧“更改地址”即可完成对相关信息的设置。更新过程中至少需要一个主机和一个从机，同时保证更新的</w:t>
      </w:r>
      <w:proofErr w:type="gramStart"/>
      <w:r>
        <w:rPr>
          <w:rFonts w:eastAsiaTheme="minorEastAsia" w:cs="Times New Roman" w:hint="eastAsia"/>
        </w:rPr>
        <w:t>主从机</w:t>
      </w:r>
      <w:proofErr w:type="gramEnd"/>
      <w:r>
        <w:rPr>
          <w:rFonts w:eastAsiaTheme="minorEastAsia" w:cs="Times New Roman" w:hint="eastAsia"/>
        </w:rPr>
        <w:t>处于同一个硬件地址。</w:t>
      </w:r>
    </w:p>
    <w:p w14:paraId="56A7EDBF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此处设置主机硬件地址为：</w:t>
      </w:r>
      <w:r>
        <w:rPr>
          <w:rFonts w:eastAsiaTheme="minorEastAsia" w:cs="Times New Roman" w:hint="eastAsia"/>
        </w:rPr>
        <w:t>0x12345678</w:t>
      </w:r>
      <w:r>
        <w:rPr>
          <w:rFonts w:eastAsiaTheme="minorEastAsia" w:cs="Times New Roman" w:hint="eastAsia"/>
        </w:rPr>
        <w:t>，软件地址为</w:t>
      </w:r>
      <w:r>
        <w:rPr>
          <w:rFonts w:eastAsiaTheme="minorEastAsia" w:cs="Times New Roman" w:hint="eastAsia"/>
        </w:rPr>
        <w:t>01</w:t>
      </w:r>
      <w:r>
        <w:rPr>
          <w:rFonts w:eastAsiaTheme="minorEastAsia" w:cs="Times New Roman" w:hint="eastAsia"/>
        </w:rPr>
        <w:t>（主机的软件地址实际不起效，在更新过程中视作</w:t>
      </w:r>
      <w:r>
        <w:rPr>
          <w:rFonts w:eastAsiaTheme="minorEastAsia" w:cs="Times New Roman" w:hint="eastAsia"/>
        </w:rPr>
        <w:t>00</w:t>
      </w:r>
      <w:r>
        <w:rPr>
          <w:rFonts w:eastAsiaTheme="minorEastAsia" w:cs="Times New Roman" w:hint="eastAsia"/>
        </w:rPr>
        <w:t>）；从机硬件地址为：</w:t>
      </w:r>
      <w:r>
        <w:rPr>
          <w:rFonts w:eastAsiaTheme="minorEastAsia" w:cs="Times New Roman" w:hint="eastAsia"/>
        </w:rPr>
        <w:t>0x12345678</w:t>
      </w:r>
      <w:r>
        <w:rPr>
          <w:rFonts w:eastAsiaTheme="minorEastAsia" w:cs="Times New Roman" w:hint="eastAsia"/>
        </w:rPr>
        <w:t>，软件地址为：</w:t>
      </w:r>
      <w:r>
        <w:rPr>
          <w:rFonts w:eastAsiaTheme="minorEastAsia" w:cs="Times New Roman" w:hint="eastAsia"/>
        </w:rPr>
        <w:t>01</w:t>
      </w:r>
      <w:r>
        <w:rPr>
          <w:rFonts w:eastAsiaTheme="minorEastAsia" w:cs="Times New Roman" w:hint="eastAsia"/>
        </w:rPr>
        <w:t>。</w:t>
      </w:r>
    </w:p>
    <w:p w14:paraId="0358A3D7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【注】执行该功能时建议手动选择需要连接的</w:t>
      </w:r>
      <w:r>
        <w:rPr>
          <w:rFonts w:eastAsiaTheme="minorEastAsia" w:cs="Times New Roman" w:hint="eastAsia"/>
        </w:rPr>
        <w:t>GEC</w:t>
      </w:r>
      <w:r>
        <w:rPr>
          <w:rFonts w:eastAsiaTheme="minorEastAsia" w:cs="Times New Roman" w:hint="eastAsia"/>
        </w:rPr>
        <w:t>，减少自动搜索占用的</w:t>
      </w:r>
      <w:r>
        <w:rPr>
          <w:rFonts w:eastAsiaTheme="minorEastAsia" w:cs="Times New Roman" w:hint="eastAsia"/>
        </w:rPr>
        <w:t>时间。</w:t>
      </w:r>
    </w:p>
    <w:tbl>
      <w:tblPr>
        <w:tblStyle w:val="4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9"/>
      </w:tblGrid>
      <w:tr w:rsidR="00A93D86" w14:paraId="5E010662" w14:textId="77777777" w:rsidTr="00BD6C2D">
        <w:trPr>
          <w:trHeight w:val="2939"/>
          <w:jc w:val="center"/>
        </w:trPr>
        <w:tc>
          <w:tcPr>
            <w:tcW w:w="9709" w:type="dxa"/>
          </w:tcPr>
          <w:p w14:paraId="7A920E59" w14:textId="77777777" w:rsidR="00A93D86" w:rsidRDefault="00FB5ABF" w:rsidP="00BD6C2D">
            <w:pPr>
              <w:widowControl/>
              <w:ind w:firstLineChars="0" w:firstLine="0"/>
              <w:jc w:val="center"/>
              <w:rPr>
                <w:rFonts w:eastAsiaTheme="minorEastAsia" w:cs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382A7190" wp14:editId="4F536246">
                  <wp:extent cx="3940175" cy="1619885"/>
                  <wp:effectExtent l="0" t="0" r="3175" b="1841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75" cy="16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D62B8" w14:textId="77777777" w:rsidR="00A93D86" w:rsidRDefault="00FB5ABF">
            <w:pPr>
              <w:pStyle w:val="afffe"/>
              <w:framePr w:wrap="around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图</w:t>
            </w:r>
            <w:r>
              <w:rPr>
                <w:rFonts w:eastAsiaTheme="minorEastAsia" w:cs="Times New Roman" w:hint="eastAsia"/>
              </w:rPr>
              <w:t>2</w:t>
            </w:r>
            <w:r>
              <w:rPr>
                <w:rFonts w:eastAsiaTheme="minorEastAsia" w:cs="Times New Roman"/>
              </w:rPr>
              <w:t xml:space="preserve"> </w:t>
            </w:r>
            <w:r>
              <w:rPr>
                <w:rFonts w:eastAsiaTheme="minorEastAsia" w:cs="Times New Roman" w:hint="eastAsia"/>
              </w:rPr>
              <w:t>设置主机信息</w:t>
            </w:r>
          </w:p>
        </w:tc>
      </w:tr>
    </w:tbl>
    <w:p w14:paraId="685EB9C3" w14:textId="77777777" w:rsidR="00A93D86" w:rsidRDefault="00FB5ABF">
      <w:pPr>
        <w:pStyle w:val="2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User</w:t>
      </w:r>
      <w:r>
        <w:rPr>
          <w:rFonts w:hint="eastAsia"/>
        </w:rPr>
        <w:t>程序无限更新</w:t>
      </w:r>
    </w:p>
    <w:p w14:paraId="150957B7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1</w:t>
      </w:r>
      <w:r>
        <w:rPr>
          <w:rFonts w:eastAsiaTheme="minorEastAsia" w:cs="Times New Roman" w:hint="eastAsia"/>
        </w:rPr>
        <w:t>）点击左上角“用户功能”内的“单个设备程序更新”，进入程序更新界面。</w:t>
      </w:r>
    </w:p>
    <w:tbl>
      <w:tblPr>
        <w:tblStyle w:val="4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A93D86" w14:paraId="7D909D63" w14:textId="77777777" w:rsidTr="00BD6C2D">
        <w:trPr>
          <w:trHeight w:val="2236"/>
          <w:jc w:val="center"/>
        </w:trPr>
        <w:tc>
          <w:tcPr>
            <w:tcW w:w="9396" w:type="dxa"/>
          </w:tcPr>
          <w:p w14:paraId="2276D436" w14:textId="77777777" w:rsidR="00A93D86" w:rsidRDefault="00FB5ABF" w:rsidP="00BD6C2D">
            <w:pPr>
              <w:widowControl/>
              <w:ind w:firstLineChars="0" w:firstLine="0"/>
              <w:jc w:val="center"/>
              <w:rPr>
                <w:rFonts w:eastAsiaTheme="minorEastAsia" w:cs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4CEE03C7" wp14:editId="6213B5CB">
                  <wp:extent cx="2606040" cy="1259840"/>
                  <wp:effectExtent l="0" t="0" r="3810" b="1651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B7CF18" w14:textId="77777777" w:rsidR="00A93D86" w:rsidRDefault="00FB5ABF">
            <w:pPr>
              <w:pStyle w:val="afffe"/>
              <w:framePr w:wrap="around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图</w:t>
            </w:r>
            <w:r>
              <w:rPr>
                <w:rFonts w:eastAsiaTheme="minorEastAsia" w:cs="Times New Roman" w:hint="eastAsia"/>
              </w:rPr>
              <w:t>3</w:t>
            </w:r>
            <w:r>
              <w:rPr>
                <w:rFonts w:eastAsiaTheme="minorEastAsia" w:cs="Times New Roman"/>
              </w:rPr>
              <w:t xml:space="preserve"> </w:t>
            </w:r>
            <w:r>
              <w:rPr>
                <w:rFonts w:eastAsiaTheme="minorEastAsia" w:cs="Times New Roman" w:hint="eastAsia"/>
              </w:rPr>
              <w:t>单个设备程序更新入口</w:t>
            </w:r>
          </w:p>
        </w:tc>
      </w:tr>
    </w:tbl>
    <w:p w14:paraId="2FF2DEB8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2</w:t>
      </w:r>
      <w:r>
        <w:rPr>
          <w:rFonts w:eastAsiaTheme="minorEastAsia" w:cs="Times New Roman" w:hint="eastAsia"/>
        </w:rPr>
        <w:t>）在左上角“</w:t>
      </w:r>
      <w:r>
        <w:rPr>
          <w:rFonts w:eastAsiaTheme="minorEastAsia" w:cs="Times New Roman" w:hint="eastAsia"/>
        </w:rPr>
        <w:t>1.</w:t>
      </w:r>
      <w:r>
        <w:rPr>
          <w:rFonts w:eastAsiaTheme="minorEastAsia" w:cs="Times New Roman" w:hint="eastAsia"/>
        </w:rPr>
        <w:t>从机信息”框内可以选择指定从机进行连接，如图所示，点击“连接</w:t>
      </w:r>
      <w:r>
        <w:rPr>
          <w:rFonts w:eastAsiaTheme="minorEastAsia" w:cs="Times New Roman" w:hint="eastAsia"/>
        </w:rPr>
        <w:t>GEC</w:t>
      </w:r>
      <w:r>
        <w:rPr>
          <w:rFonts w:eastAsiaTheme="minorEastAsia" w:cs="Times New Roman" w:hint="eastAsia"/>
        </w:rPr>
        <w:t>”后即会连接硬件地址为</w:t>
      </w:r>
      <w:r>
        <w:rPr>
          <w:rFonts w:eastAsiaTheme="minorEastAsia" w:cs="Times New Roman" w:hint="eastAsia"/>
        </w:rPr>
        <w:t>0x12345678</w:t>
      </w:r>
      <w:r>
        <w:rPr>
          <w:rFonts w:eastAsiaTheme="minorEastAsia" w:cs="Times New Roman" w:hint="eastAsia"/>
        </w:rPr>
        <w:t>，软件地址为</w:t>
      </w:r>
      <w:r>
        <w:rPr>
          <w:rFonts w:eastAsiaTheme="minorEastAsia" w:cs="Times New Roman" w:hint="eastAsia"/>
        </w:rPr>
        <w:t>01</w:t>
      </w:r>
      <w:r>
        <w:rPr>
          <w:rFonts w:eastAsiaTheme="minorEastAsia" w:cs="Times New Roman" w:hint="eastAsia"/>
        </w:rPr>
        <w:t>的</w:t>
      </w:r>
      <w:r>
        <w:rPr>
          <w:rFonts w:eastAsiaTheme="minorEastAsia" w:cs="Times New Roman" w:hint="eastAsia"/>
        </w:rPr>
        <w:t>COM29</w:t>
      </w:r>
      <w:r>
        <w:rPr>
          <w:rFonts w:eastAsiaTheme="minorEastAsia" w:cs="Times New Roman" w:hint="eastAsia"/>
        </w:rPr>
        <w:t>所在设备。再次点击“等待更新”按钮后会进入</w:t>
      </w:r>
      <w:r>
        <w:rPr>
          <w:rFonts w:eastAsiaTheme="minorEastAsia" w:cs="Times New Roman" w:hint="eastAsia"/>
        </w:rPr>
        <w:t>BLE-RF</w:t>
      </w:r>
      <w:r>
        <w:rPr>
          <w:rFonts w:eastAsiaTheme="minorEastAsia" w:cs="Times New Roman" w:hint="eastAsia"/>
        </w:rPr>
        <w:t>等待更新状态，等待来自主机的</w:t>
      </w:r>
      <w:r>
        <w:rPr>
          <w:rFonts w:eastAsiaTheme="minorEastAsia" w:cs="Times New Roman" w:hint="eastAsia"/>
        </w:rPr>
        <w:t>User</w:t>
      </w:r>
      <w:r>
        <w:rPr>
          <w:rFonts w:eastAsiaTheme="minorEastAsia" w:cs="Times New Roman" w:hint="eastAsia"/>
        </w:rPr>
        <w:t>程序更新信息。</w:t>
      </w:r>
    </w:p>
    <w:p w14:paraId="13570726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【注】</w:t>
      </w:r>
      <w:r>
        <w:rPr>
          <w:rFonts w:eastAsiaTheme="minorEastAsia" w:cs="Times New Roman" w:hint="eastAsia"/>
        </w:rPr>
        <w:t>1.</w:t>
      </w:r>
      <w:r>
        <w:rPr>
          <w:rFonts w:eastAsiaTheme="minorEastAsia" w:cs="Times New Roman" w:hint="eastAsia"/>
        </w:rPr>
        <w:t>建议手动选择连接串口，减少遍历串口寻找对应设备的时间；</w:t>
      </w:r>
      <w:r>
        <w:rPr>
          <w:rFonts w:eastAsiaTheme="minorEastAsia" w:cs="Times New Roman" w:hint="eastAsia"/>
        </w:rPr>
        <w:t>2.</w:t>
      </w:r>
      <w:r>
        <w:rPr>
          <w:rFonts w:eastAsiaTheme="minorEastAsia" w:cs="Times New Roman" w:hint="eastAsia"/>
        </w:rPr>
        <w:t>如果从机已经运行了</w:t>
      </w:r>
      <w:r>
        <w:rPr>
          <w:rFonts w:eastAsiaTheme="minorEastAsia" w:cs="Times New Roman" w:hint="eastAsia"/>
        </w:rPr>
        <w:t>User</w:t>
      </w:r>
      <w:r>
        <w:rPr>
          <w:rFonts w:eastAsiaTheme="minorEastAsia" w:cs="Times New Roman" w:hint="eastAsia"/>
        </w:rPr>
        <w:t>程序，且该程序由文件夹的模板程序“</w:t>
      </w:r>
      <w:r>
        <w:rPr>
          <w:rFonts w:eastAsiaTheme="minorEastAsia" w:cs="Times New Roman" w:hint="eastAsia"/>
        </w:rPr>
        <w:t>AHL-User-RF-CH573-20241104</w:t>
      </w:r>
      <w:r>
        <w:rPr>
          <w:rFonts w:eastAsiaTheme="minorEastAsia" w:cs="Times New Roman" w:hint="eastAsia"/>
        </w:rPr>
        <w:t>”修改而来则具备被动的等待更新功能，无需手动“连接</w:t>
      </w:r>
      <w:r>
        <w:rPr>
          <w:rFonts w:eastAsiaTheme="minorEastAsia" w:cs="Times New Roman" w:hint="eastAsia"/>
        </w:rPr>
        <w:t>GEC</w:t>
      </w:r>
      <w:r>
        <w:rPr>
          <w:rFonts w:eastAsiaTheme="minorEastAsia" w:cs="Times New Roman" w:hint="eastAsia"/>
        </w:rPr>
        <w:t>”以及点击“等</w:t>
      </w:r>
      <w:r>
        <w:rPr>
          <w:rFonts w:eastAsiaTheme="minorEastAsia" w:cs="Times New Roman" w:hint="eastAsia"/>
        </w:rPr>
        <w:t>待更新”按钮，在文本框内确定好目标设备的软硬件地址，即可在收到主机更新信息的情况下自动跳转至</w:t>
      </w:r>
      <w:r>
        <w:rPr>
          <w:rFonts w:eastAsiaTheme="minorEastAsia" w:cs="Times New Roman" w:hint="eastAsia"/>
        </w:rPr>
        <w:t>RF</w:t>
      </w:r>
      <w:r>
        <w:rPr>
          <w:rFonts w:eastAsiaTheme="minorEastAsia" w:cs="Times New Roman" w:hint="eastAsia"/>
        </w:rPr>
        <w:t>等待更新状态；</w:t>
      </w:r>
      <w:r>
        <w:rPr>
          <w:rFonts w:eastAsiaTheme="minorEastAsia" w:cs="Times New Roman" w:hint="eastAsia"/>
        </w:rPr>
        <w:t>3.</w:t>
      </w:r>
      <w:r>
        <w:rPr>
          <w:rFonts w:eastAsiaTheme="minorEastAsia" w:cs="Times New Roman" w:hint="eastAsia"/>
        </w:rPr>
        <w:t>设备进入等待更新状态后会有</w:t>
      </w:r>
      <w:r>
        <w:rPr>
          <w:rFonts w:eastAsiaTheme="minorEastAsia" w:cs="Times New Roman" w:hint="eastAsia"/>
        </w:rPr>
        <w:t>2min</w:t>
      </w:r>
      <w:r>
        <w:rPr>
          <w:rFonts w:eastAsiaTheme="minorEastAsia" w:cs="Times New Roman" w:hint="eastAsia"/>
        </w:rPr>
        <w:t>的等待更新时限，如果在这段时间内没有收到更新信息会自动退出更新状态设备重启。</w:t>
      </w:r>
    </w:p>
    <w:tbl>
      <w:tblPr>
        <w:tblStyle w:val="4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A93D86" w14:paraId="5BCE11CA" w14:textId="77777777" w:rsidTr="00BD6C2D">
        <w:trPr>
          <w:trHeight w:val="4154"/>
          <w:jc w:val="center"/>
        </w:trPr>
        <w:tc>
          <w:tcPr>
            <w:tcW w:w="9361" w:type="dxa"/>
          </w:tcPr>
          <w:p w14:paraId="0CB9E92A" w14:textId="77777777" w:rsidR="00A93D86" w:rsidRDefault="00FB5ABF" w:rsidP="00BD6C2D">
            <w:pPr>
              <w:widowControl/>
              <w:ind w:firstLineChars="0" w:firstLine="0"/>
              <w:jc w:val="center"/>
              <w:rPr>
                <w:rFonts w:eastAsiaTheme="minorEastAsia" w:cs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2932180C" wp14:editId="01D13C09">
                  <wp:extent cx="4148455" cy="2160270"/>
                  <wp:effectExtent l="0" t="0" r="4445" b="1143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455" cy="216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2B81D" w14:textId="77777777" w:rsidR="00A93D86" w:rsidRDefault="00FB5ABF">
            <w:pPr>
              <w:pStyle w:val="afffe"/>
              <w:framePr w:wrap="around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图</w:t>
            </w:r>
            <w:r>
              <w:rPr>
                <w:rFonts w:eastAsiaTheme="minorEastAsia" w:cs="Times New Roman" w:hint="eastAsia"/>
              </w:rPr>
              <w:t>4</w:t>
            </w:r>
            <w:r>
              <w:rPr>
                <w:rFonts w:eastAsiaTheme="minorEastAsia" w:cs="Times New Roman"/>
              </w:rPr>
              <w:t xml:space="preserve"> </w:t>
            </w:r>
            <w:r>
              <w:rPr>
                <w:rFonts w:eastAsiaTheme="minorEastAsia" w:cs="Times New Roman" w:hint="eastAsia"/>
              </w:rPr>
              <w:t>目标从机配置</w:t>
            </w:r>
          </w:p>
        </w:tc>
      </w:tr>
    </w:tbl>
    <w:p w14:paraId="0B8D69BF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3</w:t>
      </w:r>
      <w:r>
        <w:rPr>
          <w:rFonts w:eastAsiaTheme="minorEastAsia" w:cs="Times New Roman" w:hint="eastAsia"/>
        </w:rPr>
        <w:t>）点击左下方“</w:t>
      </w:r>
      <w:r>
        <w:rPr>
          <w:rFonts w:eastAsiaTheme="minorEastAsia" w:cs="Times New Roman" w:hint="eastAsia"/>
        </w:rPr>
        <w:t>2.</w:t>
      </w:r>
      <w:r>
        <w:rPr>
          <w:rFonts w:eastAsiaTheme="minorEastAsia" w:cs="Times New Roman" w:hint="eastAsia"/>
        </w:rPr>
        <w:t>主机连接”框内的“连接</w:t>
      </w:r>
      <w:r>
        <w:rPr>
          <w:rFonts w:eastAsiaTheme="minorEastAsia" w:cs="Times New Roman" w:hint="eastAsia"/>
        </w:rPr>
        <w:t>GEC</w:t>
      </w:r>
      <w:r>
        <w:rPr>
          <w:rFonts w:eastAsiaTheme="minorEastAsia" w:cs="Times New Roman" w:hint="eastAsia"/>
        </w:rPr>
        <w:t>”即可让主机连接“</w:t>
      </w:r>
      <w:r>
        <w:rPr>
          <w:rFonts w:eastAsiaTheme="minorEastAsia" w:cs="Times New Roman" w:hint="eastAsia"/>
        </w:rPr>
        <w:t>1.</w:t>
      </w:r>
      <w:r>
        <w:rPr>
          <w:rFonts w:eastAsiaTheme="minorEastAsia" w:cs="Times New Roman" w:hint="eastAsia"/>
        </w:rPr>
        <w:t>从机信息”文本框内设置的软硬件地址所属从机。</w:t>
      </w:r>
    </w:p>
    <w:p w14:paraId="4B1E856D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【注】</w:t>
      </w:r>
      <w:r>
        <w:rPr>
          <w:rFonts w:eastAsiaTheme="minorEastAsia" w:cs="Times New Roman" w:hint="eastAsia"/>
        </w:rPr>
        <w:t>1.</w:t>
      </w:r>
      <w:r>
        <w:rPr>
          <w:rFonts w:eastAsiaTheme="minorEastAsia" w:cs="Times New Roman" w:hint="eastAsia"/>
        </w:rPr>
        <w:t>建议手动选择连接串口，减少遍历串口寻找对应设备的时间；</w:t>
      </w:r>
      <w:r>
        <w:rPr>
          <w:rFonts w:eastAsiaTheme="minorEastAsia" w:cs="Times New Roman" w:hint="eastAsia"/>
        </w:rPr>
        <w:t>2.</w:t>
      </w:r>
      <w:r>
        <w:rPr>
          <w:rFonts w:eastAsiaTheme="minorEastAsia" w:cs="Times New Roman" w:hint="eastAsia"/>
        </w:rPr>
        <w:t>如果信号较差无法连接上从机可以尝试在</w:t>
      </w:r>
      <w:r>
        <w:rPr>
          <w:rFonts w:eastAsiaTheme="minorEastAsia" w:cs="Times New Roman" w:hint="eastAsia"/>
        </w:rPr>
        <w:t>GEC40</w:t>
      </w:r>
      <w:r>
        <w:rPr>
          <w:rFonts w:eastAsiaTheme="minorEastAsia" w:cs="Times New Roman" w:hint="eastAsia"/>
        </w:rPr>
        <w:t>外接一根杜邦线、靠近</w:t>
      </w:r>
      <w:proofErr w:type="gramStart"/>
      <w:r>
        <w:rPr>
          <w:rFonts w:eastAsiaTheme="minorEastAsia" w:cs="Times New Roman" w:hint="eastAsia"/>
        </w:rPr>
        <w:t>主从机</w:t>
      </w:r>
      <w:proofErr w:type="gramEnd"/>
      <w:r>
        <w:rPr>
          <w:rFonts w:eastAsiaTheme="minorEastAsia" w:cs="Times New Roman" w:hint="eastAsia"/>
        </w:rPr>
        <w:t>距</w:t>
      </w:r>
      <w:r>
        <w:rPr>
          <w:rFonts w:eastAsiaTheme="minorEastAsia" w:cs="Times New Roman" w:hint="eastAsia"/>
        </w:rPr>
        <w:t>离、多次尝试连接等方式。</w:t>
      </w:r>
    </w:p>
    <w:tbl>
      <w:tblPr>
        <w:tblStyle w:val="4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0"/>
      </w:tblGrid>
      <w:tr w:rsidR="00A93D86" w14:paraId="1785EFC5" w14:textId="77777777" w:rsidTr="00BD6C2D">
        <w:trPr>
          <w:trHeight w:val="3466"/>
          <w:jc w:val="center"/>
        </w:trPr>
        <w:tc>
          <w:tcPr>
            <w:tcW w:w="9430" w:type="dxa"/>
          </w:tcPr>
          <w:p w14:paraId="6CF1738C" w14:textId="77777777" w:rsidR="00A93D86" w:rsidRDefault="00FB5ABF" w:rsidP="00BD6C2D">
            <w:pPr>
              <w:widowControl/>
              <w:ind w:firstLineChars="0" w:firstLine="0"/>
              <w:jc w:val="center"/>
              <w:rPr>
                <w:rFonts w:eastAsiaTheme="minorEastAsia" w:cs="Times New Roman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52F8D72C" wp14:editId="2F638BC7">
                  <wp:extent cx="3906520" cy="2016125"/>
                  <wp:effectExtent l="0" t="0" r="17780" b="317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20" cy="20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EAB09B" w14:textId="77777777" w:rsidR="00A93D86" w:rsidRDefault="00FB5ABF">
            <w:pPr>
              <w:pStyle w:val="afffe"/>
              <w:framePr w:wrap="around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图</w:t>
            </w:r>
            <w:r>
              <w:rPr>
                <w:rFonts w:eastAsiaTheme="minorEastAsia" w:cs="Times New Roman" w:hint="eastAsia"/>
              </w:rPr>
              <w:t>5</w:t>
            </w:r>
            <w:r>
              <w:rPr>
                <w:rFonts w:eastAsiaTheme="minorEastAsia" w:cs="Times New Roman"/>
              </w:rPr>
              <w:t xml:space="preserve"> </w:t>
            </w:r>
            <w:proofErr w:type="gramStart"/>
            <w:r>
              <w:rPr>
                <w:rFonts w:eastAsiaTheme="minorEastAsia" w:cs="Times New Roman" w:hint="eastAsia"/>
              </w:rPr>
              <w:t>主从机申请</w:t>
            </w:r>
            <w:proofErr w:type="gramEnd"/>
            <w:r>
              <w:rPr>
                <w:rFonts w:eastAsiaTheme="minorEastAsia" w:cs="Times New Roman" w:hint="eastAsia"/>
              </w:rPr>
              <w:t>建立连接</w:t>
            </w:r>
          </w:p>
        </w:tc>
      </w:tr>
    </w:tbl>
    <w:p w14:paraId="084C1AA8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4</w:t>
      </w:r>
      <w:r>
        <w:rPr>
          <w:rFonts w:eastAsiaTheme="minorEastAsia" w:cs="Times New Roman" w:hint="eastAsia"/>
        </w:rPr>
        <w:t>）等待右下方“</w:t>
      </w:r>
      <w:r>
        <w:rPr>
          <w:rFonts w:eastAsiaTheme="minorEastAsia" w:cs="Times New Roman" w:hint="eastAsia"/>
        </w:rPr>
        <w:t>4.</w:t>
      </w:r>
      <w:r>
        <w:rPr>
          <w:rFonts w:eastAsiaTheme="minorEastAsia" w:cs="Times New Roman" w:hint="eastAsia"/>
        </w:rPr>
        <w:t>更新提示”内显示</w:t>
      </w:r>
      <w:proofErr w:type="gramStart"/>
      <w:r>
        <w:rPr>
          <w:rFonts w:eastAsiaTheme="minorEastAsia" w:cs="Times New Roman" w:hint="eastAsia"/>
        </w:rPr>
        <w:t>主从机</w:t>
      </w:r>
      <w:proofErr w:type="gramEnd"/>
      <w:r>
        <w:rPr>
          <w:rFonts w:eastAsiaTheme="minorEastAsia" w:cs="Times New Roman" w:hint="eastAsia"/>
        </w:rPr>
        <w:t>成功建立连接后即可在右上方“</w:t>
      </w:r>
      <w:r>
        <w:rPr>
          <w:rFonts w:eastAsiaTheme="minorEastAsia" w:cs="Times New Roman" w:hint="eastAsia"/>
        </w:rPr>
        <w:t>3.</w:t>
      </w:r>
      <w:r>
        <w:rPr>
          <w:rFonts w:eastAsiaTheme="minorEastAsia" w:cs="Times New Roman" w:hint="eastAsia"/>
        </w:rPr>
        <w:t>导入</w:t>
      </w:r>
      <w:r>
        <w:rPr>
          <w:rFonts w:eastAsiaTheme="minorEastAsia" w:cs="Times New Roman" w:hint="eastAsia"/>
        </w:rPr>
        <w:t>hex</w:t>
      </w:r>
      <w:r>
        <w:rPr>
          <w:rFonts w:eastAsiaTheme="minorEastAsia" w:cs="Times New Roman" w:hint="eastAsia"/>
        </w:rPr>
        <w:t>文件”框内点击“选择文件”选择“</w:t>
      </w:r>
      <w:r>
        <w:rPr>
          <w:rFonts w:eastAsiaTheme="minorEastAsia" w:cs="Times New Roman" w:hint="eastAsia"/>
        </w:rPr>
        <w:t>AHL-User-RF-CH573-20241104</w:t>
      </w:r>
      <w:r>
        <w:rPr>
          <w:rFonts w:eastAsiaTheme="minorEastAsia" w:cs="Times New Roman" w:hint="eastAsia"/>
        </w:rPr>
        <w:t>”程序地</w:t>
      </w:r>
      <w:r>
        <w:rPr>
          <w:rFonts w:eastAsiaTheme="minorEastAsia" w:cs="Times New Roman" w:hint="eastAsia"/>
        </w:rPr>
        <w:t>hex</w:t>
      </w:r>
      <w:r>
        <w:rPr>
          <w:rFonts w:eastAsiaTheme="minorEastAsia" w:cs="Times New Roman" w:hint="eastAsia"/>
        </w:rPr>
        <w:t>文件导入，然后点击“一键更新”开始更新。</w:t>
      </w:r>
    </w:p>
    <w:p w14:paraId="6AA75A72" w14:textId="07500E1C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【注】</w:t>
      </w:r>
      <w:r>
        <w:rPr>
          <w:rFonts w:eastAsiaTheme="minorEastAsia" w:cs="Times New Roman" w:hint="eastAsia"/>
        </w:rPr>
        <w:t>1.</w:t>
      </w:r>
      <w:r>
        <w:rPr>
          <w:rFonts w:eastAsiaTheme="minorEastAsia" w:cs="Times New Roman" w:hint="eastAsia"/>
        </w:rPr>
        <w:t>更新分为两部分，一是主机解码并存储更新程序，而是主机向从机发送更新数据，请耐心等待；</w:t>
      </w:r>
      <w:r>
        <w:rPr>
          <w:rFonts w:eastAsiaTheme="minorEastAsia" w:cs="Times New Roman" w:hint="eastAsia"/>
        </w:rPr>
        <w:t>2.</w:t>
      </w:r>
      <w:r>
        <w:rPr>
          <w:rFonts w:eastAsiaTheme="minorEastAsia" w:cs="Times New Roman" w:hint="eastAsia"/>
        </w:rPr>
        <w:t>显示“程序更新已完成”后，从机会等待</w:t>
      </w:r>
      <w:r>
        <w:rPr>
          <w:rFonts w:eastAsiaTheme="minorEastAsia" w:cs="Times New Roman" w:hint="eastAsia"/>
        </w:rPr>
        <w:t>30s</w:t>
      </w:r>
      <w:r>
        <w:rPr>
          <w:rFonts w:eastAsiaTheme="minorEastAsia" w:cs="Times New Roman" w:hint="eastAsia"/>
        </w:rPr>
        <w:t>确认主机以完成全部更新，然后完成自身的程序替换更新。</w:t>
      </w:r>
    </w:p>
    <w:tbl>
      <w:tblPr>
        <w:tblStyle w:val="49"/>
        <w:tblW w:w="0" w:type="auto"/>
        <w:jc w:val="center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8672"/>
      </w:tblGrid>
      <w:tr w:rsidR="00A93D86" w14:paraId="1AA69DA3" w14:textId="77777777" w:rsidTr="000F7290">
        <w:trPr>
          <w:trHeight w:val="558"/>
          <w:jc w:val="center"/>
        </w:trPr>
        <w:tc>
          <w:tcPr>
            <w:tcW w:w="8672" w:type="dxa"/>
          </w:tcPr>
          <w:p w14:paraId="2AE42C45" w14:textId="16B235A9" w:rsidR="000F7290" w:rsidRDefault="000F7290" w:rsidP="000F7290">
            <w:pPr>
              <w:pStyle w:val="afffe"/>
              <w:framePr w:hSpace="0" w:wrap="auto" w:vAnchor="margin" w:hAnchor="text" w:yAlign="inline"/>
              <w:spacing w:before="0" w:after="0"/>
              <w:rPr>
                <w:rFonts w:eastAsiaTheme="minorEastAsia" w:cs="Times New Roman"/>
              </w:rPr>
            </w:pPr>
            <w:r w:rsidRPr="000F7290">
              <w:rPr>
                <w:rFonts w:eastAsiaTheme="minorEastAsia" w:cs="Times New Roman"/>
              </w:rPr>
              <w:drawing>
                <wp:inline distT="0" distB="0" distL="0" distR="0" wp14:anchorId="4DC15069" wp14:editId="3BB2FD62">
                  <wp:extent cx="3423583" cy="1786080"/>
                  <wp:effectExtent l="0" t="0" r="571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937" cy="180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4275A" w14:textId="5C405405" w:rsidR="00A93D86" w:rsidRPr="000F7290" w:rsidRDefault="00FB5ABF" w:rsidP="000F7290">
            <w:pPr>
              <w:pStyle w:val="afffe"/>
              <w:framePr w:wrap="around"/>
              <w:spacing w:before="0" w:after="0"/>
            </w:pPr>
            <w:r w:rsidRPr="000F7290">
              <w:t>图</w:t>
            </w:r>
            <w:r w:rsidRPr="000F7290">
              <w:rPr>
                <w:rFonts w:hint="eastAsia"/>
              </w:rPr>
              <w:t>6</w:t>
            </w:r>
            <w:r w:rsidRPr="000F7290">
              <w:t xml:space="preserve"> </w:t>
            </w:r>
            <w:proofErr w:type="gramStart"/>
            <w:r w:rsidRPr="000F7290">
              <w:rPr>
                <w:rFonts w:hint="eastAsia"/>
              </w:rPr>
              <w:t>主从机</w:t>
            </w:r>
            <w:proofErr w:type="gramEnd"/>
            <w:r w:rsidRPr="000F7290">
              <w:rPr>
                <w:rFonts w:hint="eastAsia"/>
              </w:rPr>
              <w:t>成功建立连接</w:t>
            </w:r>
          </w:p>
        </w:tc>
      </w:tr>
      <w:tr w:rsidR="00A93D86" w14:paraId="7555474F" w14:textId="77777777" w:rsidTr="000F7290">
        <w:trPr>
          <w:trHeight w:val="2515"/>
          <w:jc w:val="center"/>
        </w:trPr>
        <w:tc>
          <w:tcPr>
            <w:tcW w:w="8672" w:type="dxa"/>
          </w:tcPr>
          <w:p w14:paraId="04FA25F3" w14:textId="77777777" w:rsidR="00A93D86" w:rsidRDefault="00FB5ABF" w:rsidP="000F7290">
            <w:pPr>
              <w:widowControl/>
              <w:ind w:firstLineChars="0" w:firstLine="0"/>
              <w:jc w:val="center"/>
              <w:rPr>
                <w:rFonts w:eastAsiaTheme="minorEastAsia" w:cs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0F516D52" wp14:editId="73E3806B">
                  <wp:extent cx="3425825" cy="1788391"/>
                  <wp:effectExtent l="0" t="0" r="3175" b="254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371" cy="178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E8371" w14:textId="77777777" w:rsidR="00A93D86" w:rsidRDefault="00FB5ABF">
            <w:pPr>
              <w:pStyle w:val="afffe"/>
              <w:framePr w:wrap="around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图</w:t>
            </w:r>
            <w:r>
              <w:rPr>
                <w:rFonts w:eastAsiaTheme="minorEastAsia" w:cs="Times New Roman" w:hint="eastAsia"/>
              </w:rPr>
              <w:t>7</w:t>
            </w:r>
            <w:r>
              <w:rPr>
                <w:rFonts w:eastAsiaTheme="minorEastAsia" w:cs="Times New Roman"/>
              </w:rPr>
              <w:t xml:space="preserve"> </w:t>
            </w:r>
            <w:r>
              <w:rPr>
                <w:rFonts w:eastAsiaTheme="minorEastAsia" w:cs="Times New Roman" w:hint="eastAsia"/>
              </w:rPr>
              <w:t>开始更新</w:t>
            </w:r>
          </w:p>
        </w:tc>
      </w:tr>
      <w:tr w:rsidR="00A93D86" w14:paraId="52ED3849" w14:textId="77777777" w:rsidTr="000F7290">
        <w:trPr>
          <w:trHeight w:val="3244"/>
          <w:jc w:val="center"/>
        </w:trPr>
        <w:tc>
          <w:tcPr>
            <w:tcW w:w="8672" w:type="dxa"/>
            <w:vAlign w:val="center"/>
          </w:tcPr>
          <w:p w14:paraId="639DA9EB" w14:textId="77777777" w:rsidR="00A93D86" w:rsidRDefault="00FB5ABF" w:rsidP="000F7290">
            <w:pPr>
              <w:widowControl/>
              <w:ind w:firstLineChars="0" w:firstLine="0"/>
              <w:jc w:val="center"/>
              <w:rPr>
                <w:rFonts w:eastAsiaTheme="minorEastAsia" w:cs="Times New Roman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1FA4E5F0" wp14:editId="1774F287">
                  <wp:extent cx="3432175" cy="1791706"/>
                  <wp:effectExtent l="0" t="0" r="0" b="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998" cy="1794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C7EE7" w14:textId="77777777" w:rsidR="00A93D86" w:rsidRDefault="00FB5ABF" w:rsidP="000F7290">
            <w:pPr>
              <w:pStyle w:val="afffe"/>
              <w:framePr w:wrap="around"/>
              <w:spacing w:before="0" w:after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图</w:t>
            </w:r>
            <w:r>
              <w:rPr>
                <w:rFonts w:eastAsiaTheme="minorEastAsia" w:cs="Times New Roman" w:hint="eastAsia"/>
              </w:rPr>
              <w:t>8</w:t>
            </w:r>
            <w:r>
              <w:rPr>
                <w:rFonts w:eastAsiaTheme="minorEastAsia" w:cs="Times New Roman"/>
              </w:rPr>
              <w:t xml:space="preserve"> </w:t>
            </w:r>
            <w:r>
              <w:rPr>
                <w:rFonts w:eastAsiaTheme="minorEastAsia" w:cs="Times New Roman" w:hint="eastAsia"/>
              </w:rPr>
              <w:t>更新成功</w:t>
            </w:r>
          </w:p>
        </w:tc>
      </w:tr>
    </w:tbl>
    <w:p w14:paraId="045C122E" w14:textId="7E1014FE" w:rsidR="00A93D86" w:rsidRDefault="00FB5ABF">
      <w:pPr>
        <w:pStyle w:val="1"/>
        <w:rPr>
          <w:kern w:val="0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更新逻辑优化</w:t>
      </w:r>
    </w:p>
    <w:p w14:paraId="5B322196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本节会简单介绍一下之前设计的</w:t>
      </w:r>
      <w:r>
        <w:rPr>
          <w:rFonts w:eastAsiaTheme="minorEastAsia" w:cs="Times New Roman" w:hint="eastAsia"/>
        </w:rPr>
        <w:t>BLE-RF</w:t>
      </w:r>
      <w:r>
        <w:rPr>
          <w:rFonts w:eastAsiaTheme="minorEastAsia" w:cs="Times New Roman" w:hint="eastAsia"/>
        </w:rPr>
        <w:t>的</w:t>
      </w:r>
      <w:r>
        <w:rPr>
          <w:rFonts w:eastAsiaTheme="minorEastAsia" w:cs="Times New Roman" w:hint="eastAsia"/>
        </w:rPr>
        <w:t>User</w:t>
      </w:r>
      <w:r>
        <w:rPr>
          <w:rFonts w:eastAsiaTheme="minorEastAsia" w:cs="Times New Roman" w:hint="eastAsia"/>
        </w:rPr>
        <w:t>程序更新流程，分析其缺陷与不足，然后介绍重新设计的程序更新流程及其对原先缺陷的优化与补足。</w:t>
      </w:r>
    </w:p>
    <w:p w14:paraId="2D3F5E25" w14:textId="77777777" w:rsidR="00A93D86" w:rsidRDefault="00FB5AB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原先的更新逻辑</w:t>
      </w:r>
    </w:p>
    <w:p w14:paraId="730B856F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1</w:t>
      </w:r>
      <w:r>
        <w:rPr>
          <w:rFonts w:eastAsiaTheme="minorEastAsia" w:cs="Times New Roman" w:hint="eastAsia"/>
        </w:rPr>
        <w:t>）上位机发给主机的就是</w:t>
      </w:r>
      <w:r>
        <w:rPr>
          <w:rFonts w:eastAsiaTheme="minorEastAsia" w:cs="Times New Roman" w:hint="eastAsia"/>
        </w:rPr>
        <w:t>User</w:t>
      </w:r>
      <w:r>
        <w:rPr>
          <w:rFonts w:eastAsiaTheme="minorEastAsia" w:cs="Times New Roman" w:hint="eastAsia"/>
        </w:rPr>
        <w:t>更新时的那一套东西，一帧长度</w:t>
      </w:r>
      <w:r>
        <w:rPr>
          <w:rFonts w:eastAsiaTheme="minorEastAsia" w:cs="Times New Roman" w:hint="eastAsia"/>
        </w:rPr>
        <w:t xml:space="preserve"> 484B</w:t>
      </w:r>
      <w:r>
        <w:rPr>
          <w:rFonts w:eastAsiaTheme="minorEastAsia" w:cs="Times New Roman" w:hint="eastAsia"/>
        </w:rPr>
        <w:t>；</w:t>
      </w:r>
    </w:p>
    <w:p w14:paraId="1C0AE4EB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2</w:t>
      </w:r>
      <w:r>
        <w:rPr>
          <w:rFonts w:eastAsiaTheme="minorEastAsia" w:cs="Times New Roman" w:hint="eastAsia"/>
        </w:rPr>
        <w:t>）主机并不和</w:t>
      </w:r>
      <w:r>
        <w:rPr>
          <w:rFonts w:eastAsiaTheme="minorEastAsia" w:cs="Times New Roman" w:hint="eastAsia"/>
        </w:rPr>
        <w:t>User</w:t>
      </w:r>
      <w:r>
        <w:rPr>
          <w:rFonts w:eastAsiaTheme="minorEastAsia" w:cs="Times New Roman" w:hint="eastAsia"/>
        </w:rPr>
        <w:t>更新一样先把收到的一帧消息解码处理一下，就直接往从机发，可以说，主机在“从机”和“上位机”之间只起到了一个数据中转的作用；</w:t>
      </w:r>
    </w:p>
    <w:p w14:paraId="68FCCCEE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3</w:t>
      </w:r>
      <w:r>
        <w:rPr>
          <w:rFonts w:eastAsiaTheme="minorEastAsia" w:cs="Times New Roman" w:hint="eastAsia"/>
        </w:rPr>
        <w:t>）发的时候因为</w:t>
      </w:r>
      <w:r>
        <w:rPr>
          <w:rFonts w:eastAsiaTheme="minorEastAsia" w:cs="Times New Roman" w:hint="eastAsia"/>
        </w:rPr>
        <w:t>CH573 BLE</w:t>
      </w:r>
      <w:r>
        <w:rPr>
          <w:rFonts w:eastAsiaTheme="minorEastAsia" w:cs="Times New Roman" w:hint="eastAsia"/>
        </w:rPr>
        <w:t>一次发送最大的数据长度是</w:t>
      </w:r>
      <w:r>
        <w:rPr>
          <w:rFonts w:eastAsiaTheme="minorEastAsia" w:cs="Times New Roman" w:hint="eastAsia"/>
        </w:rPr>
        <w:t>256</w:t>
      </w:r>
      <w:r>
        <w:rPr>
          <w:rFonts w:eastAsiaTheme="minorEastAsia" w:cs="Times New Roman" w:hint="eastAsia"/>
        </w:rPr>
        <w:t>字节，无法一次性发送</w:t>
      </w:r>
      <w:r>
        <w:rPr>
          <w:rFonts w:eastAsiaTheme="minorEastAsia" w:cs="Times New Roman" w:hint="eastAsia"/>
        </w:rPr>
        <w:t>484</w:t>
      </w:r>
      <w:r>
        <w:rPr>
          <w:rFonts w:eastAsiaTheme="minorEastAsia" w:cs="Times New Roman" w:hint="eastAsia"/>
        </w:rPr>
        <w:t>字节，所以将其分为两段分别发送，以下称为“帧段落</w:t>
      </w:r>
      <w:r>
        <w:rPr>
          <w:rFonts w:eastAsiaTheme="minorEastAsia" w:cs="Times New Roman" w:hint="eastAsia"/>
        </w:rPr>
        <w:t>1</w:t>
      </w:r>
      <w:r>
        <w:rPr>
          <w:rFonts w:eastAsiaTheme="minorEastAsia" w:cs="Times New Roman" w:hint="eastAsia"/>
        </w:rPr>
        <w:t>”和“帧段落</w:t>
      </w:r>
      <w:r>
        <w:rPr>
          <w:rFonts w:eastAsiaTheme="minorEastAsia" w:cs="Times New Roman" w:hint="eastAsia"/>
        </w:rPr>
        <w:t>2</w:t>
      </w:r>
      <w:r>
        <w:rPr>
          <w:rFonts w:eastAsiaTheme="minorEastAsia" w:cs="Times New Roman" w:hint="eastAsia"/>
        </w:rPr>
        <w:t>”；</w:t>
      </w:r>
    </w:p>
    <w:p w14:paraId="454EC431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4</w:t>
      </w:r>
      <w:r>
        <w:rPr>
          <w:rFonts w:eastAsiaTheme="minorEastAsia" w:cs="Times New Roman" w:hint="eastAsia"/>
        </w:rPr>
        <w:t>）主机串口接收到上位机的更新</w:t>
      </w:r>
      <w:proofErr w:type="gramStart"/>
      <w:r>
        <w:rPr>
          <w:rFonts w:eastAsiaTheme="minorEastAsia" w:cs="Times New Roman" w:hint="eastAsia"/>
        </w:rPr>
        <w:t>帧</w:t>
      </w:r>
      <w:proofErr w:type="gramEnd"/>
      <w:r>
        <w:rPr>
          <w:rFonts w:eastAsiaTheme="minorEastAsia" w:cs="Times New Roman" w:hint="eastAsia"/>
        </w:rPr>
        <w:t>之后，立刻向从机发送“帧段落</w:t>
      </w:r>
      <w:r>
        <w:rPr>
          <w:rFonts w:eastAsiaTheme="minorEastAsia" w:cs="Times New Roman" w:hint="eastAsia"/>
        </w:rPr>
        <w:t>1</w:t>
      </w:r>
      <w:r>
        <w:rPr>
          <w:rFonts w:eastAsiaTheme="minorEastAsia" w:cs="Times New Roman" w:hint="eastAsia"/>
        </w:rPr>
        <w:t>”和“帧段落</w:t>
      </w:r>
      <w:r>
        <w:rPr>
          <w:rFonts w:eastAsiaTheme="minorEastAsia" w:cs="Times New Roman" w:hint="eastAsia"/>
        </w:rPr>
        <w:t>2</w:t>
      </w:r>
      <w:r>
        <w:rPr>
          <w:rFonts w:eastAsiaTheme="minorEastAsia" w:cs="Times New Roman" w:hint="eastAsia"/>
        </w:rPr>
        <w:t>”，</w:t>
      </w:r>
      <w:r>
        <w:rPr>
          <w:rFonts w:eastAsiaTheme="minorEastAsia" w:cs="Times New Roman" w:hint="eastAsia"/>
          <w:b/>
          <w:bCs/>
        </w:rPr>
        <w:t>只发一次</w:t>
      </w:r>
      <w:r>
        <w:rPr>
          <w:rFonts w:eastAsiaTheme="minorEastAsia" w:cs="Times New Roman" w:hint="eastAsia"/>
        </w:rPr>
        <w:t>；</w:t>
      </w:r>
    </w:p>
    <w:p w14:paraId="79C95DB2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5</w:t>
      </w:r>
      <w:r>
        <w:rPr>
          <w:rFonts w:eastAsiaTheme="minorEastAsia" w:cs="Times New Roman" w:hint="eastAsia"/>
        </w:rPr>
        <w:t>）在</w:t>
      </w:r>
      <w:proofErr w:type="spellStart"/>
      <w:r>
        <w:rPr>
          <w:rFonts w:eastAsiaTheme="minorEastAsia" w:cs="Times New Roman" w:hint="eastAsia"/>
        </w:rPr>
        <w:t>SysTick_Handler</w:t>
      </w:r>
      <w:proofErr w:type="spellEnd"/>
      <w:r>
        <w:rPr>
          <w:rFonts w:eastAsiaTheme="minorEastAsia" w:cs="Times New Roman" w:hint="eastAsia"/>
        </w:rPr>
        <w:t>中断里面差不多每隔</w:t>
      </w:r>
      <w:r>
        <w:rPr>
          <w:rFonts w:eastAsiaTheme="minorEastAsia" w:cs="Times New Roman" w:hint="eastAsia"/>
        </w:rPr>
        <w:t>100ms</w:t>
      </w:r>
      <w:r>
        <w:rPr>
          <w:rFonts w:eastAsiaTheme="minorEastAsia" w:cs="Times New Roman" w:hint="eastAsia"/>
        </w:rPr>
        <w:t>再向从机发送一个“结束帧”，这个结束</w:t>
      </w:r>
      <w:proofErr w:type="gramStart"/>
      <w:r>
        <w:rPr>
          <w:rFonts w:eastAsiaTheme="minorEastAsia" w:cs="Times New Roman" w:hint="eastAsia"/>
        </w:rPr>
        <w:t>帧</w:t>
      </w:r>
      <w:proofErr w:type="gramEnd"/>
      <w:r>
        <w:rPr>
          <w:rFonts w:eastAsiaTheme="minorEastAsia" w:cs="Times New Roman" w:hint="eastAsia"/>
        </w:rPr>
        <w:t>就是告诉你“帧段落</w:t>
      </w:r>
      <w:r>
        <w:rPr>
          <w:rFonts w:eastAsiaTheme="minorEastAsia" w:cs="Times New Roman" w:hint="eastAsia"/>
        </w:rPr>
        <w:t>1</w:t>
      </w:r>
      <w:r>
        <w:rPr>
          <w:rFonts w:eastAsiaTheme="minorEastAsia" w:cs="Times New Roman" w:hint="eastAsia"/>
        </w:rPr>
        <w:t>”和“帧段落</w:t>
      </w:r>
      <w:r>
        <w:rPr>
          <w:rFonts w:eastAsiaTheme="minorEastAsia" w:cs="Times New Roman" w:hint="eastAsia"/>
        </w:rPr>
        <w:t>2</w:t>
      </w:r>
      <w:r>
        <w:rPr>
          <w:rFonts w:eastAsiaTheme="minorEastAsia" w:cs="Times New Roman" w:hint="eastAsia"/>
        </w:rPr>
        <w:t>”已经全部发送结束了；</w:t>
      </w:r>
    </w:p>
    <w:p w14:paraId="3D1C63F6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6</w:t>
      </w:r>
      <w:r>
        <w:rPr>
          <w:rFonts w:eastAsiaTheme="minorEastAsia" w:cs="Times New Roman" w:hint="eastAsia"/>
        </w:rPr>
        <w:t>）直到主机收到从机</w:t>
      </w:r>
      <w:proofErr w:type="gramStart"/>
      <w:r>
        <w:rPr>
          <w:rFonts w:eastAsiaTheme="minorEastAsia" w:cs="Times New Roman" w:hint="eastAsia"/>
        </w:rPr>
        <w:t>的回发消息</w:t>
      </w:r>
      <w:proofErr w:type="gramEnd"/>
      <w:r>
        <w:rPr>
          <w:rFonts w:eastAsiaTheme="minorEastAsia" w:cs="Times New Roman" w:hint="eastAsia"/>
        </w:rPr>
        <w:t>（或是太久没收</w:t>
      </w:r>
      <w:proofErr w:type="gramStart"/>
      <w:r>
        <w:rPr>
          <w:rFonts w:eastAsiaTheme="minorEastAsia" w:cs="Times New Roman" w:hint="eastAsia"/>
        </w:rPr>
        <w:t>到回发消息</w:t>
      </w:r>
      <w:proofErr w:type="gramEnd"/>
      <w:r>
        <w:rPr>
          <w:rFonts w:eastAsiaTheme="minorEastAsia" w:cs="Times New Roman" w:hint="eastAsia"/>
        </w:rPr>
        <w:t>）才会进行下一步处理，要么是发送下一帧，要么是重新发送这一帧；</w:t>
      </w:r>
    </w:p>
    <w:p w14:paraId="0533963C" w14:textId="77777777" w:rsidR="00A93D86" w:rsidRDefault="00FB5ABF">
      <w:pPr>
        <w:ind w:firstLine="422"/>
        <w:rPr>
          <w:rFonts w:eastAsiaTheme="minorEastAsia" w:cs="Times New Roman"/>
          <w:b/>
          <w:bCs/>
        </w:rPr>
      </w:pPr>
      <w:r>
        <w:rPr>
          <w:rFonts w:eastAsiaTheme="minorEastAsia" w:cs="Times New Roman" w:hint="eastAsia"/>
          <w:b/>
          <w:bCs/>
        </w:rPr>
        <w:t>存在问题：</w:t>
      </w:r>
    </w:p>
    <w:p w14:paraId="27172250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1</w:t>
      </w:r>
      <w:r>
        <w:rPr>
          <w:rFonts w:eastAsiaTheme="minorEastAsia" w:cs="Times New Roman" w:hint="eastAsia"/>
        </w:rPr>
        <w:t>）在中断里面直接调用了</w:t>
      </w:r>
      <w:r>
        <w:rPr>
          <w:rFonts w:eastAsiaTheme="minorEastAsia" w:cs="Times New Roman" w:hint="eastAsia"/>
        </w:rPr>
        <w:t xml:space="preserve">  </w:t>
      </w:r>
      <w:proofErr w:type="spellStart"/>
      <w:r>
        <w:rPr>
          <w:rFonts w:eastAsiaTheme="minorEastAsia" w:cs="Times New Roman" w:hint="eastAsia"/>
        </w:rPr>
        <w:t>tmos_set_event</w:t>
      </w:r>
      <w:proofErr w:type="spellEnd"/>
      <w:r>
        <w:rPr>
          <w:rFonts w:eastAsiaTheme="minorEastAsia" w:cs="Times New Roman" w:hint="eastAsia"/>
        </w:rPr>
        <w:t xml:space="preserve">()  </w:t>
      </w:r>
      <w:r>
        <w:rPr>
          <w:rFonts w:eastAsiaTheme="minorEastAsia" w:cs="Times New Roman" w:hint="eastAsia"/>
        </w:rPr>
        <w:t>这个按照官方的说法来说不太好，中断里面不建议设置</w:t>
      </w:r>
      <w:proofErr w:type="spellStart"/>
      <w:r>
        <w:rPr>
          <w:rFonts w:eastAsiaTheme="minorEastAsia" w:cs="Times New Roman" w:hint="eastAsia"/>
        </w:rPr>
        <w:t>tmos</w:t>
      </w:r>
      <w:proofErr w:type="spellEnd"/>
      <w:r>
        <w:rPr>
          <w:rFonts w:eastAsiaTheme="minorEastAsia" w:cs="Times New Roman" w:hint="eastAsia"/>
        </w:rPr>
        <w:t>事</w:t>
      </w:r>
      <w:r>
        <w:rPr>
          <w:rFonts w:eastAsiaTheme="minorEastAsia" w:cs="Times New Roman" w:hint="eastAsia"/>
        </w:rPr>
        <w:t>件；</w:t>
      </w:r>
    </w:p>
    <w:p w14:paraId="3D8C187A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2</w:t>
      </w:r>
      <w:r>
        <w:rPr>
          <w:rFonts w:eastAsiaTheme="minorEastAsia" w:cs="Times New Roman" w:hint="eastAsia"/>
        </w:rPr>
        <w:t>）从机自主机收到的，要往</w:t>
      </w:r>
      <w:r>
        <w:rPr>
          <w:rFonts w:eastAsiaTheme="minorEastAsia" w:cs="Times New Roman" w:hint="eastAsia"/>
        </w:rPr>
        <w:t>flash</w:t>
      </w:r>
      <w:r>
        <w:rPr>
          <w:rFonts w:eastAsiaTheme="minorEastAsia" w:cs="Times New Roman" w:hint="eastAsia"/>
        </w:rPr>
        <w:t>里面写入的数据对齐不了扇区边界，到时候会有跨扇区写入的情况出现，在当前</w:t>
      </w:r>
      <w:r>
        <w:rPr>
          <w:rFonts w:eastAsiaTheme="minorEastAsia" w:cs="Times New Roman" w:hint="eastAsia"/>
        </w:rPr>
        <w:t>RAM</w:t>
      </w:r>
      <w:r>
        <w:rPr>
          <w:rFonts w:eastAsiaTheme="minorEastAsia" w:cs="Times New Roman" w:hint="eastAsia"/>
        </w:rPr>
        <w:t>资源紧张的情况下，存在隐患；</w:t>
      </w:r>
    </w:p>
    <w:p w14:paraId="4293C9C0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3</w:t>
      </w:r>
      <w:r>
        <w:rPr>
          <w:rFonts w:eastAsiaTheme="minorEastAsia" w:cs="Times New Roman" w:hint="eastAsia"/>
        </w:rPr>
        <w:t>）主机通过结束</w:t>
      </w:r>
      <w:proofErr w:type="gramStart"/>
      <w:r>
        <w:rPr>
          <w:rFonts w:eastAsiaTheme="minorEastAsia" w:cs="Times New Roman" w:hint="eastAsia"/>
        </w:rPr>
        <w:t>帧</w:t>
      </w:r>
      <w:proofErr w:type="gramEnd"/>
      <w:r>
        <w:rPr>
          <w:rFonts w:eastAsiaTheme="minorEastAsia" w:cs="Times New Roman" w:hint="eastAsia"/>
        </w:rPr>
        <w:t>确认“帧段落</w:t>
      </w:r>
      <w:r>
        <w:rPr>
          <w:rFonts w:eastAsiaTheme="minorEastAsia" w:cs="Times New Roman" w:hint="eastAsia"/>
        </w:rPr>
        <w:t>1</w:t>
      </w:r>
      <w:r>
        <w:rPr>
          <w:rFonts w:eastAsiaTheme="minorEastAsia" w:cs="Times New Roman" w:hint="eastAsia"/>
        </w:rPr>
        <w:t>”和“帧段落</w:t>
      </w:r>
      <w:r>
        <w:rPr>
          <w:rFonts w:eastAsiaTheme="minorEastAsia" w:cs="Times New Roman" w:hint="eastAsia"/>
        </w:rPr>
        <w:t>2</w:t>
      </w:r>
      <w:r>
        <w:rPr>
          <w:rFonts w:eastAsiaTheme="minorEastAsia" w:cs="Times New Roman" w:hint="eastAsia"/>
        </w:rPr>
        <w:t>”的发送情况，从结论上来说相当于用</w:t>
      </w:r>
      <w:r>
        <w:rPr>
          <w:rFonts w:eastAsiaTheme="minorEastAsia" w:cs="Times New Roman" w:hint="eastAsia"/>
        </w:rPr>
        <w:t>1</w:t>
      </w:r>
      <w:r>
        <w:rPr>
          <w:rFonts w:eastAsiaTheme="minorEastAsia" w:cs="Times New Roman" w:hint="eastAsia"/>
        </w:rPr>
        <w:t>个消息确认了</w:t>
      </w:r>
      <w:r>
        <w:rPr>
          <w:rFonts w:eastAsiaTheme="minorEastAsia" w:cs="Times New Roman" w:hint="eastAsia"/>
        </w:rPr>
        <w:t>3</w:t>
      </w:r>
      <w:r>
        <w:rPr>
          <w:rFonts w:eastAsiaTheme="minorEastAsia" w:cs="Times New Roman" w:hint="eastAsia"/>
        </w:rPr>
        <w:t>个消息的发送情况，从机对结束帧</w:t>
      </w:r>
      <w:proofErr w:type="gramStart"/>
      <w:r>
        <w:rPr>
          <w:rFonts w:eastAsiaTheme="minorEastAsia" w:cs="Times New Roman" w:hint="eastAsia"/>
        </w:rPr>
        <w:t>的回发实际上</w:t>
      </w:r>
      <w:proofErr w:type="gramEnd"/>
      <w:r>
        <w:rPr>
          <w:rFonts w:eastAsiaTheme="minorEastAsia" w:cs="Times New Roman" w:hint="eastAsia"/>
        </w:rPr>
        <w:t>既确认了“帧段落</w:t>
      </w:r>
      <w:r>
        <w:rPr>
          <w:rFonts w:eastAsiaTheme="minorEastAsia" w:cs="Times New Roman" w:hint="eastAsia"/>
        </w:rPr>
        <w:t>1</w:t>
      </w:r>
      <w:r>
        <w:rPr>
          <w:rFonts w:eastAsiaTheme="minorEastAsia" w:cs="Times New Roman" w:hint="eastAsia"/>
        </w:rPr>
        <w:t>”、“帧段落</w:t>
      </w:r>
      <w:r>
        <w:rPr>
          <w:rFonts w:eastAsiaTheme="minorEastAsia" w:cs="Times New Roman" w:hint="eastAsia"/>
        </w:rPr>
        <w:t>2</w:t>
      </w:r>
      <w:r>
        <w:rPr>
          <w:rFonts w:eastAsiaTheme="minorEastAsia" w:cs="Times New Roman" w:hint="eastAsia"/>
        </w:rPr>
        <w:t>”也确认了自己，在信号差、消息发送频繁的情况下这种处理方式无疑是不合理的；</w:t>
      </w:r>
    </w:p>
    <w:p w14:paraId="3AAFA4E4" w14:textId="77777777" w:rsidR="00A93D86" w:rsidRDefault="00FB5ABF">
      <w:pPr>
        <w:ind w:firstLine="42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（</w:t>
      </w:r>
      <w:r>
        <w:rPr>
          <w:rFonts w:eastAsiaTheme="minorEastAsia" w:cs="Times New Roman" w:hint="eastAsia"/>
        </w:rPr>
        <w:t>4</w:t>
      </w:r>
      <w:r>
        <w:rPr>
          <w:rFonts w:eastAsiaTheme="minorEastAsia" w:cs="Times New Roman" w:hint="eastAsia"/>
        </w:rPr>
        <w:t>）还有就是代码为了实现以上的</w:t>
      </w:r>
      <w:r>
        <w:rPr>
          <w:rFonts w:eastAsiaTheme="minorEastAsia" w:cs="Times New Roman" w:hint="eastAsia"/>
        </w:rPr>
        <w:t>"</w:t>
      </w:r>
      <w:r>
        <w:rPr>
          <w:rFonts w:eastAsiaTheme="minorEastAsia" w:cs="Times New Roman" w:hint="eastAsia"/>
        </w:rPr>
        <w:t>分段发送</w:t>
      </w:r>
      <w:r>
        <w:rPr>
          <w:rFonts w:eastAsiaTheme="minorEastAsia" w:cs="Times New Roman" w:hint="eastAsia"/>
        </w:rPr>
        <w:t>"</w:t>
      </w:r>
      <w:r>
        <w:rPr>
          <w:rFonts w:eastAsiaTheme="minorEastAsia" w:cs="Times New Roman" w:hint="eastAsia"/>
        </w:rPr>
        <w:t>以及确认机制使用了大量的标志</w:t>
      </w:r>
      <w:proofErr w:type="gramStart"/>
      <w:r>
        <w:rPr>
          <w:rFonts w:eastAsiaTheme="minorEastAsia" w:cs="Times New Roman" w:hint="eastAsia"/>
        </w:rPr>
        <w:t>位用于</w:t>
      </w:r>
      <w:proofErr w:type="gramEnd"/>
      <w:r>
        <w:rPr>
          <w:rFonts w:eastAsiaTheme="minorEastAsia" w:cs="Times New Roman" w:hint="eastAsia"/>
        </w:rPr>
        <w:t>判断，可读性差。</w:t>
      </w:r>
    </w:p>
    <w:p w14:paraId="7F558602" w14:textId="77777777" w:rsidR="00A93D86" w:rsidRDefault="00FB5ABF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重构后的更</w:t>
      </w:r>
      <w:r>
        <w:rPr>
          <w:rFonts w:hint="eastAsia"/>
        </w:rPr>
        <w:t>新逻辑</w:t>
      </w:r>
    </w:p>
    <w:p w14:paraId="0F02EA00" w14:textId="77777777" w:rsidR="00A93D86" w:rsidRDefault="00FB5AB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）首先就是主机，不再只是作中转用途，主机完全有能力对上位机发送下来的数据进行解析存储，毕竟走的就是</w:t>
      </w:r>
      <w:r>
        <w:rPr>
          <w:rFonts w:hint="eastAsia"/>
        </w:rPr>
        <w:t>User</w:t>
      </w:r>
      <w:r>
        <w:rPr>
          <w:rFonts w:hint="eastAsia"/>
        </w:rPr>
        <w:t>更新那一套，到时候直接把数据处理好放在代码</w:t>
      </w:r>
      <w:r>
        <w:rPr>
          <w:rFonts w:hint="eastAsia"/>
        </w:rPr>
        <w:t>User</w:t>
      </w:r>
      <w:r>
        <w:rPr>
          <w:rFonts w:hint="eastAsia"/>
        </w:rPr>
        <w:t>更新段（代码</w:t>
      </w:r>
      <w:r>
        <w:rPr>
          <w:rFonts w:hint="eastAsia"/>
        </w:rPr>
        <w:t>B</w:t>
      </w:r>
      <w:r>
        <w:rPr>
          <w:rFonts w:hint="eastAsia"/>
        </w:rPr>
        <w:t>段）；</w:t>
      </w:r>
    </w:p>
    <w:p w14:paraId="7DD7AB6F" w14:textId="77777777" w:rsidR="00A93D86" w:rsidRDefault="00FB5AB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）然后到时候无线更新发送的数据直接从</w:t>
      </w:r>
      <w:r>
        <w:rPr>
          <w:rFonts w:hint="eastAsia"/>
        </w:rPr>
        <w:t>Host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段去读，去截取，这样省了不少事；</w:t>
      </w:r>
    </w:p>
    <w:p w14:paraId="55D8AC52" w14:textId="77777777" w:rsidR="00A93D86" w:rsidRDefault="00FB5AB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BLE</w:t>
      </w:r>
      <w:r>
        <w:rPr>
          <w:rFonts w:hint="eastAsia"/>
        </w:rPr>
        <w:t>一次发送的数据也只选择发送</w:t>
      </w:r>
      <w:r>
        <w:rPr>
          <w:rFonts w:hint="eastAsia"/>
        </w:rPr>
        <w:t>128</w:t>
      </w:r>
      <w:r>
        <w:rPr>
          <w:rFonts w:hint="eastAsia"/>
        </w:rPr>
        <w:t>字节，保证字节对齐避免</w:t>
      </w:r>
      <w:r>
        <w:rPr>
          <w:rFonts w:hint="eastAsia"/>
        </w:rPr>
        <w:t>Flash</w:t>
      </w:r>
      <w:r>
        <w:rPr>
          <w:rFonts w:hint="eastAsia"/>
        </w:rPr>
        <w:t>操作时出现跨扇区的情况；</w:t>
      </w:r>
    </w:p>
    <w:p w14:paraId="7457AE50" w14:textId="77777777" w:rsidR="00A93D86" w:rsidRDefault="00FB5AB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）新的数据帧相当于就是代码本体，从机不用再做解析，直接往里往</w:t>
      </w:r>
      <w:r>
        <w:rPr>
          <w:rFonts w:hint="eastAsia"/>
        </w:rPr>
        <w:t>Flash</w:t>
      </w:r>
      <w:r>
        <w:rPr>
          <w:rFonts w:hint="eastAsia"/>
        </w:rPr>
        <w:t>内存就行；</w:t>
      </w:r>
    </w:p>
    <w:p w14:paraId="62C71BCF" w14:textId="77777777" w:rsidR="00A93D86" w:rsidRDefault="00FB5AB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）这样处理之后发送和接收可以自然地采取发一帧</w:t>
      </w:r>
      <w:r>
        <w:rPr>
          <w:rFonts w:hint="eastAsia"/>
        </w:rPr>
        <w:t>确认一帧的形式，避免上面发一帧确认三帧；</w:t>
      </w:r>
    </w:p>
    <w:p w14:paraId="0B82D202" w14:textId="77777777" w:rsidR="00A93D86" w:rsidRDefault="00FB5AB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）新的</w:t>
      </w:r>
      <w:proofErr w:type="gramStart"/>
      <w:r>
        <w:rPr>
          <w:rFonts w:hint="eastAsia"/>
        </w:rPr>
        <w:t>帧除了帧头帧</w:t>
      </w:r>
      <w:proofErr w:type="gramEnd"/>
      <w:r>
        <w:rPr>
          <w:rFonts w:hint="eastAsia"/>
        </w:rPr>
        <w:t>尾、帧长度、地址、编号之外还应该加上一个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，确保其有自检能力；</w:t>
      </w:r>
    </w:p>
    <w:p w14:paraId="34BF493B" w14:textId="77777777" w:rsidR="00A93D86" w:rsidRDefault="00FB5AB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）这么搞了之后好处就是可以把</w:t>
      </w:r>
      <w:proofErr w:type="spellStart"/>
      <w:r>
        <w:rPr>
          <w:rFonts w:hint="eastAsia"/>
        </w:rPr>
        <w:t>tmos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事件的检测相关的东西都放到主循环里面，不再去跑中断，感觉能避免很多隐性的问题。</w:t>
      </w:r>
    </w:p>
    <w:tbl>
      <w:tblPr>
        <w:tblStyle w:val="4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A93D86" w14:paraId="3DDE3BFB" w14:textId="77777777">
        <w:trPr>
          <w:jc w:val="center"/>
        </w:trPr>
        <w:tc>
          <w:tcPr>
            <w:tcW w:w="8522" w:type="dxa"/>
          </w:tcPr>
          <w:p w14:paraId="2969203F" w14:textId="77777777" w:rsidR="00A93D86" w:rsidRDefault="00FB5ABF">
            <w:pPr>
              <w:widowControl/>
              <w:spacing w:before="100" w:beforeAutospacing="1" w:after="100" w:afterAutospacing="1"/>
              <w:ind w:firstLineChars="0" w:firstLine="0"/>
              <w:jc w:val="center"/>
              <w:rPr>
                <w:rFonts w:eastAsiaTheme="minorEastAsia" w:cs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2916D236" wp14:editId="6B8B2B58">
                  <wp:extent cx="6183630" cy="409575"/>
                  <wp:effectExtent l="0" t="0" r="7620" b="9525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63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06D320" w14:textId="77777777" w:rsidR="00A93D86" w:rsidRDefault="00FB5ABF">
            <w:pPr>
              <w:pStyle w:val="afffe"/>
              <w:framePr w:wrap="around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图</w:t>
            </w:r>
            <w:r>
              <w:rPr>
                <w:rFonts w:eastAsiaTheme="minorEastAsia" w:cs="Times New Roman" w:hint="eastAsia"/>
              </w:rPr>
              <w:t>9</w:t>
            </w:r>
            <w:r>
              <w:rPr>
                <w:rFonts w:eastAsiaTheme="minorEastAsia" w:cs="Times New Roman"/>
              </w:rPr>
              <w:t xml:space="preserve"> </w:t>
            </w:r>
            <w:proofErr w:type="gramStart"/>
            <w:r>
              <w:rPr>
                <w:rFonts w:eastAsiaTheme="minorEastAsia" w:cs="Times New Roman" w:hint="eastAsia"/>
              </w:rPr>
              <w:t>主从机</w:t>
            </w:r>
            <w:proofErr w:type="gramEnd"/>
            <w:r>
              <w:rPr>
                <w:rFonts w:eastAsiaTheme="minorEastAsia" w:cs="Times New Roman" w:hint="eastAsia"/>
              </w:rPr>
              <w:t>更新逻辑</w:t>
            </w:r>
          </w:p>
        </w:tc>
      </w:tr>
    </w:tbl>
    <w:p w14:paraId="2318715D" w14:textId="77777777" w:rsidR="00A93D86" w:rsidRDefault="00A93D86">
      <w:pPr>
        <w:ind w:firstLine="420"/>
      </w:pPr>
    </w:p>
    <w:p w14:paraId="53BB87AC" w14:textId="77777777" w:rsidR="00A93D86" w:rsidRDefault="00FB5ABF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注意事项</w:t>
      </w:r>
    </w:p>
    <w:p w14:paraId="5C50A3D4" w14:textId="77777777" w:rsidR="00A93D86" w:rsidRDefault="00FB5ABF">
      <w:pPr>
        <w:ind w:firstLine="420"/>
      </w:pPr>
      <w:r>
        <w:rPr>
          <w:rFonts w:hint="eastAsia"/>
        </w:rPr>
        <w:t>如果出现更新信号差，长时间无法推进更新进度的情况，可以尝试在</w:t>
      </w:r>
      <w:r>
        <w:rPr>
          <w:rFonts w:hint="eastAsia"/>
        </w:rPr>
        <w:t>GEC40</w:t>
      </w:r>
      <w:r>
        <w:rPr>
          <w:rFonts w:hint="eastAsia"/>
        </w:rPr>
        <w:t>号口上外插一根杜邦线作天线用，同时拉近两块板子的距离。</w:t>
      </w:r>
    </w:p>
    <w:p w14:paraId="1CA9EDC2" w14:textId="77777777" w:rsidR="00A93D86" w:rsidRDefault="00A93D86">
      <w:pPr>
        <w:ind w:firstLineChars="0" w:firstLine="0"/>
      </w:pPr>
    </w:p>
    <w:sectPr w:rsidR="00A93D86">
      <w:headerReference w:type="default" r:id="rId16"/>
      <w:footerReference w:type="default" r:id="rId17"/>
      <w:footnotePr>
        <w:numFmt w:val="decimalEnclosedCircleChinese"/>
        <w:numRestart w:val="eachPage"/>
      </w:footnotePr>
      <w:pgSz w:w="11907" w:h="16840"/>
      <w:pgMar w:top="1440" w:right="1080" w:bottom="1440" w:left="1080" w:header="1077" w:footer="1134" w:gutter="0"/>
      <w:cols w:space="720"/>
      <w:docGrid w:type="lines" w:linePitch="3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5DA8" w14:textId="77777777" w:rsidR="00FB5ABF" w:rsidRDefault="00FB5ABF">
      <w:pPr>
        <w:ind w:firstLine="420"/>
      </w:pPr>
      <w:r>
        <w:separator/>
      </w:r>
    </w:p>
  </w:endnote>
  <w:endnote w:type="continuationSeparator" w:id="0">
    <w:p w14:paraId="36240D0F" w14:textId="77777777" w:rsidR="00FB5ABF" w:rsidRDefault="00FB5AB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ZHTK--GBK1-0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209746"/>
    </w:sdtPr>
    <w:sdtEndPr/>
    <w:sdtContent>
      <w:p w14:paraId="7C4DDAA7" w14:textId="77777777" w:rsidR="00A93D86" w:rsidRDefault="00FB5ABF">
        <w:pPr>
          <w:pStyle w:val="af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t>7</w:t>
        </w:r>
        <w:r>
          <w:fldChar w:fldCharType="end"/>
        </w:r>
      </w:p>
    </w:sdtContent>
  </w:sdt>
  <w:p w14:paraId="51CA26E3" w14:textId="77777777" w:rsidR="00A93D86" w:rsidRDefault="00A93D86">
    <w:pPr>
      <w:pStyle w:val="af3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54C51" w14:textId="77777777" w:rsidR="00FB5ABF" w:rsidRDefault="00FB5ABF">
      <w:pPr>
        <w:ind w:firstLine="420"/>
      </w:pPr>
      <w:r>
        <w:separator/>
      </w:r>
    </w:p>
  </w:footnote>
  <w:footnote w:type="continuationSeparator" w:id="0">
    <w:p w14:paraId="137ABDA9" w14:textId="77777777" w:rsidR="00FB5ABF" w:rsidRDefault="00FB5AB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2B46" w14:textId="77777777" w:rsidR="00A93D86" w:rsidRDefault="00A93D86">
    <w:pPr>
      <w:ind w:firstLine="4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78"/>
  <w:noPunctuationKerning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ZlZTcwOWQyZDU4M2YzYmI4ODE2MTgzZWFhYjcyMjYifQ=="/>
  </w:docVars>
  <w:rsids>
    <w:rsidRoot w:val="007F4623"/>
    <w:rsid w:val="0000171F"/>
    <w:rsid w:val="00002845"/>
    <w:rsid w:val="00002891"/>
    <w:rsid w:val="0000307B"/>
    <w:rsid w:val="000030B1"/>
    <w:rsid w:val="000038F7"/>
    <w:rsid w:val="00004114"/>
    <w:rsid w:val="000044ED"/>
    <w:rsid w:val="00004B6B"/>
    <w:rsid w:val="0000563A"/>
    <w:rsid w:val="00005736"/>
    <w:rsid w:val="00006887"/>
    <w:rsid w:val="00007B2D"/>
    <w:rsid w:val="00007CAF"/>
    <w:rsid w:val="0001023C"/>
    <w:rsid w:val="00010762"/>
    <w:rsid w:val="00010C20"/>
    <w:rsid w:val="0001144E"/>
    <w:rsid w:val="0001152A"/>
    <w:rsid w:val="000123BC"/>
    <w:rsid w:val="0001257E"/>
    <w:rsid w:val="00012C56"/>
    <w:rsid w:val="000149B3"/>
    <w:rsid w:val="000153F9"/>
    <w:rsid w:val="0001668A"/>
    <w:rsid w:val="000173A3"/>
    <w:rsid w:val="000201B5"/>
    <w:rsid w:val="00020218"/>
    <w:rsid w:val="0002099C"/>
    <w:rsid w:val="00020D56"/>
    <w:rsid w:val="000214D7"/>
    <w:rsid w:val="00022067"/>
    <w:rsid w:val="00022D0F"/>
    <w:rsid w:val="00023006"/>
    <w:rsid w:val="00023092"/>
    <w:rsid w:val="00023AAB"/>
    <w:rsid w:val="00024118"/>
    <w:rsid w:val="0002435A"/>
    <w:rsid w:val="00024F3A"/>
    <w:rsid w:val="0002503B"/>
    <w:rsid w:val="0002537C"/>
    <w:rsid w:val="00030A11"/>
    <w:rsid w:val="00031511"/>
    <w:rsid w:val="00031DBD"/>
    <w:rsid w:val="00031E95"/>
    <w:rsid w:val="00033E50"/>
    <w:rsid w:val="0003421B"/>
    <w:rsid w:val="000342BA"/>
    <w:rsid w:val="00034373"/>
    <w:rsid w:val="0003460B"/>
    <w:rsid w:val="000348B0"/>
    <w:rsid w:val="00034C4F"/>
    <w:rsid w:val="00034E74"/>
    <w:rsid w:val="0003506A"/>
    <w:rsid w:val="00035E2B"/>
    <w:rsid w:val="00036E63"/>
    <w:rsid w:val="00037126"/>
    <w:rsid w:val="000375DB"/>
    <w:rsid w:val="00037A56"/>
    <w:rsid w:val="000407A7"/>
    <w:rsid w:val="000407EE"/>
    <w:rsid w:val="00040C3B"/>
    <w:rsid w:val="00041455"/>
    <w:rsid w:val="00041F8C"/>
    <w:rsid w:val="000421E9"/>
    <w:rsid w:val="000425A5"/>
    <w:rsid w:val="00042A4D"/>
    <w:rsid w:val="0004315E"/>
    <w:rsid w:val="00043161"/>
    <w:rsid w:val="00043802"/>
    <w:rsid w:val="00044560"/>
    <w:rsid w:val="0004472B"/>
    <w:rsid w:val="0004540A"/>
    <w:rsid w:val="0004606C"/>
    <w:rsid w:val="000468D1"/>
    <w:rsid w:val="0004704C"/>
    <w:rsid w:val="0004772D"/>
    <w:rsid w:val="000502C9"/>
    <w:rsid w:val="0005066F"/>
    <w:rsid w:val="000514E8"/>
    <w:rsid w:val="00051848"/>
    <w:rsid w:val="00051C42"/>
    <w:rsid w:val="000520D5"/>
    <w:rsid w:val="000526BF"/>
    <w:rsid w:val="00052ABA"/>
    <w:rsid w:val="00052AC8"/>
    <w:rsid w:val="00053284"/>
    <w:rsid w:val="00053C3B"/>
    <w:rsid w:val="00055B45"/>
    <w:rsid w:val="00055EA0"/>
    <w:rsid w:val="00056727"/>
    <w:rsid w:val="00057140"/>
    <w:rsid w:val="00057C33"/>
    <w:rsid w:val="0006038C"/>
    <w:rsid w:val="00060A12"/>
    <w:rsid w:val="00062FC0"/>
    <w:rsid w:val="00063B77"/>
    <w:rsid w:val="00063E72"/>
    <w:rsid w:val="00063E78"/>
    <w:rsid w:val="0006406A"/>
    <w:rsid w:val="000641B6"/>
    <w:rsid w:val="00064E72"/>
    <w:rsid w:val="000651AA"/>
    <w:rsid w:val="00065E60"/>
    <w:rsid w:val="00065F27"/>
    <w:rsid w:val="0006624A"/>
    <w:rsid w:val="00066370"/>
    <w:rsid w:val="00066D64"/>
    <w:rsid w:val="000674E4"/>
    <w:rsid w:val="000700B2"/>
    <w:rsid w:val="00071081"/>
    <w:rsid w:val="00071349"/>
    <w:rsid w:val="00071469"/>
    <w:rsid w:val="00073DF8"/>
    <w:rsid w:val="00073EB4"/>
    <w:rsid w:val="00074124"/>
    <w:rsid w:val="00074A65"/>
    <w:rsid w:val="00075F1A"/>
    <w:rsid w:val="000768D9"/>
    <w:rsid w:val="00077927"/>
    <w:rsid w:val="00077E27"/>
    <w:rsid w:val="00077EC3"/>
    <w:rsid w:val="0008035A"/>
    <w:rsid w:val="00080D78"/>
    <w:rsid w:val="00082047"/>
    <w:rsid w:val="00083018"/>
    <w:rsid w:val="00083381"/>
    <w:rsid w:val="000845EB"/>
    <w:rsid w:val="00085172"/>
    <w:rsid w:val="0008572A"/>
    <w:rsid w:val="00085954"/>
    <w:rsid w:val="00085BFF"/>
    <w:rsid w:val="00085CA6"/>
    <w:rsid w:val="00087096"/>
    <w:rsid w:val="00090A34"/>
    <w:rsid w:val="000911B7"/>
    <w:rsid w:val="000913AF"/>
    <w:rsid w:val="00091535"/>
    <w:rsid w:val="00091689"/>
    <w:rsid w:val="00092767"/>
    <w:rsid w:val="0009325F"/>
    <w:rsid w:val="00093BFF"/>
    <w:rsid w:val="00093E19"/>
    <w:rsid w:val="00093E53"/>
    <w:rsid w:val="000942B8"/>
    <w:rsid w:val="00094396"/>
    <w:rsid w:val="00094E6B"/>
    <w:rsid w:val="00094EEB"/>
    <w:rsid w:val="0009502C"/>
    <w:rsid w:val="000953D2"/>
    <w:rsid w:val="0009580C"/>
    <w:rsid w:val="0009620B"/>
    <w:rsid w:val="0009668C"/>
    <w:rsid w:val="000968F9"/>
    <w:rsid w:val="00097A8E"/>
    <w:rsid w:val="000A0009"/>
    <w:rsid w:val="000A05B1"/>
    <w:rsid w:val="000A06D1"/>
    <w:rsid w:val="000A0888"/>
    <w:rsid w:val="000A0A22"/>
    <w:rsid w:val="000A0CAC"/>
    <w:rsid w:val="000A258E"/>
    <w:rsid w:val="000A267E"/>
    <w:rsid w:val="000A29F9"/>
    <w:rsid w:val="000A2AC9"/>
    <w:rsid w:val="000A526E"/>
    <w:rsid w:val="000A564F"/>
    <w:rsid w:val="000A61AD"/>
    <w:rsid w:val="000A64E5"/>
    <w:rsid w:val="000A686B"/>
    <w:rsid w:val="000A6AD2"/>
    <w:rsid w:val="000A7724"/>
    <w:rsid w:val="000B06D3"/>
    <w:rsid w:val="000B0C81"/>
    <w:rsid w:val="000B109E"/>
    <w:rsid w:val="000B13DE"/>
    <w:rsid w:val="000B157B"/>
    <w:rsid w:val="000B2598"/>
    <w:rsid w:val="000B3E93"/>
    <w:rsid w:val="000B4127"/>
    <w:rsid w:val="000B41DB"/>
    <w:rsid w:val="000B41F6"/>
    <w:rsid w:val="000B4A6B"/>
    <w:rsid w:val="000B5605"/>
    <w:rsid w:val="000B57AE"/>
    <w:rsid w:val="000C0820"/>
    <w:rsid w:val="000C0973"/>
    <w:rsid w:val="000C10B8"/>
    <w:rsid w:val="000C11C1"/>
    <w:rsid w:val="000C165B"/>
    <w:rsid w:val="000C25F5"/>
    <w:rsid w:val="000C2666"/>
    <w:rsid w:val="000C2A36"/>
    <w:rsid w:val="000C2D75"/>
    <w:rsid w:val="000C33E2"/>
    <w:rsid w:val="000C33ED"/>
    <w:rsid w:val="000C51E5"/>
    <w:rsid w:val="000C5BC0"/>
    <w:rsid w:val="000C612E"/>
    <w:rsid w:val="000C6336"/>
    <w:rsid w:val="000C6FC1"/>
    <w:rsid w:val="000C7C72"/>
    <w:rsid w:val="000D0336"/>
    <w:rsid w:val="000D26D1"/>
    <w:rsid w:val="000D3BE0"/>
    <w:rsid w:val="000D5D40"/>
    <w:rsid w:val="000D644C"/>
    <w:rsid w:val="000D740C"/>
    <w:rsid w:val="000E0B44"/>
    <w:rsid w:val="000E1EE4"/>
    <w:rsid w:val="000E2317"/>
    <w:rsid w:val="000E2595"/>
    <w:rsid w:val="000E2EF4"/>
    <w:rsid w:val="000E3750"/>
    <w:rsid w:val="000E5636"/>
    <w:rsid w:val="000E5F32"/>
    <w:rsid w:val="000E66AF"/>
    <w:rsid w:val="000E6AFD"/>
    <w:rsid w:val="000E735A"/>
    <w:rsid w:val="000E7CA7"/>
    <w:rsid w:val="000E7CD2"/>
    <w:rsid w:val="000F0435"/>
    <w:rsid w:val="000F0FDF"/>
    <w:rsid w:val="000F1097"/>
    <w:rsid w:val="000F16DC"/>
    <w:rsid w:val="000F1986"/>
    <w:rsid w:val="000F2C92"/>
    <w:rsid w:val="000F2D48"/>
    <w:rsid w:val="000F3844"/>
    <w:rsid w:val="000F560D"/>
    <w:rsid w:val="000F59FA"/>
    <w:rsid w:val="000F5DF7"/>
    <w:rsid w:val="000F6319"/>
    <w:rsid w:val="000F6775"/>
    <w:rsid w:val="000F694A"/>
    <w:rsid w:val="000F7290"/>
    <w:rsid w:val="00100547"/>
    <w:rsid w:val="00100679"/>
    <w:rsid w:val="001012FC"/>
    <w:rsid w:val="0010150A"/>
    <w:rsid w:val="00101515"/>
    <w:rsid w:val="00102937"/>
    <w:rsid w:val="001029FE"/>
    <w:rsid w:val="001039CE"/>
    <w:rsid w:val="001046EA"/>
    <w:rsid w:val="00104BE2"/>
    <w:rsid w:val="001050A6"/>
    <w:rsid w:val="00105507"/>
    <w:rsid w:val="00105556"/>
    <w:rsid w:val="00105C56"/>
    <w:rsid w:val="00105E07"/>
    <w:rsid w:val="00106005"/>
    <w:rsid w:val="0010631D"/>
    <w:rsid w:val="00107017"/>
    <w:rsid w:val="001076FF"/>
    <w:rsid w:val="00110515"/>
    <w:rsid w:val="00110893"/>
    <w:rsid w:val="00110C05"/>
    <w:rsid w:val="00110CA3"/>
    <w:rsid w:val="00111138"/>
    <w:rsid w:val="00111C07"/>
    <w:rsid w:val="00111F85"/>
    <w:rsid w:val="0011263A"/>
    <w:rsid w:val="00112643"/>
    <w:rsid w:val="00112AB3"/>
    <w:rsid w:val="00113647"/>
    <w:rsid w:val="00113AB5"/>
    <w:rsid w:val="00114777"/>
    <w:rsid w:val="00114D05"/>
    <w:rsid w:val="001159F4"/>
    <w:rsid w:val="00115E87"/>
    <w:rsid w:val="00115ECF"/>
    <w:rsid w:val="001163CA"/>
    <w:rsid w:val="001174F5"/>
    <w:rsid w:val="001179D8"/>
    <w:rsid w:val="00117F30"/>
    <w:rsid w:val="0012039B"/>
    <w:rsid w:val="0012135D"/>
    <w:rsid w:val="001219F6"/>
    <w:rsid w:val="001225AA"/>
    <w:rsid w:val="00123116"/>
    <w:rsid w:val="00125260"/>
    <w:rsid w:val="001264B3"/>
    <w:rsid w:val="00126F78"/>
    <w:rsid w:val="00126FD7"/>
    <w:rsid w:val="00127B5A"/>
    <w:rsid w:val="00130F6C"/>
    <w:rsid w:val="00131948"/>
    <w:rsid w:val="0013219E"/>
    <w:rsid w:val="0013283A"/>
    <w:rsid w:val="00132A37"/>
    <w:rsid w:val="00132CE3"/>
    <w:rsid w:val="00133246"/>
    <w:rsid w:val="00134364"/>
    <w:rsid w:val="00134386"/>
    <w:rsid w:val="00134599"/>
    <w:rsid w:val="00134A77"/>
    <w:rsid w:val="00134D8D"/>
    <w:rsid w:val="0013533E"/>
    <w:rsid w:val="001367FA"/>
    <w:rsid w:val="00136EF8"/>
    <w:rsid w:val="00136FF7"/>
    <w:rsid w:val="001400B7"/>
    <w:rsid w:val="001401F6"/>
    <w:rsid w:val="00141594"/>
    <w:rsid w:val="00141944"/>
    <w:rsid w:val="00142173"/>
    <w:rsid w:val="001421C4"/>
    <w:rsid w:val="0014223C"/>
    <w:rsid w:val="00142B82"/>
    <w:rsid w:val="00142EF0"/>
    <w:rsid w:val="001432BA"/>
    <w:rsid w:val="00143CCA"/>
    <w:rsid w:val="00144174"/>
    <w:rsid w:val="0014513A"/>
    <w:rsid w:val="001465CA"/>
    <w:rsid w:val="00146CE3"/>
    <w:rsid w:val="00151612"/>
    <w:rsid w:val="001516DD"/>
    <w:rsid w:val="00151D63"/>
    <w:rsid w:val="001522BA"/>
    <w:rsid w:val="00152359"/>
    <w:rsid w:val="00152DFC"/>
    <w:rsid w:val="001534F3"/>
    <w:rsid w:val="00153945"/>
    <w:rsid w:val="00153CC0"/>
    <w:rsid w:val="001553E4"/>
    <w:rsid w:val="00155B58"/>
    <w:rsid w:val="00156A06"/>
    <w:rsid w:val="0015722C"/>
    <w:rsid w:val="00157471"/>
    <w:rsid w:val="00157B29"/>
    <w:rsid w:val="00160691"/>
    <w:rsid w:val="00160741"/>
    <w:rsid w:val="00161F61"/>
    <w:rsid w:val="00163058"/>
    <w:rsid w:val="0016325E"/>
    <w:rsid w:val="00163C1A"/>
    <w:rsid w:val="00163F6E"/>
    <w:rsid w:val="001660C8"/>
    <w:rsid w:val="001669A7"/>
    <w:rsid w:val="00166DFC"/>
    <w:rsid w:val="001670CF"/>
    <w:rsid w:val="00167344"/>
    <w:rsid w:val="00167C7C"/>
    <w:rsid w:val="00171056"/>
    <w:rsid w:val="00171603"/>
    <w:rsid w:val="00171EE6"/>
    <w:rsid w:val="00172379"/>
    <w:rsid w:val="001723C6"/>
    <w:rsid w:val="00172B2E"/>
    <w:rsid w:val="00172FF3"/>
    <w:rsid w:val="0017345B"/>
    <w:rsid w:val="001737F0"/>
    <w:rsid w:val="00173B08"/>
    <w:rsid w:val="00175275"/>
    <w:rsid w:val="00175743"/>
    <w:rsid w:val="00175E76"/>
    <w:rsid w:val="00177A49"/>
    <w:rsid w:val="00177E95"/>
    <w:rsid w:val="001800B4"/>
    <w:rsid w:val="00181077"/>
    <w:rsid w:val="0018165D"/>
    <w:rsid w:val="00181918"/>
    <w:rsid w:val="00181D5E"/>
    <w:rsid w:val="00183258"/>
    <w:rsid w:val="00183959"/>
    <w:rsid w:val="00186355"/>
    <w:rsid w:val="001878DD"/>
    <w:rsid w:val="00187A94"/>
    <w:rsid w:val="00190E30"/>
    <w:rsid w:val="0019193F"/>
    <w:rsid w:val="00192466"/>
    <w:rsid w:val="0019399E"/>
    <w:rsid w:val="00193B98"/>
    <w:rsid w:val="00193DC1"/>
    <w:rsid w:val="00193E5D"/>
    <w:rsid w:val="00194531"/>
    <w:rsid w:val="00194C99"/>
    <w:rsid w:val="0019545E"/>
    <w:rsid w:val="00195508"/>
    <w:rsid w:val="00195FF1"/>
    <w:rsid w:val="00197F90"/>
    <w:rsid w:val="001A0282"/>
    <w:rsid w:val="001A036A"/>
    <w:rsid w:val="001A0E38"/>
    <w:rsid w:val="001A0F0B"/>
    <w:rsid w:val="001A1410"/>
    <w:rsid w:val="001A2364"/>
    <w:rsid w:val="001A2FAA"/>
    <w:rsid w:val="001A30F2"/>
    <w:rsid w:val="001A3CDE"/>
    <w:rsid w:val="001A3F3A"/>
    <w:rsid w:val="001A4F35"/>
    <w:rsid w:val="001A52AD"/>
    <w:rsid w:val="001A654E"/>
    <w:rsid w:val="001A7FA0"/>
    <w:rsid w:val="001B16AB"/>
    <w:rsid w:val="001B1758"/>
    <w:rsid w:val="001B1B39"/>
    <w:rsid w:val="001B288B"/>
    <w:rsid w:val="001B3BCE"/>
    <w:rsid w:val="001B489D"/>
    <w:rsid w:val="001B4B97"/>
    <w:rsid w:val="001B6B16"/>
    <w:rsid w:val="001B720B"/>
    <w:rsid w:val="001B7313"/>
    <w:rsid w:val="001B7744"/>
    <w:rsid w:val="001B783F"/>
    <w:rsid w:val="001B799F"/>
    <w:rsid w:val="001B7BA2"/>
    <w:rsid w:val="001C04BD"/>
    <w:rsid w:val="001C14E8"/>
    <w:rsid w:val="001C1520"/>
    <w:rsid w:val="001C27F0"/>
    <w:rsid w:val="001C32E5"/>
    <w:rsid w:val="001C3379"/>
    <w:rsid w:val="001C36E3"/>
    <w:rsid w:val="001C3B80"/>
    <w:rsid w:val="001C4635"/>
    <w:rsid w:val="001C4C36"/>
    <w:rsid w:val="001C51C4"/>
    <w:rsid w:val="001C5E18"/>
    <w:rsid w:val="001C5F6F"/>
    <w:rsid w:val="001C61CE"/>
    <w:rsid w:val="001C63AD"/>
    <w:rsid w:val="001C6926"/>
    <w:rsid w:val="001C6E84"/>
    <w:rsid w:val="001C721C"/>
    <w:rsid w:val="001C77BB"/>
    <w:rsid w:val="001D08D0"/>
    <w:rsid w:val="001D0C1B"/>
    <w:rsid w:val="001D0E2E"/>
    <w:rsid w:val="001D1A89"/>
    <w:rsid w:val="001D2113"/>
    <w:rsid w:val="001D265E"/>
    <w:rsid w:val="001D335B"/>
    <w:rsid w:val="001D3E69"/>
    <w:rsid w:val="001D4CCE"/>
    <w:rsid w:val="001D5656"/>
    <w:rsid w:val="001D5DE0"/>
    <w:rsid w:val="001D6AE9"/>
    <w:rsid w:val="001D6BA3"/>
    <w:rsid w:val="001D6ED8"/>
    <w:rsid w:val="001D7225"/>
    <w:rsid w:val="001D7507"/>
    <w:rsid w:val="001D7B8B"/>
    <w:rsid w:val="001E0C92"/>
    <w:rsid w:val="001E1008"/>
    <w:rsid w:val="001E148E"/>
    <w:rsid w:val="001E14AE"/>
    <w:rsid w:val="001E16E8"/>
    <w:rsid w:val="001E25BC"/>
    <w:rsid w:val="001E318F"/>
    <w:rsid w:val="001E3E2F"/>
    <w:rsid w:val="001E4658"/>
    <w:rsid w:val="001E564D"/>
    <w:rsid w:val="001E6962"/>
    <w:rsid w:val="001E7862"/>
    <w:rsid w:val="001F13D9"/>
    <w:rsid w:val="001F169C"/>
    <w:rsid w:val="001F1849"/>
    <w:rsid w:val="001F3975"/>
    <w:rsid w:val="001F3CCF"/>
    <w:rsid w:val="001F4E15"/>
    <w:rsid w:val="001F54AD"/>
    <w:rsid w:val="001F5AD8"/>
    <w:rsid w:val="001F7CC6"/>
    <w:rsid w:val="002026E8"/>
    <w:rsid w:val="00203676"/>
    <w:rsid w:val="00203A88"/>
    <w:rsid w:val="00203C13"/>
    <w:rsid w:val="00204526"/>
    <w:rsid w:val="00204677"/>
    <w:rsid w:val="00205214"/>
    <w:rsid w:val="002058DC"/>
    <w:rsid w:val="00205F1D"/>
    <w:rsid w:val="00206238"/>
    <w:rsid w:val="002067E3"/>
    <w:rsid w:val="0020715E"/>
    <w:rsid w:val="00210BC3"/>
    <w:rsid w:val="0021109B"/>
    <w:rsid w:val="00211686"/>
    <w:rsid w:val="002116CA"/>
    <w:rsid w:val="0021189B"/>
    <w:rsid w:val="00211F2B"/>
    <w:rsid w:val="00213253"/>
    <w:rsid w:val="00213A8A"/>
    <w:rsid w:val="00214640"/>
    <w:rsid w:val="0021473C"/>
    <w:rsid w:val="00214813"/>
    <w:rsid w:val="00215691"/>
    <w:rsid w:val="00215697"/>
    <w:rsid w:val="00215D62"/>
    <w:rsid w:val="00216695"/>
    <w:rsid w:val="0021755D"/>
    <w:rsid w:val="0021763C"/>
    <w:rsid w:val="00217A13"/>
    <w:rsid w:val="00220D02"/>
    <w:rsid w:val="00220DE3"/>
    <w:rsid w:val="0022108A"/>
    <w:rsid w:val="00221665"/>
    <w:rsid w:val="00221692"/>
    <w:rsid w:val="00222D45"/>
    <w:rsid w:val="00223224"/>
    <w:rsid w:val="00223E24"/>
    <w:rsid w:val="00223EB3"/>
    <w:rsid w:val="00224366"/>
    <w:rsid w:val="00224432"/>
    <w:rsid w:val="0022464F"/>
    <w:rsid w:val="00224697"/>
    <w:rsid w:val="002246C2"/>
    <w:rsid w:val="002249D6"/>
    <w:rsid w:val="00225077"/>
    <w:rsid w:val="002251D6"/>
    <w:rsid w:val="002268B2"/>
    <w:rsid w:val="00226CF6"/>
    <w:rsid w:val="00227309"/>
    <w:rsid w:val="00230B56"/>
    <w:rsid w:val="00231167"/>
    <w:rsid w:val="002312D1"/>
    <w:rsid w:val="002319D7"/>
    <w:rsid w:val="002322BE"/>
    <w:rsid w:val="002325E3"/>
    <w:rsid w:val="00232ACA"/>
    <w:rsid w:val="00234718"/>
    <w:rsid w:val="00234CF6"/>
    <w:rsid w:val="00235E43"/>
    <w:rsid w:val="00236BFF"/>
    <w:rsid w:val="00237259"/>
    <w:rsid w:val="0023763E"/>
    <w:rsid w:val="00237679"/>
    <w:rsid w:val="00237A21"/>
    <w:rsid w:val="00240CE0"/>
    <w:rsid w:val="00240E9A"/>
    <w:rsid w:val="0024130D"/>
    <w:rsid w:val="00241597"/>
    <w:rsid w:val="00241CFC"/>
    <w:rsid w:val="00241E20"/>
    <w:rsid w:val="00241EE3"/>
    <w:rsid w:val="00242AAE"/>
    <w:rsid w:val="00242CC9"/>
    <w:rsid w:val="00242E8C"/>
    <w:rsid w:val="00243FF7"/>
    <w:rsid w:val="00244004"/>
    <w:rsid w:val="002448A5"/>
    <w:rsid w:val="00244CDB"/>
    <w:rsid w:val="00246836"/>
    <w:rsid w:val="00247CDB"/>
    <w:rsid w:val="00247E14"/>
    <w:rsid w:val="0025008B"/>
    <w:rsid w:val="00250F9E"/>
    <w:rsid w:val="00252013"/>
    <w:rsid w:val="002523F0"/>
    <w:rsid w:val="00252E32"/>
    <w:rsid w:val="0025345F"/>
    <w:rsid w:val="00254BBA"/>
    <w:rsid w:val="002550C9"/>
    <w:rsid w:val="00256334"/>
    <w:rsid w:val="0025669C"/>
    <w:rsid w:val="00256C47"/>
    <w:rsid w:val="002575A2"/>
    <w:rsid w:val="00257DA2"/>
    <w:rsid w:val="00260907"/>
    <w:rsid w:val="00261278"/>
    <w:rsid w:val="002627D1"/>
    <w:rsid w:val="00262AE1"/>
    <w:rsid w:val="002630AE"/>
    <w:rsid w:val="00263EB7"/>
    <w:rsid w:val="002648D0"/>
    <w:rsid w:val="00264B2D"/>
    <w:rsid w:val="00265641"/>
    <w:rsid w:val="00265891"/>
    <w:rsid w:val="00266E7D"/>
    <w:rsid w:val="0026783C"/>
    <w:rsid w:val="00270553"/>
    <w:rsid w:val="0027066D"/>
    <w:rsid w:val="002709A2"/>
    <w:rsid w:val="00271150"/>
    <w:rsid w:val="0027150B"/>
    <w:rsid w:val="00271936"/>
    <w:rsid w:val="00271D2B"/>
    <w:rsid w:val="002723B9"/>
    <w:rsid w:val="00272B23"/>
    <w:rsid w:val="00272C96"/>
    <w:rsid w:val="002732DD"/>
    <w:rsid w:val="0027334E"/>
    <w:rsid w:val="0027401B"/>
    <w:rsid w:val="00275D27"/>
    <w:rsid w:val="00276A7C"/>
    <w:rsid w:val="00276E18"/>
    <w:rsid w:val="00276E98"/>
    <w:rsid w:val="00277075"/>
    <w:rsid w:val="00277D52"/>
    <w:rsid w:val="00280298"/>
    <w:rsid w:val="0028029D"/>
    <w:rsid w:val="00281441"/>
    <w:rsid w:val="002815AD"/>
    <w:rsid w:val="00281C7E"/>
    <w:rsid w:val="0028330F"/>
    <w:rsid w:val="00283535"/>
    <w:rsid w:val="00283894"/>
    <w:rsid w:val="0028397F"/>
    <w:rsid w:val="00283C29"/>
    <w:rsid w:val="00283D24"/>
    <w:rsid w:val="002841D1"/>
    <w:rsid w:val="002849D8"/>
    <w:rsid w:val="00284AD9"/>
    <w:rsid w:val="00285662"/>
    <w:rsid w:val="00285890"/>
    <w:rsid w:val="002859D8"/>
    <w:rsid w:val="00286D41"/>
    <w:rsid w:val="00287162"/>
    <w:rsid w:val="0028732C"/>
    <w:rsid w:val="0028765D"/>
    <w:rsid w:val="00287B9C"/>
    <w:rsid w:val="00291561"/>
    <w:rsid w:val="0029179C"/>
    <w:rsid w:val="00291E60"/>
    <w:rsid w:val="00292665"/>
    <w:rsid w:val="00292BC9"/>
    <w:rsid w:val="00293399"/>
    <w:rsid w:val="0029355A"/>
    <w:rsid w:val="00293708"/>
    <w:rsid w:val="00293EE2"/>
    <w:rsid w:val="002940A2"/>
    <w:rsid w:val="0029430E"/>
    <w:rsid w:val="0029469D"/>
    <w:rsid w:val="00294E41"/>
    <w:rsid w:val="00296052"/>
    <w:rsid w:val="002968C3"/>
    <w:rsid w:val="00296CD0"/>
    <w:rsid w:val="0029719B"/>
    <w:rsid w:val="002971E8"/>
    <w:rsid w:val="00297236"/>
    <w:rsid w:val="00297699"/>
    <w:rsid w:val="00297B87"/>
    <w:rsid w:val="002A0455"/>
    <w:rsid w:val="002A0553"/>
    <w:rsid w:val="002A169F"/>
    <w:rsid w:val="002A3402"/>
    <w:rsid w:val="002A3BA0"/>
    <w:rsid w:val="002A4185"/>
    <w:rsid w:val="002A449C"/>
    <w:rsid w:val="002A5CDD"/>
    <w:rsid w:val="002A6D57"/>
    <w:rsid w:val="002A7865"/>
    <w:rsid w:val="002A78D7"/>
    <w:rsid w:val="002B0415"/>
    <w:rsid w:val="002B0859"/>
    <w:rsid w:val="002B089B"/>
    <w:rsid w:val="002B1BDA"/>
    <w:rsid w:val="002B1F0E"/>
    <w:rsid w:val="002B2726"/>
    <w:rsid w:val="002B2D1D"/>
    <w:rsid w:val="002B6EE2"/>
    <w:rsid w:val="002B703F"/>
    <w:rsid w:val="002B707B"/>
    <w:rsid w:val="002C03F8"/>
    <w:rsid w:val="002C0834"/>
    <w:rsid w:val="002C10F7"/>
    <w:rsid w:val="002C16F5"/>
    <w:rsid w:val="002C17EC"/>
    <w:rsid w:val="002C1CBD"/>
    <w:rsid w:val="002C38FB"/>
    <w:rsid w:val="002C4DB6"/>
    <w:rsid w:val="002C55C7"/>
    <w:rsid w:val="002C6402"/>
    <w:rsid w:val="002C66D1"/>
    <w:rsid w:val="002C7263"/>
    <w:rsid w:val="002D0E45"/>
    <w:rsid w:val="002D12F7"/>
    <w:rsid w:val="002D1D79"/>
    <w:rsid w:val="002D2CF0"/>
    <w:rsid w:val="002D2F62"/>
    <w:rsid w:val="002D495C"/>
    <w:rsid w:val="002D4E1E"/>
    <w:rsid w:val="002D5D29"/>
    <w:rsid w:val="002D5DAD"/>
    <w:rsid w:val="002D67CF"/>
    <w:rsid w:val="002D6B25"/>
    <w:rsid w:val="002D789E"/>
    <w:rsid w:val="002D7FD5"/>
    <w:rsid w:val="002E02D5"/>
    <w:rsid w:val="002E0710"/>
    <w:rsid w:val="002E135B"/>
    <w:rsid w:val="002E220B"/>
    <w:rsid w:val="002E2942"/>
    <w:rsid w:val="002E34C0"/>
    <w:rsid w:val="002E47E2"/>
    <w:rsid w:val="002E4DCE"/>
    <w:rsid w:val="002E50FA"/>
    <w:rsid w:val="002E5743"/>
    <w:rsid w:val="002E70D9"/>
    <w:rsid w:val="002E7288"/>
    <w:rsid w:val="002E77C6"/>
    <w:rsid w:val="002E79AF"/>
    <w:rsid w:val="002E7C8A"/>
    <w:rsid w:val="002F03A4"/>
    <w:rsid w:val="002F06B7"/>
    <w:rsid w:val="002F07F9"/>
    <w:rsid w:val="002F0B34"/>
    <w:rsid w:val="002F0E3E"/>
    <w:rsid w:val="002F12D0"/>
    <w:rsid w:val="002F1577"/>
    <w:rsid w:val="002F2344"/>
    <w:rsid w:val="002F257F"/>
    <w:rsid w:val="002F2D06"/>
    <w:rsid w:val="002F3083"/>
    <w:rsid w:val="002F3243"/>
    <w:rsid w:val="002F381F"/>
    <w:rsid w:val="002F39D8"/>
    <w:rsid w:val="002F3C1B"/>
    <w:rsid w:val="002F3D9E"/>
    <w:rsid w:val="002F3F04"/>
    <w:rsid w:val="002F4B63"/>
    <w:rsid w:val="002F5861"/>
    <w:rsid w:val="002F6377"/>
    <w:rsid w:val="002F6584"/>
    <w:rsid w:val="002F77AF"/>
    <w:rsid w:val="002F7E19"/>
    <w:rsid w:val="003008AF"/>
    <w:rsid w:val="00300DC9"/>
    <w:rsid w:val="0030223C"/>
    <w:rsid w:val="00302938"/>
    <w:rsid w:val="00302958"/>
    <w:rsid w:val="00304E6C"/>
    <w:rsid w:val="00304EA8"/>
    <w:rsid w:val="003056A6"/>
    <w:rsid w:val="003065A3"/>
    <w:rsid w:val="00307E14"/>
    <w:rsid w:val="00307E91"/>
    <w:rsid w:val="00310884"/>
    <w:rsid w:val="00310B1A"/>
    <w:rsid w:val="00310DEF"/>
    <w:rsid w:val="00311289"/>
    <w:rsid w:val="003138D3"/>
    <w:rsid w:val="00314118"/>
    <w:rsid w:val="0031424A"/>
    <w:rsid w:val="003143A4"/>
    <w:rsid w:val="00314467"/>
    <w:rsid w:val="00314469"/>
    <w:rsid w:val="00314E47"/>
    <w:rsid w:val="0031616D"/>
    <w:rsid w:val="003163D0"/>
    <w:rsid w:val="00317385"/>
    <w:rsid w:val="003200B6"/>
    <w:rsid w:val="00320368"/>
    <w:rsid w:val="003217CC"/>
    <w:rsid w:val="00322800"/>
    <w:rsid w:val="003235F5"/>
    <w:rsid w:val="00323BD9"/>
    <w:rsid w:val="0032423B"/>
    <w:rsid w:val="00324287"/>
    <w:rsid w:val="0032437D"/>
    <w:rsid w:val="00325313"/>
    <w:rsid w:val="0032534C"/>
    <w:rsid w:val="003259FA"/>
    <w:rsid w:val="003266D4"/>
    <w:rsid w:val="003268CF"/>
    <w:rsid w:val="00326D5D"/>
    <w:rsid w:val="00330B55"/>
    <w:rsid w:val="00331ED9"/>
    <w:rsid w:val="00332AAF"/>
    <w:rsid w:val="00332CA2"/>
    <w:rsid w:val="003358DD"/>
    <w:rsid w:val="00335AD8"/>
    <w:rsid w:val="00336469"/>
    <w:rsid w:val="003364DD"/>
    <w:rsid w:val="00336546"/>
    <w:rsid w:val="00336801"/>
    <w:rsid w:val="00336A4C"/>
    <w:rsid w:val="00336B1A"/>
    <w:rsid w:val="00337766"/>
    <w:rsid w:val="003377BE"/>
    <w:rsid w:val="00337BE5"/>
    <w:rsid w:val="00337DAD"/>
    <w:rsid w:val="00337E36"/>
    <w:rsid w:val="003408FD"/>
    <w:rsid w:val="0034143D"/>
    <w:rsid w:val="003417CA"/>
    <w:rsid w:val="003421AF"/>
    <w:rsid w:val="003421E4"/>
    <w:rsid w:val="00342821"/>
    <w:rsid w:val="00344602"/>
    <w:rsid w:val="00344D94"/>
    <w:rsid w:val="003452C7"/>
    <w:rsid w:val="003457D9"/>
    <w:rsid w:val="003457DC"/>
    <w:rsid w:val="00345ABF"/>
    <w:rsid w:val="00347735"/>
    <w:rsid w:val="003509ED"/>
    <w:rsid w:val="003518DD"/>
    <w:rsid w:val="00351D0A"/>
    <w:rsid w:val="003562AF"/>
    <w:rsid w:val="0035645B"/>
    <w:rsid w:val="00356A9C"/>
    <w:rsid w:val="00356AD1"/>
    <w:rsid w:val="00356D1C"/>
    <w:rsid w:val="00356E3D"/>
    <w:rsid w:val="003609FD"/>
    <w:rsid w:val="0036140D"/>
    <w:rsid w:val="0036247D"/>
    <w:rsid w:val="0036263C"/>
    <w:rsid w:val="00362ABD"/>
    <w:rsid w:val="00363374"/>
    <w:rsid w:val="00364DDA"/>
    <w:rsid w:val="0036570B"/>
    <w:rsid w:val="00365797"/>
    <w:rsid w:val="0036619B"/>
    <w:rsid w:val="003705D2"/>
    <w:rsid w:val="00370C55"/>
    <w:rsid w:val="00371375"/>
    <w:rsid w:val="00372192"/>
    <w:rsid w:val="0037247C"/>
    <w:rsid w:val="0037258F"/>
    <w:rsid w:val="00373077"/>
    <w:rsid w:val="0037342F"/>
    <w:rsid w:val="003754DC"/>
    <w:rsid w:val="003758CB"/>
    <w:rsid w:val="00377868"/>
    <w:rsid w:val="00380153"/>
    <w:rsid w:val="00380D04"/>
    <w:rsid w:val="0038142F"/>
    <w:rsid w:val="0038167B"/>
    <w:rsid w:val="0038168C"/>
    <w:rsid w:val="00381834"/>
    <w:rsid w:val="00382A77"/>
    <w:rsid w:val="00382F32"/>
    <w:rsid w:val="00382FC3"/>
    <w:rsid w:val="00383347"/>
    <w:rsid w:val="003838B0"/>
    <w:rsid w:val="00383C39"/>
    <w:rsid w:val="0038420F"/>
    <w:rsid w:val="003845E2"/>
    <w:rsid w:val="00384630"/>
    <w:rsid w:val="00384DA5"/>
    <w:rsid w:val="00385024"/>
    <w:rsid w:val="0038531F"/>
    <w:rsid w:val="00385330"/>
    <w:rsid w:val="003855F3"/>
    <w:rsid w:val="00385884"/>
    <w:rsid w:val="003863DE"/>
    <w:rsid w:val="00386FF8"/>
    <w:rsid w:val="00387824"/>
    <w:rsid w:val="00391864"/>
    <w:rsid w:val="003919D6"/>
    <w:rsid w:val="003920D0"/>
    <w:rsid w:val="003930DE"/>
    <w:rsid w:val="0039326C"/>
    <w:rsid w:val="003932F5"/>
    <w:rsid w:val="003936D1"/>
    <w:rsid w:val="00393C7D"/>
    <w:rsid w:val="00393D18"/>
    <w:rsid w:val="003951F8"/>
    <w:rsid w:val="00395E89"/>
    <w:rsid w:val="00396678"/>
    <w:rsid w:val="00396732"/>
    <w:rsid w:val="0039732A"/>
    <w:rsid w:val="003A0CCF"/>
    <w:rsid w:val="003A1069"/>
    <w:rsid w:val="003A1244"/>
    <w:rsid w:val="003A17C4"/>
    <w:rsid w:val="003A1C55"/>
    <w:rsid w:val="003A2AC9"/>
    <w:rsid w:val="003A4ACF"/>
    <w:rsid w:val="003A4C2D"/>
    <w:rsid w:val="003A5809"/>
    <w:rsid w:val="003A5F62"/>
    <w:rsid w:val="003A7D14"/>
    <w:rsid w:val="003A7D64"/>
    <w:rsid w:val="003B0012"/>
    <w:rsid w:val="003B0137"/>
    <w:rsid w:val="003B0765"/>
    <w:rsid w:val="003B0C26"/>
    <w:rsid w:val="003B12AC"/>
    <w:rsid w:val="003B1C4E"/>
    <w:rsid w:val="003B2AEF"/>
    <w:rsid w:val="003B3202"/>
    <w:rsid w:val="003B32EC"/>
    <w:rsid w:val="003B3A17"/>
    <w:rsid w:val="003B541F"/>
    <w:rsid w:val="003B5E08"/>
    <w:rsid w:val="003B6254"/>
    <w:rsid w:val="003B69DE"/>
    <w:rsid w:val="003B6C53"/>
    <w:rsid w:val="003B6E38"/>
    <w:rsid w:val="003B6E86"/>
    <w:rsid w:val="003B7851"/>
    <w:rsid w:val="003B7A39"/>
    <w:rsid w:val="003C100A"/>
    <w:rsid w:val="003C199C"/>
    <w:rsid w:val="003C1B83"/>
    <w:rsid w:val="003C1CD5"/>
    <w:rsid w:val="003C2443"/>
    <w:rsid w:val="003C2578"/>
    <w:rsid w:val="003C3CCE"/>
    <w:rsid w:val="003C407D"/>
    <w:rsid w:val="003C5C0F"/>
    <w:rsid w:val="003C7678"/>
    <w:rsid w:val="003C7E8A"/>
    <w:rsid w:val="003D0508"/>
    <w:rsid w:val="003D0871"/>
    <w:rsid w:val="003D09D0"/>
    <w:rsid w:val="003D0D8E"/>
    <w:rsid w:val="003D0E9D"/>
    <w:rsid w:val="003D14F0"/>
    <w:rsid w:val="003D1813"/>
    <w:rsid w:val="003D21E6"/>
    <w:rsid w:val="003D3A82"/>
    <w:rsid w:val="003D3D61"/>
    <w:rsid w:val="003D452E"/>
    <w:rsid w:val="003D5A85"/>
    <w:rsid w:val="003D6C55"/>
    <w:rsid w:val="003D6E9E"/>
    <w:rsid w:val="003E0659"/>
    <w:rsid w:val="003E0B49"/>
    <w:rsid w:val="003E1204"/>
    <w:rsid w:val="003E12BD"/>
    <w:rsid w:val="003E1EAD"/>
    <w:rsid w:val="003E334C"/>
    <w:rsid w:val="003E3359"/>
    <w:rsid w:val="003E3B02"/>
    <w:rsid w:val="003E479A"/>
    <w:rsid w:val="003E4A5E"/>
    <w:rsid w:val="003E4C62"/>
    <w:rsid w:val="003E558D"/>
    <w:rsid w:val="003E5A44"/>
    <w:rsid w:val="003E6710"/>
    <w:rsid w:val="003E7073"/>
    <w:rsid w:val="003E72ED"/>
    <w:rsid w:val="003E793E"/>
    <w:rsid w:val="003E7AD0"/>
    <w:rsid w:val="003E7B46"/>
    <w:rsid w:val="003F0408"/>
    <w:rsid w:val="003F05A6"/>
    <w:rsid w:val="003F2AB3"/>
    <w:rsid w:val="003F36EB"/>
    <w:rsid w:val="003F4954"/>
    <w:rsid w:val="003F4E91"/>
    <w:rsid w:val="003F5D88"/>
    <w:rsid w:val="003F5E5A"/>
    <w:rsid w:val="003F7C85"/>
    <w:rsid w:val="003F7F12"/>
    <w:rsid w:val="0040028C"/>
    <w:rsid w:val="0040088E"/>
    <w:rsid w:val="00400BE1"/>
    <w:rsid w:val="0040118D"/>
    <w:rsid w:val="0040132F"/>
    <w:rsid w:val="004019EE"/>
    <w:rsid w:val="00401BBD"/>
    <w:rsid w:val="00403979"/>
    <w:rsid w:val="004040E0"/>
    <w:rsid w:val="00404438"/>
    <w:rsid w:val="004048C3"/>
    <w:rsid w:val="00405000"/>
    <w:rsid w:val="00405190"/>
    <w:rsid w:val="00405CD5"/>
    <w:rsid w:val="0040639A"/>
    <w:rsid w:val="00406DAE"/>
    <w:rsid w:val="004074B6"/>
    <w:rsid w:val="00410139"/>
    <w:rsid w:val="0041285B"/>
    <w:rsid w:val="00412A02"/>
    <w:rsid w:val="00412FE8"/>
    <w:rsid w:val="00413DE6"/>
    <w:rsid w:val="00414F11"/>
    <w:rsid w:val="0041615C"/>
    <w:rsid w:val="00420B65"/>
    <w:rsid w:val="004213D2"/>
    <w:rsid w:val="00422FB0"/>
    <w:rsid w:val="004230FB"/>
    <w:rsid w:val="00423373"/>
    <w:rsid w:val="00423CEA"/>
    <w:rsid w:val="00423F86"/>
    <w:rsid w:val="0042434A"/>
    <w:rsid w:val="00424CFA"/>
    <w:rsid w:val="00425749"/>
    <w:rsid w:val="004259CE"/>
    <w:rsid w:val="00425D38"/>
    <w:rsid w:val="00426EEF"/>
    <w:rsid w:val="0042746D"/>
    <w:rsid w:val="00427632"/>
    <w:rsid w:val="004277E9"/>
    <w:rsid w:val="00427D98"/>
    <w:rsid w:val="00430145"/>
    <w:rsid w:val="00430DC7"/>
    <w:rsid w:val="00431A09"/>
    <w:rsid w:val="00431D7F"/>
    <w:rsid w:val="00432061"/>
    <w:rsid w:val="004320D9"/>
    <w:rsid w:val="004327EC"/>
    <w:rsid w:val="004328A8"/>
    <w:rsid w:val="00432AF4"/>
    <w:rsid w:val="004332E1"/>
    <w:rsid w:val="00433F39"/>
    <w:rsid w:val="004341A3"/>
    <w:rsid w:val="00434344"/>
    <w:rsid w:val="004375DE"/>
    <w:rsid w:val="004400A0"/>
    <w:rsid w:val="00440621"/>
    <w:rsid w:val="00440FFB"/>
    <w:rsid w:val="004416F4"/>
    <w:rsid w:val="004418F6"/>
    <w:rsid w:val="00442691"/>
    <w:rsid w:val="00442BE0"/>
    <w:rsid w:val="004441E8"/>
    <w:rsid w:val="004454D1"/>
    <w:rsid w:val="00445517"/>
    <w:rsid w:val="00446017"/>
    <w:rsid w:val="004507AB"/>
    <w:rsid w:val="004508BA"/>
    <w:rsid w:val="004508C8"/>
    <w:rsid w:val="004508E1"/>
    <w:rsid w:val="0045096F"/>
    <w:rsid w:val="00451F01"/>
    <w:rsid w:val="00452AE6"/>
    <w:rsid w:val="00452EE0"/>
    <w:rsid w:val="00452F6C"/>
    <w:rsid w:val="00453282"/>
    <w:rsid w:val="004534AD"/>
    <w:rsid w:val="00454224"/>
    <w:rsid w:val="00454D86"/>
    <w:rsid w:val="00457469"/>
    <w:rsid w:val="004574D6"/>
    <w:rsid w:val="00457833"/>
    <w:rsid w:val="00457A5E"/>
    <w:rsid w:val="00460B6A"/>
    <w:rsid w:val="0046187B"/>
    <w:rsid w:val="004621CD"/>
    <w:rsid w:val="004632A6"/>
    <w:rsid w:val="004634BF"/>
    <w:rsid w:val="004638A5"/>
    <w:rsid w:val="0046425A"/>
    <w:rsid w:val="00464E82"/>
    <w:rsid w:val="00464E8D"/>
    <w:rsid w:val="00465309"/>
    <w:rsid w:val="00465657"/>
    <w:rsid w:val="004656C0"/>
    <w:rsid w:val="00465BAB"/>
    <w:rsid w:val="0046681B"/>
    <w:rsid w:val="00467211"/>
    <w:rsid w:val="00471522"/>
    <w:rsid w:val="0047157F"/>
    <w:rsid w:val="00471B5B"/>
    <w:rsid w:val="004725E4"/>
    <w:rsid w:val="00473AD0"/>
    <w:rsid w:val="0047407C"/>
    <w:rsid w:val="0047553B"/>
    <w:rsid w:val="00475850"/>
    <w:rsid w:val="00475C96"/>
    <w:rsid w:val="00476330"/>
    <w:rsid w:val="0047785A"/>
    <w:rsid w:val="00477BE1"/>
    <w:rsid w:val="00480A52"/>
    <w:rsid w:val="004817BF"/>
    <w:rsid w:val="00483146"/>
    <w:rsid w:val="0048327E"/>
    <w:rsid w:val="004832D6"/>
    <w:rsid w:val="00483457"/>
    <w:rsid w:val="00483578"/>
    <w:rsid w:val="00483BC5"/>
    <w:rsid w:val="00484251"/>
    <w:rsid w:val="004843E0"/>
    <w:rsid w:val="00484453"/>
    <w:rsid w:val="00485B12"/>
    <w:rsid w:val="00485E37"/>
    <w:rsid w:val="00485E46"/>
    <w:rsid w:val="00487B71"/>
    <w:rsid w:val="00487C13"/>
    <w:rsid w:val="004902DE"/>
    <w:rsid w:val="00490B70"/>
    <w:rsid w:val="004910C1"/>
    <w:rsid w:val="00491CC0"/>
    <w:rsid w:val="00491EAB"/>
    <w:rsid w:val="00492348"/>
    <w:rsid w:val="00492407"/>
    <w:rsid w:val="0049251E"/>
    <w:rsid w:val="0049253A"/>
    <w:rsid w:val="0049259B"/>
    <w:rsid w:val="004936B8"/>
    <w:rsid w:val="004936D6"/>
    <w:rsid w:val="00493E5B"/>
    <w:rsid w:val="00494DB1"/>
    <w:rsid w:val="00496369"/>
    <w:rsid w:val="004964C3"/>
    <w:rsid w:val="00496C01"/>
    <w:rsid w:val="0049726C"/>
    <w:rsid w:val="004972F2"/>
    <w:rsid w:val="004A023E"/>
    <w:rsid w:val="004A1802"/>
    <w:rsid w:val="004A19F7"/>
    <w:rsid w:val="004A1B02"/>
    <w:rsid w:val="004A2C66"/>
    <w:rsid w:val="004A3146"/>
    <w:rsid w:val="004A3480"/>
    <w:rsid w:val="004A3BAB"/>
    <w:rsid w:val="004A438D"/>
    <w:rsid w:val="004A59D6"/>
    <w:rsid w:val="004A634F"/>
    <w:rsid w:val="004A6E14"/>
    <w:rsid w:val="004B0CF5"/>
    <w:rsid w:val="004B1801"/>
    <w:rsid w:val="004B248E"/>
    <w:rsid w:val="004B3A90"/>
    <w:rsid w:val="004B3CF6"/>
    <w:rsid w:val="004B3D06"/>
    <w:rsid w:val="004B47AD"/>
    <w:rsid w:val="004B630D"/>
    <w:rsid w:val="004B645A"/>
    <w:rsid w:val="004C085B"/>
    <w:rsid w:val="004C11BE"/>
    <w:rsid w:val="004C1D20"/>
    <w:rsid w:val="004C21EA"/>
    <w:rsid w:val="004C3F17"/>
    <w:rsid w:val="004C51DF"/>
    <w:rsid w:val="004C52DC"/>
    <w:rsid w:val="004C5335"/>
    <w:rsid w:val="004C60C4"/>
    <w:rsid w:val="004C6404"/>
    <w:rsid w:val="004C72DF"/>
    <w:rsid w:val="004C75BF"/>
    <w:rsid w:val="004C762F"/>
    <w:rsid w:val="004D0BE3"/>
    <w:rsid w:val="004D2362"/>
    <w:rsid w:val="004D2D87"/>
    <w:rsid w:val="004D3491"/>
    <w:rsid w:val="004D3D59"/>
    <w:rsid w:val="004D3FE0"/>
    <w:rsid w:val="004D48B7"/>
    <w:rsid w:val="004D4DBA"/>
    <w:rsid w:val="004D5124"/>
    <w:rsid w:val="004D61AE"/>
    <w:rsid w:val="004D66E5"/>
    <w:rsid w:val="004D75FE"/>
    <w:rsid w:val="004D78D5"/>
    <w:rsid w:val="004E0D7A"/>
    <w:rsid w:val="004E175A"/>
    <w:rsid w:val="004E18DF"/>
    <w:rsid w:val="004E18FD"/>
    <w:rsid w:val="004E1EFE"/>
    <w:rsid w:val="004E446F"/>
    <w:rsid w:val="004E44D8"/>
    <w:rsid w:val="004E4603"/>
    <w:rsid w:val="004E4BAE"/>
    <w:rsid w:val="004E4C69"/>
    <w:rsid w:val="004E4D2B"/>
    <w:rsid w:val="004E70C6"/>
    <w:rsid w:val="004E7C8F"/>
    <w:rsid w:val="004F008C"/>
    <w:rsid w:val="004F1284"/>
    <w:rsid w:val="004F17E2"/>
    <w:rsid w:val="004F26F6"/>
    <w:rsid w:val="004F2789"/>
    <w:rsid w:val="004F2A84"/>
    <w:rsid w:val="004F3777"/>
    <w:rsid w:val="004F379C"/>
    <w:rsid w:val="004F46C7"/>
    <w:rsid w:val="004F4882"/>
    <w:rsid w:val="004F4BBD"/>
    <w:rsid w:val="004F53A3"/>
    <w:rsid w:val="004F5700"/>
    <w:rsid w:val="004F59FF"/>
    <w:rsid w:val="004F5EEF"/>
    <w:rsid w:val="004F68C3"/>
    <w:rsid w:val="004F6EA6"/>
    <w:rsid w:val="004F7144"/>
    <w:rsid w:val="004F7874"/>
    <w:rsid w:val="004F7C6D"/>
    <w:rsid w:val="00500016"/>
    <w:rsid w:val="005003A2"/>
    <w:rsid w:val="005004F1"/>
    <w:rsid w:val="00500CB7"/>
    <w:rsid w:val="00500F41"/>
    <w:rsid w:val="00501458"/>
    <w:rsid w:val="00501B6E"/>
    <w:rsid w:val="00503239"/>
    <w:rsid w:val="00504479"/>
    <w:rsid w:val="00504D7B"/>
    <w:rsid w:val="005066B0"/>
    <w:rsid w:val="005068EC"/>
    <w:rsid w:val="00506CD6"/>
    <w:rsid w:val="00507616"/>
    <w:rsid w:val="0051084E"/>
    <w:rsid w:val="005111B4"/>
    <w:rsid w:val="0051126C"/>
    <w:rsid w:val="00511ADE"/>
    <w:rsid w:val="00512CDF"/>
    <w:rsid w:val="00512D4B"/>
    <w:rsid w:val="0051355A"/>
    <w:rsid w:val="00513783"/>
    <w:rsid w:val="005137C8"/>
    <w:rsid w:val="005138A5"/>
    <w:rsid w:val="00513ADC"/>
    <w:rsid w:val="005147EE"/>
    <w:rsid w:val="0051634C"/>
    <w:rsid w:val="00516CDB"/>
    <w:rsid w:val="00516DE1"/>
    <w:rsid w:val="00517888"/>
    <w:rsid w:val="0051793E"/>
    <w:rsid w:val="00517BB4"/>
    <w:rsid w:val="00517DB6"/>
    <w:rsid w:val="00517E9F"/>
    <w:rsid w:val="00520039"/>
    <w:rsid w:val="0052174B"/>
    <w:rsid w:val="00521AAD"/>
    <w:rsid w:val="00522002"/>
    <w:rsid w:val="00522DC8"/>
    <w:rsid w:val="00523EB5"/>
    <w:rsid w:val="00525A94"/>
    <w:rsid w:val="00525C38"/>
    <w:rsid w:val="00526043"/>
    <w:rsid w:val="00526611"/>
    <w:rsid w:val="005266B4"/>
    <w:rsid w:val="005275AD"/>
    <w:rsid w:val="00531B41"/>
    <w:rsid w:val="005324A0"/>
    <w:rsid w:val="00532C31"/>
    <w:rsid w:val="00532D5D"/>
    <w:rsid w:val="005333EB"/>
    <w:rsid w:val="00533B4C"/>
    <w:rsid w:val="00533D5D"/>
    <w:rsid w:val="0053514E"/>
    <w:rsid w:val="00535238"/>
    <w:rsid w:val="0053544C"/>
    <w:rsid w:val="0053668A"/>
    <w:rsid w:val="00536B10"/>
    <w:rsid w:val="00536FD3"/>
    <w:rsid w:val="00537199"/>
    <w:rsid w:val="0053758E"/>
    <w:rsid w:val="0053770B"/>
    <w:rsid w:val="00537BAD"/>
    <w:rsid w:val="00537CC7"/>
    <w:rsid w:val="00537FFD"/>
    <w:rsid w:val="005401F9"/>
    <w:rsid w:val="005404A7"/>
    <w:rsid w:val="00541018"/>
    <w:rsid w:val="00541831"/>
    <w:rsid w:val="00541F83"/>
    <w:rsid w:val="00542A4B"/>
    <w:rsid w:val="00543868"/>
    <w:rsid w:val="005444D1"/>
    <w:rsid w:val="00544A93"/>
    <w:rsid w:val="0054532F"/>
    <w:rsid w:val="00546572"/>
    <w:rsid w:val="0054658F"/>
    <w:rsid w:val="00547151"/>
    <w:rsid w:val="00550498"/>
    <w:rsid w:val="00552495"/>
    <w:rsid w:val="005538F5"/>
    <w:rsid w:val="00554FE2"/>
    <w:rsid w:val="005555E5"/>
    <w:rsid w:val="00555A19"/>
    <w:rsid w:val="00555ABF"/>
    <w:rsid w:val="00555FEA"/>
    <w:rsid w:val="00556816"/>
    <w:rsid w:val="005571C8"/>
    <w:rsid w:val="00557D49"/>
    <w:rsid w:val="00560D1F"/>
    <w:rsid w:val="00560D31"/>
    <w:rsid w:val="0056112B"/>
    <w:rsid w:val="00564357"/>
    <w:rsid w:val="00564C35"/>
    <w:rsid w:val="00565C7A"/>
    <w:rsid w:val="005661C5"/>
    <w:rsid w:val="0056636F"/>
    <w:rsid w:val="005663BF"/>
    <w:rsid w:val="005665D9"/>
    <w:rsid w:val="0056685B"/>
    <w:rsid w:val="00566B4B"/>
    <w:rsid w:val="005673A0"/>
    <w:rsid w:val="005701DD"/>
    <w:rsid w:val="0057054C"/>
    <w:rsid w:val="00570949"/>
    <w:rsid w:val="00570981"/>
    <w:rsid w:val="0057246A"/>
    <w:rsid w:val="00572759"/>
    <w:rsid w:val="00572AA0"/>
    <w:rsid w:val="00572DDD"/>
    <w:rsid w:val="005733AC"/>
    <w:rsid w:val="00573FCE"/>
    <w:rsid w:val="00574DFD"/>
    <w:rsid w:val="0057599A"/>
    <w:rsid w:val="00575F8A"/>
    <w:rsid w:val="00576971"/>
    <w:rsid w:val="005775AA"/>
    <w:rsid w:val="005775E2"/>
    <w:rsid w:val="0058064E"/>
    <w:rsid w:val="00581073"/>
    <w:rsid w:val="005828E9"/>
    <w:rsid w:val="0058341D"/>
    <w:rsid w:val="00584103"/>
    <w:rsid w:val="00584418"/>
    <w:rsid w:val="005845D2"/>
    <w:rsid w:val="00585AFA"/>
    <w:rsid w:val="005866AF"/>
    <w:rsid w:val="00586883"/>
    <w:rsid w:val="00586965"/>
    <w:rsid w:val="005876DE"/>
    <w:rsid w:val="00587DA2"/>
    <w:rsid w:val="005909C2"/>
    <w:rsid w:val="00591005"/>
    <w:rsid w:val="00591BE9"/>
    <w:rsid w:val="00592195"/>
    <w:rsid w:val="0059220C"/>
    <w:rsid w:val="00592F05"/>
    <w:rsid w:val="00594273"/>
    <w:rsid w:val="00594285"/>
    <w:rsid w:val="00594AAE"/>
    <w:rsid w:val="00594B23"/>
    <w:rsid w:val="00594C0B"/>
    <w:rsid w:val="0059595B"/>
    <w:rsid w:val="0059612E"/>
    <w:rsid w:val="0059652E"/>
    <w:rsid w:val="00596545"/>
    <w:rsid w:val="005966DA"/>
    <w:rsid w:val="00597318"/>
    <w:rsid w:val="00597413"/>
    <w:rsid w:val="005A136E"/>
    <w:rsid w:val="005A1455"/>
    <w:rsid w:val="005A1546"/>
    <w:rsid w:val="005A1B62"/>
    <w:rsid w:val="005A1EBE"/>
    <w:rsid w:val="005A1F1A"/>
    <w:rsid w:val="005A220D"/>
    <w:rsid w:val="005A2720"/>
    <w:rsid w:val="005A2E4D"/>
    <w:rsid w:val="005A2EA3"/>
    <w:rsid w:val="005A3163"/>
    <w:rsid w:val="005A39E7"/>
    <w:rsid w:val="005A3DE2"/>
    <w:rsid w:val="005A40A7"/>
    <w:rsid w:val="005A4B66"/>
    <w:rsid w:val="005A50FC"/>
    <w:rsid w:val="005A54CC"/>
    <w:rsid w:val="005A5E06"/>
    <w:rsid w:val="005A61A2"/>
    <w:rsid w:val="005A63AC"/>
    <w:rsid w:val="005A69AE"/>
    <w:rsid w:val="005A6B02"/>
    <w:rsid w:val="005A7301"/>
    <w:rsid w:val="005A7E28"/>
    <w:rsid w:val="005B046C"/>
    <w:rsid w:val="005B0643"/>
    <w:rsid w:val="005B176F"/>
    <w:rsid w:val="005B216D"/>
    <w:rsid w:val="005B2456"/>
    <w:rsid w:val="005B28CF"/>
    <w:rsid w:val="005B30F1"/>
    <w:rsid w:val="005B50BE"/>
    <w:rsid w:val="005B56AF"/>
    <w:rsid w:val="005B67BC"/>
    <w:rsid w:val="005B6AB1"/>
    <w:rsid w:val="005B6EF7"/>
    <w:rsid w:val="005B724F"/>
    <w:rsid w:val="005B788F"/>
    <w:rsid w:val="005B7AF9"/>
    <w:rsid w:val="005C0118"/>
    <w:rsid w:val="005C023B"/>
    <w:rsid w:val="005C0D5B"/>
    <w:rsid w:val="005C0ED6"/>
    <w:rsid w:val="005C21F6"/>
    <w:rsid w:val="005C4632"/>
    <w:rsid w:val="005C47DB"/>
    <w:rsid w:val="005C6296"/>
    <w:rsid w:val="005C634C"/>
    <w:rsid w:val="005C65D5"/>
    <w:rsid w:val="005C687C"/>
    <w:rsid w:val="005C6C5D"/>
    <w:rsid w:val="005C7677"/>
    <w:rsid w:val="005C7FD3"/>
    <w:rsid w:val="005D06D5"/>
    <w:rsid w:val="005D096F"/>
    <w:rsid w:val="005D14A8"/>
    <w:rsid w:val="005D161E"/>
    <w:rsid w:val="005D1F49"/>
    <w:rsid w:val="005D2646"/>
    <w:rsid w:val="005D290A"/>
    <w:rsid w:val="005D3E4E"/>
    <w:rsid w:val="005D41EE"/>
    <w:rsid w:val="005D6578"/>
    <w:rsid w:val="005D6D72"/>
    <w:rsid w:val="005D706D"/>
    <w:rsid w:val="005E18F2"/>
    <w:rsid w:val="005E2077"/>
    <w:rsid w:val="005E519E"/>
    <w:rsid w:val="005E6A14"/>
    <w:rsid w:val="005E6A96"/>
    <w:rsid w:val="005E6EEA"/>
    <w:rsid w:val="005E7B30"/>
    <w:rsid w:val="005E7C85"/>
    <w:rsid w:val="005E7E6F"/>
    <w:rsid w:val="005F0851"/>
    <w:rsid w:val="005F0864"/>
    <w:rsid w:val="005F214E"/>
    <w:rsid w:val="005F2A26"/>
    <w:rsid w:val="005F2D7A"/>
    <w:rsid w:val="005F396E"/>
    <w:rsid w:val="005F43F1"/>
    <w:rsid w:val="005F4A13"/>
    <w:rsid w:val="005F522B"/>
    <w:rsid w:val="005F5BFC"/>
    <w:rsid w:val="005F5FEE"/>
    <w:rsid w:val="005F7548"/>
    <w:rsid w:val="00602D9E"/>
    <w:rsid w:val="00602DAA"/>
    <w:rsid w:val="00602E15"/>
    <w:rsid w:val="00602EEA"/>
    <w:rsid w:val="00603BF0"/>
    <w:rsid w:val="00603F49"/>
    <w:rsid w:val="0060408C"/>
    <w:rsid w:val="006040CC"/>
    <w:rsid w:val="0060446E"/>
    <w:rsid w:val="00604582"/>
    <w:rsid w:val="0060468E"/>
    <w:rsid w:val="00604699"/>
    <w:rsid w:val="00604B62"/>
    <w:rsid w:val="00605035"/>
    <w:rsid w:val="00605044"/>
    <w:rsid w:val="006060F2"/>
    <w:rsid w:val="006061A2"/>
    <w:rsid w:val="00606AEC"/>
    <w:rsid w:val="00606E97"/>
    <w:rsid w:val="00607A5D"/>
    <w:rsid w:val="00610244"/>
    <w:rsid w:val="0061116A"/>
    <w:rsid w:val="0061146B"/>
    <w:rsid w:val="00611560"/>
    <w:rsid w:val="00611E4F"/>
    <w:rsid w:val="0061212C"/>
    <w:rsid w:val="00612C3C"/>
    <w:rsid w:val="00613DBE"/>
    <w:rsid w:val="00614794"/>
    <w:rsid w:val="00614821"/>
    <w:rsid w:val="00614A2D"/>
    <w:rsid w:val="00615364"/>
    <w:rsid w:val="00616478"/>
    <w:rsid w:val="00616902"/>
    <w:rsid w:val="00616EB4"/>
    <w:rsid w:val="00617B38"/>
    <w:rsid w:val="00620002"/>
    <w:rsid w:val="006202CE"/>
    <w:rsid w:val="00620829"/>
    <w:rsid w:val="00621D8F"/>
    <w:rsid w:val="00622490"/>
    <w:rsid w:val="006227A3"/>
    <w:rsid w:val="00623534"/>
    <w:rsid w:val="00623FBE"/>
    <w:rsid w:val="006241DD"/>
    <w:rsid w:val="006242E6"/>
    <w:rsid w:val="00624B8F"/>
    <w:rsid w:val="00624DA6"/>
    <w:rsid w:val="00625CE8"/>
    <w:rsid w:val="0062637B"/>
    <w:rsid w:val="00626FA5"/>
    <w:rsid w:val="006272A0"/>
    <w:rsid w:val="00627889"/>
    <w:rsid w:val="00627935"/>
    <w:rsid w:val="00627954"/>
    <w:rsid w:val="006302EF"/>
    <w:rsid w:val="006303CE"/>
    <w:rsid w:val="00630AD4"/>
    <w:rsid w:val="006323AE"/>
    <w:rsid w:val="00632529"/>
    <w:rsid w:val="00634176"/>
    <w:rsid w:val="0063448A"/>
    <w:rsid w:val="00634F5C"/>
    <w:rsid w:val="0063599C"/>
    <w:rsid w:val="00636349"/>
    <w:rsid w:val="006367C3"/>
    <w:rsid w:val="0063683F"/>
    <w:rsid w:val="00636A3F"/>
    <w:rsid w:val="00637748"/>
    <w:rsid w:val="00637B29"/>
    <w:rsid w:val="00637F44"/>
    <w:rsid w:val="00640071"/>
    <w:rsid w:val="00640076"/>
    <w:rsid w:val="00640716"/>
    <w:rsid w:val="00640807"/>
    <w:rsid w:val="00640A2D"/>
    <w:rsid w:val="006413D4"/>
    <w:rsid w:val="00641C62"/>
    <w:rsid w:val="006429B9"/>
    <w:rsid w:val="00643BC5"/>
    <w:rsid w:val="00644589"/>
    <w:rsid w:val="00645363"/>
    <w:rsid w:val="00645BED"/>
    <w:rsid w:val="006462DB"/>
    <w:rsid w:val="00646498"/>
    <w:rsid w:val="00647209"/>
    <w:rsid w:val="006476E0"/>
    <w:rsid w:val="006509CE"/>
    <w:rsid w:val="00650A46"/>
    <w:rsid w:val="00650B25"/>
    <w:rsid w:val="00650BBC"/>
    <w:rsid w:val="00650CBB"/>
    <w:rsid w:val="0065123D"/>
    <w:rsid w:val="006519C8"/>
    <w:rsid w:val="00652CBB"/>
    <w:rsid w:val="00652E75"/>
    <w:rsid w:val="0065366B"/>
    <w:rsid w:val="00653A29"/>
    <w:rsid w:val="00653A38"/>
    <w:rsid w:val="00653C36"/>
    <w:rsid w:val="00653DFF"/>
    <w:rsid w:val="0065454C"/>
    <w:rsid w:val="006546EC"/>
    <w:rsid w:val="006551F4"/>
    <w:rsid w:val="006552B4"/>
    <w:rsid w:val="0065537A"/>
    <w:rsid w:val="0065559A"/>
    <w:rsid w:val="00655C57"/>
    <w:rsid w:val="00655CBC"/>
    <w:rsid w:val="0065610E"/>
    <w:rsid w:val="006562F7"/>
    <w:rsid w:val="0065631E"/>
    <w:rsid w:val="00656917"/>
    <w:rsid w:val="00656C48"/>
    <w:rsid w:val="00657143"/>
    <w:rsid w:val="00657402"/>
    <w:rsid w:val="006579C9"/>
    <w:rsid w:val="0066114C"/>
    <w:rsid w:val="00661BC6"/>
    <w:rsid w:val="00661C2F"/>
    <w:rsid w:val="00662047"/>
    <w:rsid w:val="0066210E"/>
    <w:rsid w:val="00662A0B"/>
    <w:rsid w:val="00663A35"/>
    <w:rsid w:val="006641C8"/>
    <w:rsid w:val="006651D0"/>
    <w:rsid w:val="00665331"/>
    <w:rsid w:val="00665C92"/>
    <w:rsid w:val="006668AE"/>
    <w:rsid w:val="00666A63"/>
    <w:rsid w:val="00666B4F"/>
    <w:rsid w:val="00666CED"/>
    <w:rsid w:val="00670829"/>
    <w:rsid w:val="00670C8F"/>
    <w:rsid w:val="00671A4D"/>
    <w:rsid w:val="00671BF5"/>
    <w:rsid w:val="0067214C"/>
    <w:rsid w:val="0067240C"/>
    <w:rsid w:val="0067360E"/>
    <w:rsid w:val="0067385B"/>
    <w:rsid w:val="006738D4"/>
    <w:rsid w:val="00673A35"/>
    <w:rsid w:val="00673C2D"/>
    <w:rsid w:val="0067473F"/>
    <w:rsid w:val="00674A9C"/>
    <w:rsid w:val="00675132"/>
    <w:rsid w:val="00675BCE"/>
    <w:rsid w:val="00675C45"/>
    <w:rsid w:val="00675DA5"/>
    <w:rsid w:val="0067697A"/>
    <w:rsid w:val="006772E5"/>
    <w:rsid w:val="00677470"/>
    <w:rsid w:val="006777D7"/>
    <w:rsid w:val="006808D1"/>
    <w:rsid w:val="00681A92"/>
    <w:rsid w:val="00681B76"/>
    <w:rsid w:val="006822EF"/>
    <w:rsid w:val="006824F0"/>
    <w:rsid w:val="006839C0"/>
    <w:rsid w:val="006847AC"/>
    <w:rsid w:val="006852CA"/>
    <w:rsid w:val="00685A23"/>
    <w:rsid w:val="00685B48"/>
    <w:rsid w:val="006866F9"/>
    <w:rsid w:val="00687632"/>
    <w:rsid w:val="00687682"/>
    <w:rsid w:val="00687DEE"/>
    <w:rsid w:val="0069145E"/>
    <w:rsid w:val="0069157A"/>
    <w:rsid w:val="00691826"/>
    <w:rsid w:val="006921AE"/>
    <w:rsid w:val="00692DF4"/>
    <w:rsid w:val="00693A37"/>
    <w:rsid w:val="00693B09"/>
    <w:rsid w:val="00694627"/>
    <w:rsid w:val="006948D3"/>
    <w:rsid w:val="00694A9D"/>
    <w:rsid w:val="0069530F"/>
    <w:rsid w:val="006961AE"/>
    <w:rsid w:val="00696E7B"/>
    <w:rsid w:val="00697BFF"/>
    <w:rsid w:val="00697D84"/>
    <w:rsid w:val="006A0329"/>
    <w:rsid w:val="006A05F0"/>
    <w:rsid w:val="006A0D68"/>
    <w:rsid w:val="006A0F99"/>
    <w:rsid w:val="006A3065"/>
    <w:rsid w:val="006A3D57"/>
    <w:rsid w:val="006A4024"/>
    <w:rsid w:val="006A487F"/>
    <w:rsid w:val="006A496D"/>
    <w:rsid w:val="006A511C"/>
    <w:rsid w:val="006A598A"/>
    <w:rsid w:val="006A5C18"/>
    <w:rsid w:val="006A6D2C"/>
    <w:rsid w:val="006A7131"/>
    <w:rsid w:val="006B1342"/>
    <w:rsid w:val="006B19BA"/>
    <w:rsid w:val="006B1BEE"/>
    <w:rsid w:val="006B1CD8"/>
    <w:rsid w:val="006B2406"/>
    <w:rsid w:val="006B2926"/>
    <w:rsid w:val="006B295B"/>
    <w:rsid w:val="006B2B9B"/>
    <w:rsid w:val="006B305E"/>
    <w:rsid w:val="006B31B5"/>
    <w:rsid w:val="006B3D6C"/>
    <w:rsid w:val="006B47BB"/>
    <w:rsid w:val="006B498B"/>
    <w:rsid w:val="006B4E66"/>
    <w:rsid w:val="006B5ED9"/>
    <w:rsid w:val="006B7396"/>
    <w:rsid w:val="006C005B"/>
    <w:rsid w:val="006C0851"/>
    <w:rsid w:val="006C40F1"/>
    <w:rsid w:val="006C4510"/>
    <w:rsid w:val="006C492F"/>
    <w:rsid w:val="006C4967"/>
    <w:rsid w:val="006C4C94"/>
    <w:rsid w:val="006C55FC"/>
    <w:rsid w:val="006C6517"/>
    <w:rsid w:val="006C7CA6"/>
    <w:rsid w:val="006D07E2"/>
    <w:rsid w:val="006D088A"/>
    <w:rsid w:val="006D0959"/>
    <w:rsid w:val="006D0BDE"/>
    <w:rsid w:val="006D1098"/>
    <w:rsid w:val="006D1565"/>
    <w:rsid w:val="006D18E9"/>
    <w:rsid w:val="006D2D9E"/>
    <w:rsid w:val="006D2E48"/>
    <w:rsid w:val="006D30B2"/>
    <w:rsid w:val="006D3E54"/>
    <w:rsid w:val="006D4276"/>
    <w:rsid w:val="006D4B1D"/>
    <w:rsid w:val="006D54D9"/>
    <w:rsid w:val="006D5EC8"/>
    <w:rsid w:val="006D7FBF"/>
    <w:rsid w:val="006E0993"/>
    <w:rsid w:val="006E1EFB"/>
    <w:rsid w:val="006E2421"/>
    <w:rsid w:val="006E32DA"/>
    <w:rsid w:val="006E3827"/>
    <w:rsid w:val="006E419B"/>
    <w:rsid w:val="006E45ED"/>
    <w:rsid w:val="006E4E1C"/>
    <w:rsid w:val="006E51CB"/>
    <w:rsid w:val="006E5C92"/>
    <w:rsid w:val="006E5D6B"/>
    <w:rsid w:val="006E6170"/>
    <w:rsid w:val="006E63AA"/>
    <w:rsid w:val="006E67C3"/>
    <w:rsid w:val="006E6DC7"/>
    <w:rsid w:val="006E751B"/>
    <w:rsid w:val="006E7600"/>
    <w:rsid w:val="006E79F1"/>
    <w:rsid w:val="006F12CE"/>
    <w:rsid w:val="006F1B57"/>
    <w:rsid w:val="006F1DE8"/>
    <w:rsid w:val="006F3051"/>
    <w:rsid w:val="006F3362"/>
    <w:rsid w:val="006F3627"/>
    <w:rsid w:val="006F365C"/>
    <w:rsid w:val="006F4C53"/>
    <w:rsid w:val="006F6367"/>
    <w:rsid w:val="006F7415"/>
    <w:rsid w:val="00701BE7"/>
    <w:rsid w:val="00702A12"/>
    <w:rsid w:val="00702A7B"/>
    <w:rsid w:val="0070355E"/>
    <w:rsid w:val="00704A4A"/>
    <w:rsid w:val="00705BEA"/>
    <w:rsid w:val="00705E49"/>
    <w:rsid w:val="0070747B"/>
    <w:rsid w:val="007074B3"/>
    <w:rsid w:val="00707504"/>
    <w:rsid w:val="0071049D"/>
    <w:rsid w:val="00710B43"/>
    <w:rsid w:val="0071202A"/>
    <w:rsid w:val="007122B5"/>
    <w:rsid w:val="00712574"/>
    <w:rsid w:val="00712E9D"/>
    <w:rsid w:val="00713088"/>
    <w:rsid w:val="00713180"/>
    <w:rsid w:val="0071347A"/>
    <w:rsid w:val="00713659"/>
    <w:rsid w:val="00713CBD"/>
    <w:rsid w:val="0071573C"/>
    <w:rsid w:val="00720025"/>
    <w:rsid w:val="00722143"/>
    <w:rsid w:val="007236C3"/>
    <w:rsid w:val="007236E2"/>
    <w:rsid w:val="00723700"/>
    <w:rsid w:val="00723A4D"/>
    <w:rsid w:val="00723B4E"/>
    <w:rsid w:val="0072438D"/>
    <w:rsid w:val="00724E1D"/>
    <w:rsid w:val="007250F3"/>
    <w:rsid w:val="007251CD"/>
    <w:rsid w:val="00725935"/>
    <w:rsid w:val="00726EDB"/>
    <w:rsid w:val="0073132B"/>
    <w:rsid w:val="00731932"/>
    <w:rsid w:val="00731B26"/>
    <w:rsid w:val="00731BDB"/>
    <w:rsid w:val="00732B69"/>
    <w:rsid w:val="0073363B"/>
    <w:rsid w:val="007348C1"/>
    <w:rsid w:val="00734FB4"/>
    <w:rsid w:val="00737F03"/>
    <w:rsid w:val="00740F23"/>
    <w:rsid w:val="007410EF"/>
    <w:rsid w:val="0074179D"/>
    <w:rsid w:val="00741C4F"/>
    <w:rsid w:val="00742322"/>
    <w:rsid w:val="00743881"/>
    <w:rsid w:val="00744FF2"/>
    <w:rsid w:val="00745716"/>
    <w:rsid w:val="00745F06"/>
    <w:rsid w:val="0074641A"/>
    <w:rsid w:val="00746783"/>
    <w:rsid w:val="00746CE9"/>
    <w:rsid w:val="007472B9"/>
    <w:rsid w:val="00747C3B"/>
    <w:rsid w:val="00750391"/>
    <w:rsid w:val="007506FB"/>
    <w:rsid w:val="00750D02"/>
    <w:rsid w:val="00750D67"/>
    <w:rsid w:val="0075163A"/>
    <w:rsid w:val="0075213A"/>
    <w:rsid w:val="00752226"/>
    <w:rsid w:val="00752A28"/>
    <w:rsid w:val="00753264"/>
    <w:rsid w:val="00753CFD"/>
    <w:rsid w:val="00753FA7"/>
    <w:rsid w:val="007543AC"/>
    <w:rsid w:val="00755830"/>
    <w:rsid w:val="00755869"/>
    <w:rsid w:val="007564B7"/>
    <w:rsid w:val="00756AC1"/>
    <w:rsid w:val="00756E49"/>
    <w:rsid w:val="007575BE"/>
    <w:rsid w:val="007578BC"/>
    <w:rsid w:val="00760157"/>
    <w:rsid w:val="00760A35"/>
    <w:rsid w:val="00760C7A"/>
    <w:rsid w:val="00760FFC"/>
    <w:rsid w:val="00761060"/>
    <w:rsid w:val="007616A6"/>
    <w:rsid w:val="0076246C"/>
    <w:rsid w:val="007624E5"/>
    <w:rsid w:val="0076272E"/>
    <w:rsid w:val="00762F2C"/>
    <w:rsid w:val="00762FD3"/>
    <w:rsid w:val="007662C9"/>
    <w:rsid w:val="00766318"/>
    <w:rsid w:val="00766E58"/>
    <w:rsid w:val="007703E4"/>
    <w:rsid w:val="007714CA"/>
    <w:rsid w:val="00771666"/>
    <w:rsid w:val="00771D50"/>
    <w:rsid w:val="007720F5"/>
    <w:rsid w:val="00773624"/>
    <w:rsid w:val="00773FE5"/>
    <w:rsid w:val="007740C2"/>
    <w:rsid w:val="0077428E"/>
    <w:rsid w:val="00774D53"/>
    <w:rsid w:val="00774FD9"/>
    <w:rsid w:val="00775492"/>
    <w:rsid w:val="00775B66"/>
    <w:rsid w:val="00775DAE"/>
    <w:rsid w:val="00775DBE"/>
    <w:rsid w:val="00777CB8"/>
    <w:rsid w:val="0078022E"/>
    <w:rsid w:val="00780C42"/>
    <w:rsid w:val="00780FFC"/>
    <w:rsid w:val="00781841"/>
    <w:rsid w:val="0078222E"/>
    <w:rsid w:val="0078263E"/>
    <w:rsid w:val="007841A4"/>
    <w:rsid w:val="007844C6"/>
    <w:rsid w:val="0078699A"/>
    <w:rsid w:val="00786B07"/>
    <w:rsid w:val="00787535"/>
    <w:rsid w:val="00787697"/>
    <w:rsid w:val="00790826"/>
    <w:rsid w:val="0079163B"/>
    <w:rsid w:val="007916DD"/>
    <w:rsid w:val="0079188B"/>
    <w:rsid w:val="00791C22"/>
    <w:rsid w:val="00791C4D"/>
    <w:rsid w:val="00791ECB"/>
    <w:rsid w:val="007920AC"/>
    <w:rsid w:val="00792982"/>
    <w:rsid w:val="0079304F"/>
    <w:rsid w:val="00793115"/>
    <w:rsid w:val="00793FCA"/>
    <w:rsid w:val="00795A29"/>
    <w:rsid w:val="00795A8D"/>
    <w:rsid w:val="00796B62"/>
    <w:rsid w:val="00796D35"/>
    <w:rsid w:val="007974AC"/>
    <w:rsid w:val="007A0022"/>
    <w:rsid w:val="007A0C1D"/>
    <w:rsid w:val="007A19CA"/>
    <w:rsid w:val="007A1A78"/>
    <w:rsid w:val="007A1D14"/>
    <w:rsid w:val="007A207C"/>
    <w:rsid w:val="007A2814"/>
    <w:rsid w:val="007A7025"/>
    <w:rsid w:val="007A710C"/>
    <w:rsid w:val="007A714D"/>
    <w:rsid w:val="007A76CC"/>
    <w:rsid w:val="007A7BAF"/>
    <w:rsid w:val="007B0439"/>
    <w:rsid w:val="007B05DD"/>
    <w:rsid w:val="007B0FA7"/>
    <w:rsid w:val="007B12F3"/>
    <w:rsid w:val="007B1D34"/>
    <w:rsid w:val="007B351B"/>
    <w:rsid w:val="007B35BC"/>
    <w:rsid w:val="007B3F81"/>
    <w:rsid w:val="007B4445"/>
    <w:rsid w:val="007B5634"/>
    <w:rsid w:val="007B717A"/>
    <w:rsid w:val="007B717D"/>
    <w:rsid w:val="007B7525"/>
    <w:rsid w:val="007B7635"/>
    <w:rsid w:val="007C0847"/>
    <w:rsid w:val="007C3AC1"/>
    <w:rsid w:val="007C4403"/>
    <w:rsid w:val="007C441C"/>
    <w:rsid w:val="007C4D73"/>
    <w:rsid w:val="007C4DA1"/>
    <w:rsid w:val="007C4F4A"/>
    <w:rsid w:val="007C54DC"/>
    <w:rsid w:val="007C58DD"/>
    <w:rsid w:val="007C62A3"/>
    <w:rsid w:val="007C728C"/>
    <w:rsid w:val="007C7A0A"/>
    <w:rsid w:val="007D066E"/>
    <w:rsid w:val="007D09BE"/>
    <w:rsid w:val="007D0A00"/>
    <w:rsid w:val="007D1E0F"/>
    <w:rsid w:val="007D2229"/>
    <w:rsid w:val="007D30FD"/>
    <w:rsid w:val="007D3790"/>
    <w:rsid w:val="007D3B6F"/>
    <w:rsid w:val="007D3B8B"/>
    <w:rsid w:val="007D4009"/>
    <w:rsid w:val="007D4754"/>
    <w:rsid w:val="007D4C79"/>
    <w:rsid w:val="007D5A15"/>
    <w:rsid w:val="007D5B5F"/>
    <w:rsid w:val="007D5FA0"/>
    <w:rsid w:val="007D6B9D"/>
    <w:rsid w:val="007E01B7"/>
    <w:rsid w:val="007E0384"/>
    <w:rsid w:val="007E0C0A"/>
    <w:rsid w:val="007E10A8"/>
    <w:rsid w:val="007E1282"/>
    <w:rsid w:val="007E19FB"/>
    <w:rsid w:val="007E1BD6"/>
    <w:rsid w:val="007E2A78"/>
    <w:rsid w:val="007E3BFF"/>
    <w:rsid w:val="007E48A6"/>
    <w:rsid w:val="007E51F3"/>
    <w:rsid w:val="007E540C"/>
    <w:rsid w:val="007E543C"/>
    <w:rsid w:val="007E62B2"/>
    <w:rsid w:val="007E79DE"/>
    <w:rsid w:val="007F03C9"/>
    <w:rsid w:val="007F0FD7"/>
    <w:rsid w:val="007F131C"/>
    <w:rsid w:val="007F1E8F"/>
    <w:rsid w:val="007F3590"/>
    <w:rsid w:val="007F35A6"/>
    <w:rsid w:val="007F36FE"/>
    <w:rsid w:val="007F3C74"/>
    <w:rsid w:val="007F3E97"/>
    <w:rsid w:val="007F4623"/>
    <w:rsid w:val="007F489F"/>
    <w:rsid w:val="007F4954"/>
    <w:rsid w:val="007F51BB"/>
    <w:rsid w:val="007F5D1A"/>
    <w:rsid w:val="007F7E24"/>
    <w:rsid w:val="0080030A"/>
    <w:rsid w:val="00800B67"/>
    <w:rsid w:val="0080160B"/>
    <w:rsid w:val="00801823"/>
    <w:rsid w:val="00801F54"/>
    <w:rsid w:val="00803097"/>
    <w:rsid w:val="00803477"/>
    <w:rsid w:val="00803495"/>
    <w:rsid w:val="008046C6"/>
    <w:rsid w:val="008051A6"/>
    <w:rsid w:val="008051EE"/>
    <w:rsid w:val="00805CCC"/>
    <w:rsid w:val="00805DA6"/>
    <w:rsid w:val="0080735E"/>
    <w:rsid w:val="008076D2"/>
    <w:rsid w:val="00807863"/>
    <w:rsid w:val="00807BED"/>
    <w:rsid w:val="00807C1D"/>
    <w:rsid w:val="00807CF3"/>
    <w:rsid w:val="00807D7B"/>
    <w:rsid w:val="00811CE6"/>
    <w:rsid w:val="008121B2"/>
    <w:rsid w:val="008121FF"/>
    <w:rsid w:val="00812789"/>
    <w:rsid w:val="00814705"/>
    <w:rsid w:val="008164EF"/>
    <w:rsid w:val="008169B8"/>
    <w:rsid w:val="00816B9A"/>
    <w:rsid w:val="00816ECC"/>
    <w:rsid w:val="0082062D"/>
    <w:rsid w:val="00821833"/>
    <w:rsid w:val="00821E52"/>
    <w:rsid w:val="00821FE1"/>
    <w:rsid w:val="00822CBA"/>
    <w:rsid w:val="00823397"/>
    <w:rsid w:val="008234D5"/>
    <w:rsid w:val="00823667"/>
    <w:rsid w:val="0082419C"/>
    <w:rsid w:val="00824571"/>
    <w:rsid w:val="00825045"/>
    <w:rsid w:val="00825E0B"/>
    <w:rsid w:val="00827D10"/>
    <w:rsid w:val="00830FD9"/>
    <w:rsid w:val="00830FE7"/>
    <w:rsid w:val="00831545"/>
    <w:rsid w:val="00831E27"/>
    <w:rsid w:val="00831ECC"/>
    <w:rsid w:val="008327DE"/>
    <w:rsid w:val="00832F0E"/>
    <w:rsid w:val="008339BD"/>
    <w:rsid w:val="00833C98"/>
    <w:rsid w:val="00834202"/>
    <w:rsid w:val="00834BA8"/>
    <w:rsid w:val="0083631C"/>
    <w:rsid w:val="00836C67"/>
    <w:rsid w:val="00836E77"/>
    <w:rsid w:val="00840805"/>
    <w:rsid w:val="00840A79"/>
    <w:rsid w:val="008410C9"/>
    <w:rsid w:val="0084171A"/>
    <w:rsid w:val="008419A9"/>
    <w:rsid w:val="00841B90"/>
    <w:rsid w:val="00841BD6"/>
    <w:rsid w:val="008429DA"/>
    <w:rsid w:val="008430AF"/>
    <w:rsid w:val="00843569"/>
    <w:rsid w:val="00843B18"/>
    <w:rsid w:val="008444F9"/>
    <w:rsid w:val="00845444"/>
    <w:rsid w:val="00845862"/>
    <w:rsid w:val="008466EA"/>
    <w:rsid w:val="00847071"/>
    <w:rsid w:val="008501F0"/>
    <w:rsid w:val="00850805"/>
    <w:rsid w:val="0085088E"/>
    <w:rsid w:val="00850E3C"/>
    <w:rsid w:val="00850EF4"/>
    <w:rsid w:val="008523D3"/>
    <w:rsid w:val="0085277D"/>
    <w:rsid w:val="0085283D"/>
    <w:rsid w:val="0085361C"/>
    <w:rsid w:val="008538B7"/>
    <w:rsid w:val="008545D9"/>
    <w:rsid w:val="008548CE"/>
    <w:rsid w:val="00854E30"/>
    <w:rsid w:val="008551DF"/>
    <w:rsid w:val="00855E52"/>
    <w:rsid w:val="00856322"/>
    <w:rsid w:val="008577DB"/>
    <w:rsid w:val="00857CDC"/>
    <w:rsid w:val="008604CD"/>
    <w:rsid w:val="008623CD"/>
    <w:rsid w:val="00862BC9"/>
    <w:rsid w:val="00862D84"/>
    <w:rsid w:val="008639CC"/>
    <w:rsid w:val="00863EAC"/>
    <w:rsid w:val="0086500C"/>
    <w:rsid w:val="00865232"/>
    <w:rsid w:val="008655A5"/>
    <w:rsid w:val="00865A65"/>
    <w:rsid w:val="008676D6"/>
    <w:rsid w:val="008679E4"/>
    <w:rsid w:val="00870A97"/>
    <w:rsid w:val="00870B37"/>
    <w:rsid w:val="00870D9B"/>
    <w:rsid w:val="00871CBC"/>
    <w:rsid w:val="00871D48"/>
    <w:rsid w:val="0087233E"/>
    <w:rsid w:val="00872874"/>
    <w:rsid w:val="00872D41"/>
    <w:rsid w:val="008737BA"/>
    <w:rsid w:val="00873C63"/>
    <w:rsid w:val="00873CEC"/>
    <w:rsid w:val="008749D3"/>
    <w:rsid w:val="00874B62"/>
    <w:rsid w:val="00874B85"/>
    <w:rsid w:val="00875096"/>
    <w:rsid w:val="008753E7"/>
    <w:rsid w:val="008769A1"/>
    <w:rsid w:val="008772AB"/>
    <w:rsid w:val="00880C88"/>
    <w:rsid w:val="00881B6F"/>
    <w:rsid w:val="0088200B"/>
    <w:rsid w:val="00882015"/>
    <w:rsid w:val="008833D4"/>
    <w:rsid w:val="00884928"/>
    <w:rsid w:val="00885371"/>
    <w:rsid w:val="008856CA"/>
    <w:rsid w:val="0088594F"/>
    <w:rsid w:val="00887033"/>
    <w:rsid w:val="008870A5"/>
    <w:rsid w:val="0088734E"/>
    <w:rsid w:val="00887947"/>
    <w:rsid w:val="00890421"/>
    <w:rsid w:val="00890F85"/>
    <w:rsid w:val="008925E8"/>
    <w:rsid w:val="00892866"/>
    <w:rsid w:val="0089292B"/>
    <w:rsid w:val="00892CDB"/>
    <w:rsid w:val="008930B8"/>
    <w:rsid w:val="008936CC"/>
    <w:rsid w:val="00894122"/>
    <w:rsid w:val="00895E34"/>
    <w:rsid w:val="00896509"/>
    <w:rsid w:val="00897211"/>
    <w:rsid w:val="0089786B"/>
    <w:rsid w:val="00897BA8"/>
    <w:rsid w:val="008A0376"/>
    <w:rsid w:val="008A11F8"/>
    <w:rsid w:val="008A1A61"/>
    <w:rsid w:val="008A2250"/>
    <w:rsid w:val="008A4A60"/>
    <w:rsid w:val="008A562B"/>
    <w:rsid w:val="008A65E4"/>
    <w:rsid w:val="008A7127"/>
    <w:rsid w:val="008B0FD2"/>
    <w:rsid w:val="008B14CF"/>
    <w:rsid w:val="008B14E9"/>
    <w:rsid w:val="008B1EB4"/>
    <w:rsid w:val="008B217C"/>
    <w:rsid w:val="008B3147"/>
    <w:rsid w:val="008B349B"/>
    <w:rsid w:val="008B3CBC"/>
    <w:rsid w:val="008B46EF"/>
    <w:rsid w:val="008B49D0"/>
    <w:rsid w:val="008B522A"/>
    <w:rsid w:val="008B55EF"/>
    <w:rsid w:val="008B5659"/>
    <w:rsid w:val="008B5E41"/>
    <w:rsid w:val="008B632C"/>
    <w:rsid w:val="008B66F7"/>
    <w:rsid w:val="008B6A16"/>
    <w:rsid w:val="008B73E9"/>
    <w:rsid w:val="008B7C35"/>
    <w:rsid w:val="008B7CEE"/>
    <w:rsid w:val="008B7FE4"/>
    <w:rsid w:val="008C12AB"/>
    <w:rsid w:val="008C1469"/>
    <w:rsid w:val="008C155E"/>
    <w:rsid w:val="008C2259"/>
    <w:rsid w:val="008C295F"/>
    <w:rsid w:val="008C3080"/>
    <w:rsid w:val="008C35C3"/>
    <w:rsid w:val="008C3CBF"/>
    <w:rsid w:val="008C49D8"/>
    <w:rsid w:val="008C5133"/>
    <w:rsid w:val="008C5819"/>
    <w:rsid w:val="008C5FF6"/>
    <w:rsid w:val="008C6103"/>
    <w:rsid w:val="008C65F0"/>
    <w:rsid w:val="008C6691"/>
    <w:rsid w:val="008C6E7D"/>
    <w:rsid w:val="008C768B"/>
    <w:rsid w:val="008C77EC"/>
    <w:rsid w:val="008D061E"/>
    <w:rsid w:val="008D0DED"/>
    <w:rsid w:val="008D0FB1"/>
    <w:rsid w:val="008D25E5"/>
    <w:rsid w:val="008D2A5B"/>
    <w:rsid w:val="008D3054"/>
    <w:rsid w:val="008D36F4"/>
    <w:rsid w:val="008D4084"/>
    <w:rsid w:val="008D45FA"/>
    <w:rsid w:val="008D4B1D"/>
    <w:rsid w:val="008D4D5B"/>
    <w:rsid w:val="008D52E4"/>
    <w:rsid w:val="008D5402"/>
    <w:rsid w:val="008D59CA"/>
    <w:rsid w:val="008D5B8F"/>
    <w:rsid w:val="008D5E50"/>
    <w:rsid w:val="008D7073"/>
    <w:rsid w:val="008E107B"/>
    <w:rsid w:val="008E11A9"/>
    <w:rsid w:val="008E131E"/>
    <w:rsid w:val="008E18F0"/>
    <w:rsid w:val="008E1FB2"/>
    <w:rsid w:val="008E2B6B"/>
    <w:rsid w:val="008E385A"/>
    <w:rsid w:val="008E4909"/>
    <w:rsid w:val="008E4CA7"/>
    <w:rsid w:val="008E520C"/>
    <w:rsid w:val="008E5498"/>
    <w:rsid w:val="008E56EF"/>
    <w:rsid w:val="008E5B63"/>
    <w:rsid w:val="008E60F3"/>
    <w:rsid w:val="008E642D"/>
    <w:rsid w:val="008E74F5"/>
    <w:rsid w:val="008E7E00"/>
    <w:rsid w:val="008F041B"/>
    <w:rsid w:val="008F0D67"/>
    <w:rsid w:val="008F0E39"/>
    <w:rsid w:val="008F1B32"/>
    <w:rsid w:val="008F2754"/>
    <w:rsid w:val="008F30F6"/>
    <w:rsid w:val="008F3469"/>
    <w:rsid w:val="008F4111"/>
    <w:rsid w:val="008F6089"/>
    <w:rsid w:val="008F6B57"/>
    <w:rsid w:val="008F6B63"/>
    <w:rsid w:val="009005C8"/>
    <w:rsid w:val="009007FC"/>
    <w:rsid w:val="00900B87"/>
    <w:rsid w:val="0090193F"/>
    <w:rsid w:val="009020CD"/>
    <w:rsid w:val="009020D9"/>
    <w:rsid w:val="0090286D"/>
    <w:rsid w:val="00902D6F"/>
    <w:rsid w:val="00903346"/>
    <w:rsid w:val="009045D6"/>
    <w:rsid w:val="009055E3"/>
    <w:rsid w:val="009056E2"/>
    <w:rsid w:val="009104BD"/>
    <w:rsid w:val="00910600"/>
    <w:rsid w:val="009106C6"/>
    <w:rsid w:val="009108C3"/>
    <w:rsid w:val="00910C5C"/>
    <w:rsid w:val="00911974"/>
    <w:rsid w:val="00911A12"/>
    <w:rsid w:val="00912CD4"/>
    <w:rsid w:val="00912D8F"/>
    <w:rsid w:val="0091329A"/>
    <w:rsid w:val="0091425F"/>
    <w:rsid w:val="00914762"/>
    <w:rsid w:val="00914FCC"/>
    <w:rsid w:val="009152DC"/>
    <w:rsid w:val="0091569B"/>
    <w:rsid w:val="009163FD"/>
    <w:rsid w:val="0091786E"/>
    <w:rsid w:val="00917E52"/>
    <w:rsid w:val="00920100"/>
    <w:rsid w:val="00920B4B"/>
    <w:rsid w:val="009215E8"/>
    <w:rsid w:val="009219C9"/>
    <w:rsid w:val="00922198"/>
    <w:rsid w:val="00922635"/>
    <w:rsid w:val="009228B3"/>
    <w:rsid w:val="00922E86"/>
    <w:rsid w:val="009245B8"/>
    <w:rsid w:val="00924AB6"/>
    <w:rsid w:val="009250C2"/>
    <w:rsid w:val="00925F1D"/>
    <w:rsid w:val="00930D2E"/>
    <w:rsid w:val="00931F91"/>
    <w:rsid w:val="00932485"/>
    <w:rsid w:val="009342E4"/>
    <w:rsid w:val="0093576F"/>
    <w:rsid w:val="00936873"/>
    <w:rsid w:val="00936D1F"/>
    <w:rsid w:val="0093771C"/>
    <w:rsid w:val="00940077"/>
    <w:rsid w:val="00940739"/>
    <w:rsid w:val="00940DA5"/>
    <w:rsid w:val="00942296"/>
    <w:rsid w:val="009427F1"/>
    <w:rsid w:val="009430AA"/>
    <w:rsid w:val="00943322"/>
    <w:rsid w:val="00943542"/>
    <w:rsid w:val="009445FE"/>
    <w:rsid w:val="00944C98"/>
    <w:rsid w:val="00945CA6"/>
    <w:rsid w:val="00945D7C"/>
    <w:rsid w:val="00946930"/>
    <w:rsid w:val="00946DF3"/>
    <w:rsid w:val="00946E16"/>
    <w:rsid w:val="00950040"/>
    <w:rsid w:val="00950377"/>
    <w:rsid w:val="0095080E"/>
    <w:rsid w:val="00951513"/>
    <w:rsid w:val="00951D4C"/>
    <w:rsid w:val="009520BE"/>
    <w:rsid w:val="0095219C"/>
    <w:rsid w:val="009524ED"/>
    <w:rsid w:val="009526FE"/>
    <w:rsid w:val="00952C64"/>
    <w:rsid w:val="00952EB4"/>
    <w:rsid w:val="00953077"/>
    <w:rsid w:val="00954179"/>
    <w:rsid w:val="00955444"/>
    <w:rsid w:val="009558AB"/>
    <w:rsid w:val="00956F02"/>
    <w:rsid w:val="009608D5"/>
    <w:rsid w:val="00961831"/>
    <w:rsid w:val="00961CAC"/>
    <w:rsid w:val="009621AC"/>
    <w:rsid w:val="009626E3"/>
    <w:rsid w:val="00962CCC"/>
    <w:rsid w:val="00964F43"/>
    <w:rsid w:val="00965696"/>
    <w:rsid w:val="00965C4F"/>
    <w:rsid w:val="009662D5"/>
    <w:rsid w:val="00966632"/>
    <w:rsid w:val="00967854"/>
    <w:rsid w:val="009702BB"/>
    <w:rsid w:val="009703D9"/>
    <w:rsid w:val="00970C9D"/>
    <w:rsid w:val="00971096"/>
    <w:rsid w:val="00973360"/>
    <w:rsid w:val="00973977"/>
    <w:rsid w:val="00973A4F"/>
    <w:rsid w:val="00973BAC"/>
    <w:rsid w:val="00974860"/>
    <w:rsid w:val="00974AE5"/>
    <w:rsid w:val="00975742"/>
    <w:rsid w:val="00977752"/>
    <w:rsid w:val="00977FA8"/>
    <w:rsid w:val="009801FD"/>
    <w:rsid w:val="009806E7"/>
    <w:rsid w:val="00980882"/>
    <w:rsid w:val="00981331"/>
    <w:rsid w:val="00982C71"/>
    <w:rsid w:val="00982E08"/>
    <w:rsid w:val="009837A4"/>
    <w:rsid w:val="009842D1"/>
    <w:rsid w:val="00984CC3"/>
    <w:rsid w:val="00985296"/>
    <w:rsid w:val="0098656D"/>
    <w:rsid w:val="0098665D"/>
    <w:rsid w:val="00986D0B"/>
    <w:rsid w:val="009877D2"/>
    <w:rsid w:val="00987D78"/>
    <w:rsid w:val="00991273"/>
    <w:rsid w:val="009917D9"/>
    <w:rsid w:val="00991DF0"/>
    <w:rsid w:val="00991F2C"/>
    <w:rsid w:val="00991F53"/>
    <w:rsid w:val="009927DE"/>
    <w:rsid w:val="009943CB"/>
    <w:rsid w:val="009946AE"/>
    <w:rsid w:val="009946B7"/>
    <w:rsid w:val="00994EDC"/>
    <w:rsid w:val="00994F06"/>
    <w:rsid w:val="009951BC"/>
    <w:rsid w:val="009959F2"/>
    <w:rsid w:val="00996702"/>
    <w:rsid w:val="00996703"/>
    <w:rsid w:val="0099716C"/>
    <w:rsid w:val="00997979"/>
    <w:rsid w:val="00997D8D"/>
    <w:rsid w:val="00997F4E"/>
    <w:rsid w:val="009A0FE5"/>
    <w:rsid w:val="009A1108"/>
    <w:rsid w:val="009A152B"/>
    <w:rsid w:val="009A2580"/>
    <w:rsid w:val="009A279B"/>
    <w:rsid w:val="009A3CE5"/>
    <w:rsid w:val="009A5348"/>
    <w:rsid w:val="009A59AC"/>
    <w:rsid w:val="009A5D22"/>
    <w:rsid w:val="009A6771"/>
    <w:rsid w:val="009A6EAB"/>
    <w:rsid w:val="009A70C9"/>
    <w:rsid w:val="009A7A92"/>
    <w:rsid w:val="009B08DB"/>
    <w:rsid w:val="009B0C6F"/>
    <w:rsid w:val="009B146B"/>
    <w:rsid w:val="009B1743"/>
    <w:rsid w:val="009B19C8"/>
    <w:rsid w:val="009B2DCF"/>
    <w:rsid w:val="009B4DD2"/>
    <w:rsid w:val="009B4E29"/>
    <w:rsid w:val="009B5707"/>
    <w:rsid w:val="009B6604"/>
    <w:rsid w:val="009B74A8"/>
    <w:rsid w:val="009B77C4"/>
    <w:rsid w:val="009B7BCF"/>
    <w:rsid w:val="009B7CFB"/>
    <w:rsid w:val="009C09C1"/>
    <w:rsid w:val="009C1BC9"/>
    <w:rsid w:val="009C4452"/>
    <w:rsid w:val="009C5D04"/>
    <w:rsid w:val="009C6127"/>
    <w:rsid w:val="009C67DF"/>
    <w:rsid w:val="009C7145"/>
    <w:rsid w:val="009C7B17"/>
    <w:rsid w:val="009C7E34"/>
    <w:rsid w:val="009D0523"/>
    <w:rsid w:val="009D0782"/>
    <w:rsid w:val="009D1940"/>
    <w:rsid w:val="009D2017"/>
    <w:rsid w:val="009D4295"/>
    <w:rsid w:val="009D6D6C"/>
    <w:rsid w:val="009D7B5B"/>
    <w:rsid w:val="009D7DB7"/>
    <w:rsid w:val="009D7EA6"/>
    <w:rsid w:val="009E0C4C"/>
    <w:rsid w:val="009E0EC8"/>
    <w:rsid w:val="009E11E4"/>
    <w:rsid w:val="009E1256"/>
    <w:rsid w:val="009E1F31"/>
    <w:rsid w:val="009E2C43"/>
    <w:rsid w:val="009E355A"/>
    <w:rsid w:val="009E416B"/>
    <w:rsid w:val="009E6861"/>
    <w:rsid w:val="009E6FDF"/>
    <w:rsid w:val="009E78A6"/>
    <w:rsid w:val="009F0611"/>
    <w:rsid w:val="009F16CA"/>
    <w:rsid w:val="009F18E1"/>
    <w:rsid w:val="009F1DF7"/>
    <w:rsid w:val="009F20D7"/>
    <w:rsid w:val="009F353B"/>
    <w:rsid w:val="009F3EF1"/>
    <w:rsid w:val="009F49B8"/>
    <w:rsid w:val="009F4B31"/>
    <w:rsid w:val="009F507E"/>
    <w:rsid w:val="009F50AC"/>
    <w:rsid w:val="009F5314"/>
    <w:rsid w:val="009F5D83"/>
    <w:rsid w:val="009F6A12"/>
    <w:rsid w:val="009F6B4F"/>
    <w:rsid w:val="009F6CAA"/>
    <w:rsid w:val="009F6CED"/>
    <w:rsid w:val="009F748B"/>
    <w:rsid w:val="009F769A"/>
    <w:rsid w:val="00A006C5"/>
    <w:rsid w:val="00A00704"/>
    <w:rsid w:val="00A0077E"/>
    <w:rsid w:val="00A013D8"/>
    <w:rsid w:val="00A01CD5"/>
    <w:rsid w:val="00A026F4"/>
    <w:rsid w:val="00A02A59"/>
    <w:rsid w:val="00A02C60"/>
    <w:rsid w:val="00A02F4A"/>
    <w:rsid w:val="00A02FA8"/>
    <w:rsid w:val="00A032BA"/>
    <w:rsid w:val="00A03941"/>
    <w:rsid w:val="00A03DEE"/>
    <w:rsid w:val="00A03F38"/>
    <w:rsid w:val="00A04435"/>
    <w:rsid w:val="00A04514"/>
    <w:rsid w:val="00A04663"/>
    <w:rsid w:val="00A046B2"/>
    <w:rsid w:val="00A04CAB"/>
    <w:rsid w:val="00A04DC6"/>
    <w:rsid w:val="00A0636C"/>
    <w:rsid w:val="00A069AA"/>
    <w:rsid w:val="00A07275"/>
    <w:rsid w:val="00A076EE"/>
    <w:rsid w:val="00A121C8"/>
    <w:rsid w:val="00A12AAF"/>
    <w:rsid w:val="00A12C51"/>
    <w:rsid w:val="00A13B85"/>
    <w:rsid w:val="00A1477A"/>
    <w:rsid w:val="00A157E8"/>
    <w:rsid w:val="00A15967"/>
    <w:rsid w:val="00A16056"/>
    <w:rsid w:val="00A16BF4"/>
    <w:rsid w:val="00A1714A"/>
    <w:rsid w:val="00A200D4"/>
    <w:rsid w:val="00A2124D"/>
    <w:rsid w:val="00A215DF"/>
    <w:rsid w:val="00A2183B"/>
    <w:rsid w:val="00A222D0"/>
    <w:rsid w:val="00A223E2"/>
    <w:rsid w:val="00A22705"/>
    <w:rsid w:val="00A22843"/>
    <w:rsid w:val="00A22B27"/>
    <w:rsid w:val="00A23625"/>
    <w:rsid w:val="00A24223"/>
    <w:rsid w:val="00A2485C"/>
    <w:rsid w:val="00A2681E"/>
    <w:rsid w:val="00A31E11"/>
    <w:rsid w:val="00A32160"/>
    <w:rsid w:val="00A32571"/>
    <w:rsid w:val="00A325CF"/>
    <w:rsid w:val="00A32ADF"/>
    <w:rsid w:val="00A32CA5"/>
    <w:rsid w:val="00A33A45"/>
    <w:rsid w:val="00A33A8B"/>
    <w:rsid w:val="00A33C03"/>
    <w:rsid w:val="00A3401B"/>
    <w:rsid w:val="00A34524"/>
    <w:rsid w:val="00A34B45"/>
    <w:rsid w:val="00A35068"/>
    <w:rsid w:val="00A350E3"/>
    <w:rsid w:val="00A354BB"/>
    <w:rsid w:val="00A357FE"/>
    <w:rsid w:val="00A35ACD"/>
    <w:rsid w:val="00A35C8B"/>
    <w:rsid w:val="00A35D63"/>
    <w:rsid w:val="00A3614C"/>
    <w:rsid w:val="00A364D4"/>
    <w:rsid w:val="00A36C09"/>
    <w:rsid w:val="00A37A36"/>
    <w:rsid w:val="00A37D6C"/>
    <w:rsid w:val="00A414D2"/>
    <w:rsid w:val="00A41647"/>
    <w:rsid w:val="00A418EA"/>
    <w:rsid w:val="00A41ED1"/>
    <w:rsid w:val="00A43482"/>
    <w:rsid w:val="00A43BC2"/>
    <w:rsid w:val="00A440E5"/>
    <w:rsid w:val="00A44A31"/>
    <w:rsid w:val="00A44ACE"/>
    <w:rsid w:val="00A44DC0"/>
    <w:rsid w:val="00A45BA7"/>
    <w:rsid w:val="00A465D0"/>
    <w:rsid w:val="00A475D1"/>
    <w:rsid w:val="00A50D41"/>
    <w:rsid w:val="00A51041"/>
    <w:rsid w:val="00A51794"/>
    <w:rsid w:val="00A51867"/>
    <w:rsid w:val="00A51C8C"/>
    <w:rsid w:val="00A51CE1"/>
    <w:rsid w:val="00A521DF"/>
    <w:rsid w:val="00A52DFA"/>
    <w:rsid w:val="00A5319A"/>
    <w:rsid w:val="00A53B12"/>
    <w:rsid w:val="00A53F45"/>
    <w:rsid w:val="00A54FA3"/>
    <w:rsid w:val="00A56843"/>
    <w:rsid w:val="00A56963"/>
    <w:rsid w:val="00A56DBE"/>
    <w:rsid w:val="00A57176"/>
    <w:rsid w:val="00A5742B"/>
    <w:rsid w:val="00A57518"/>
    <w:rsid w:val="00A6087E"/>
    <w:rsid w:val="00A62591"/>
    <w:rsid w:val="00A62D07"/>
    <w:rsid w:val="00A6306C"/>
    <w:rsid w:val="00A63A67"/>
    <w:rsid w:val="00A6418B"/>
    <w:rsid w:val="00A641C5"/>
    <w:rsid w:val="00A645AE"/>
    <w:rsid w:val="00A64C31"/>
    <w:rsid w:val="00A65138"/>
    <w:rsid w:val="00A66E67"/>
    <w:rsid w:val="00A67780"/>
    <w:rsid w:val="00A70AC1"/>
    <w:rsid w:val="00A70E42"/>
    <w:rsid w:val="00A71187"/>
    <w:rsid w:val="00A71689"/>
    <w:rsid w:val="00A71899"/>
    <w:rsid w:val="00A71AF5"/>
    <w:rsid w:val="00A72A9D"/>
    <w:rsid w:val="00A72EDE"/>
    <w:rsid w:val="00A73AB9"/>
    <w:rsid w:val="00A74024"/>
    <w:rsid w:val="00A74459"/>
    <w:rsid w:val="00A74481"/>
    <w:rsid w:val="00A7465B"/>
    <w:rsid w:val="00A7493F"/>
    <w:rsid w:val="00A7507E"/>
    <w:rsid w:val="00A754A8"/>
    <w:rsid w:val="00A7556A"/>
    <w:rsid w:val="00A7586D"/>
    <w:rsid w:val="00A75ACA"/>
    <w:rsid w:val="00A75BBD"/>
    <w:rsid w:val="00A7667D"/>
    <w:rsid w:val="00A76CDB"/>
    <w:rsid w:val="00A775A3"/>
    <w:rsid w:val="00A776B8"/>
    <w:rsid w:val="00A80737"/>
    <w:rsid w:val="00A809E4"/>
    <w:rsid w:val="00A8102E"/>
    <w:rsid w:val="00A81397"/>
    <w:rsid w:val="00A815D5"/>
    <w:rsid w:val="00A81DE0"/>
    <w:rsid w:val="00A82EB7"/>
    <w:rsid w:val="00A836BF"/>
    <w:rsid w:val="00A84DE1"/>
    <w:rsid w:val="00A865CD"/>
    <w:rsid w:val="00A86E2A"/>
    <w:rsid w:val="00A86F63"/>
    <w:rsid w:val="00A874FA"/>
    <w:rsid w:val="00A87868"/>
    <w:rsid w:val="00A87880"/>
    <w:rsid w:val="00A87D2C"/>
    <w:rsid w:val="00A9025B"/>
    <w:rsid w:val="00A90DFF"/>
    <w:rsid w:val="00A91318"/>
    <w:rsid w:val="00A91818"/>
    <w:rsid w:val="00A92277"/>
    <w:rsid w:val="00A9245B"/>
    <w:rsid w:val="00A933DD"/>
    <w:rsid w:val="00A93CB8"/>
    <w:rsid w:val="00A93D86"/>
    <w:rsid w:val="00A94F61"/>
    <w:rsid w:val="00A95548"/>
    <w:rsid w:val="00A9557D"/>
    <w:rsid w:val="00A96377"/>
    <w:rsid w:val="00A96A7A"/>
    <w:rsid w:val="00A9746C"/>
    <w:rsid w:val="00AA0119"/>
    <w:rsid w:val="00AA0352"/>
    <w:rsid w:val="00AA06B3"/>
    <w:rsid w:val="00AA1E92"/>
    <w:rsid w:val="00AA302D"/>
    <w:rsid w:val="00AA4A8C"/>
    <w:rsid w:val="00AA5166"/>
    <w:rsid w:val="00AA6039"/>
    <w:rsid w:val="00AA6209"/>
    <w:rsid w:val="00AA6525"/>
    <w:rsid w:val="00AA6715"/>
    <w:rsid w:val="00AA684E"/>
    <w:rsid w:val="00AA79FB"/>
    <w:rsid w:val="00AB0670"/>
    <w:rsid w:val="00AB1035"/>
    <w:rsid w:val="00AB1502"/>
    <w:rsid w:val="00AB23EF"/>
    <w:rsid w:val="00AB2C30"/>
    <w:rsid w:val="00AB3732"/>
    <w:rsid w:val="00AB6148"/>
    <w:rsid w:val="00AB73F1"/>
    <w:rsid w:val="00AC04F8"/>
    <w:rsid w:val="00AC069E"/>
    <w:rsid w:val="00AC0790"/>
    <w:rsid w:val="00AC07B8"/>
    <w:rsid w:val="00AC1848"/>
    <w:rsid w:val="00AC1A10"/>
    <w:rsid w:val="00AC25B0"/>
    <w:rsid w:val="00AC27BF"/>
    <w:rsid w:val="00AC2D73"/>
    <w:rsid w:val="00AC3472"/>
    <w:rsid w:val="00AC49B4"/>
    <w:rsid w:val="00AC5EE0"/>
    <w:rsid w:val="00AC6075"/>
    <w:rsid w:val="00AC60F9"/>
    <w:rsid w:val="00AC7072"/>
    <w:rsid w:val="00AC795F"/>
    <w:rsid w:val="00AD1386"/>
    <w:rsid w:val="00AD2828"/>
    <w:rsid w:val="00AD2AB0"/>
    <w:rsid w:val="00AD3AF5"/>
    <w:rsid w:val="00AD5929"/>
    <w:rsid w:val="00AD600A"/>
    <w:rsid w:val="00AD6163"/>
    <w:rsid w:val="00AD6233"/>
    <w:rsid w:val="00AD6737"/>
    <w:rsid w:val="00AE05D7"/>
    <w:rsid w:val="00AE0B2F"/>
    <w:rsid w:val="00AE0B92"/>
    <w:rsid w:val="00AE0C12"/>
    <w:rsid w:val="00AE1094"/>
    <w:rsid w:val="00AE12D1"/>
    <w:rsid w:val="00AE166D"/>
    <w:rsid w:val="00AE2C50"/>
    <w:rsid w:val="00AE396D"/>
    <w:rsid w:val="00AE3B56"/>
    <w:rsid w:val="00AE4216"/>
    <w:rsid w:val="00AE4D58"/>
    <w:rsid w:val="00AE658E"/>
    <w:rsid w:val="00AE691C"/>
    <w:rsid w:val="00AE73C6"/>
    <w:rsid w:val="00AF287C"/>
    <w:rsid w:val="00AF2AB0"/>
    <w:rsid w:val="00AF4478"/>
    <w:rsid w:val="00AF49DF"/>
    <w:rsid w:val="00AF5283"/>
    <w:rsid w:val="00AF7F4A"/>
    <w:rsid w:val="00B0056B"/>
    <w:rsid w:val="00B007FF"/>
    <w:rsid w:val="00B010F4"/>
    <w:rsid w:val="00B01BA3"/>
    <w:rsid w:val="00B029F6"/>
    <w:rsid w:val="00B02D28"/>
    <w:rsid w:val="00B03E85"/>
    <w:rsid w:val="00B04480"/>
    <w:rsid w:val="00B04983"/>
    <w:rsid w:val="00B0629D"/>
    <w:rsid w:val="00B066F5"/>
    <w:rsid w:val="00B06A77"/>
    <w:rsid w:val="00B06FB9"/>
    <w:rsid w:val="00B070E0"/>
    <w:rsid w:val="00B07B3A"/>
    <w:rsid w:val="00B109CE"/>
    <w:rsid w:val="00B10A12"/>
    <w:rsid w:val="00B1105E"/>
    <w:rsid w:val="00B1168E"/>
    <w:rsid w:val="00B11BB8"/>
    <w:rsid w:val="00B1278F"/>
    <w:rsid w:val="00B12ED6"/>
    <w:rsid w:val="00B130C7"/>
    <w:rsid w:val="00B139FB"/>
    <w:rsid w:val="00B13DD9"/>
    <w:rsid w:val="00B13EBD"/>
    <w:rsid w:val="00B1414D"/>
    <w:rsid w:val="00B145E8"/>
    <w:rsid w:val="00B14CDB"/>
    <w:rsid w:val="00B150BD"/>
    <w:rsid w:val="00B1562E"/>
    <w:rsid w:val="00B16486"/>
    <w:rsid w:val="00B16EF2"/>
    <w:rsid w:val="00B20831"/>
    <w:rsid w:val="00B2084F"/>
    <w:rsid w:val="00B20DB6"/>
    <w:rsid w:val="00B2277D"/>
    <w:rsid w:val="00B25941"/>
    <w:rsid w:val="00B26611"/>
    <w:rsid w:val="00B269F6"/>
    <w:rsid w:val="00B27494"/>
    <w:rsid w:val="00B30093"/>
    <w:rsid w:val="00B3114F"/>
    <w:rsid w:val="00B33086"/>
    <w:rsid w:val="00B33508"/>
    <w:rsid w:val="00B33ADC"/>
    <w:rsid w:val="00B33B3D"/>
    <w:rsid w:val="00B349D8"/>
    <w:rsid w:val="00B3662A"/>
    <w:rsid w:val="00B41C4B"/>
    <w:rsid w:val="00B41D58"/>
    <w:rsid w:val="00B41F7C"/>
    <w:rsid w:val="00B41FD5"/>
    <w:rsid w:val="00B4220C"/>
    <w:rsid w:val="00B42588"/>
    <w:rsid w:val="00B432C1"/>
    <w:rsid w:val="00B43773"/>
    <w:rsid w:val="00B43BB4"/>
    <w:rsid w:val="00B43C14"/>
    <w:rsid w:val="00B4501E"/>
    <w:rsid w:val="00B45060"/>
    <w:rsid w:val="00B45977"/>
    <w:rsid w:val="00B46D4D"/>
    <w:rsid w:val="00B47D5F"/>
    <w:rsid w:val="00B502F4"/>
    <w:rsid w:val="00B51413"/>
    <w:rsid w:val="00B515E4"/>
    <w:rsid w:val="00B51746"/>
    <w:rsid w:val="00B51CEC"/>
    <w:rsid w:val="00B523C9"/>
    <w:rsid w:val="00B52808"/>
    <w:rsid w:val="00B52BD5"/>
    <w:rsid w:val="00B52ED1"/>
    <w:rsid w:val="00B53D23"/>
    <w:rsid w:val="00B54725"/>
    <w:rsid w:val="00B54A14"/>
    <w:rsid w:val="00B5525F"/>
    <w:rsid w:val="00B56559"/>
    <w:rsid w:val="00B5717D"/>
    <w:rsid w:val="00B6004D"/>
    <w:rsid w:val="00B60996"/>
    <w:rsid w:val="00B61E3F"/>
    <w:rsid w:val="00B61EFB"/>
    <w:rsid w:val="00B6202B"/>
    <w:rsid w:val="00B620A6"/>
    <w:rsid w:val="00B62ACF"/>
    <w:rsid w:val="00B639F0"/>
    <w:rsid w:val="00B6432D"/>
    <w:rsid w:val="00B6450B"/>
    <w:rsid w:val="00B645B2"/>
    <w:rsid w:val="00B64A16"/>
    <w:rsid w:val="00B66936"/>
    <w:rsid w:val="00B66C7C"/>
    <w:rsid w:val="00B66FB1"/>
    <w:rsid w:val="00B7055C"/>
    <w:rsid w:val="00B70618"/>
    <w:rsid w:val="00B71CFF"/>
    <w:rsid w:val="00B720FE"/>
    <w:rsid w:val="00B7213A"/>
    <w:rsid w:val="00B72A9C"/>
    <w:rsid w:val="00B73382"/>
    <w:rsid w:val="00B733CE"/>
    <w:rsid w:val="00B7366B"/>
    <w:rsid w:val="00B74178"/>
    <w:rsid w:val="00B75385"/>
    <w:rsid w:val="00B765C4"/>
    <w:rsid w:val="00B76A59"/>
    <w:rsid w:val="00B77197"/>
    <w:rsid w:val="00B779EB"/>
    <w:rsid w:val="00B77D95"/>
    <w:rsid w:val="00B80296"/>
    <w:rsid w:val="00B80439"/>
    <w:rsid w:val="00B805D4"/>
    <w:rsid w:val="00B806C0"/>
    <w:rsid w:val="00B80799"/>
    <w:rsid w:val="00B825E8"/>
    <w:rsid w:val="00B82967"/>
    <w:rsid w:val="00B83EAA"/>
    <w:rsid w:val="00B8441A"/>
    <w:rsid w:val="00B8456B"/>
    <w:rsid w:val="00B84F72"/>
    <w:rsid w:val="00B853DE"/>
    <w:rsid w:val="00B85693"/>
    <w:rsid w:val="00B8581E"/>
    <w:rsid w:val="00B858DA"/>
    <w:rsid w:val="00B85B21"/>
    <w:rsid w:val="00B85DE0"/>
    <w:rsid w:val="00B85E45"/>
    <w:rsid w:val="00B869F8"/>
    <w:rsid w:val="00B86F77"/>
    <w:rsid w:val="00B86FB5"/>
    <w:rsid w:val="00B90076"/>
    <w:rsid w:val="00B9024E"/>
    <w:rsid w:val="00B908E0"/>
    <w:rsid w:val="00B910C0"/>
    <w:rsid w:val="00B91D84"/>
    <w:rsid w:val="00B968B7"/>
    <w:rsid w:val="00B97849"/>
    <w:rsid w:val="00B97A24"/>
    <w:rsid w:val="00B97D31"/>
    <w:rsid w:val="00BA10A4"/>
    <w:rsid w:val="00BA12AE"/>
    <w:rsid w:val="00BA1495"/>
    <w:rsid w:val="00BA19A6"/>
    <w:rsid w:val="00BA22B7"/>
    <w:rsid w:val="00BA2311"/>
    <w:rsid w:val="00BA26B1"/>
    <w:rsid w:val="00BA2B9C"/>
    <w:rsid w:val="00BA35A9"/>
    <w:rsid w:val="00BA3E10"/>
    <w:rsid w:val="00BA4189"/>
    <w:rsid w:val="00BA4EFB"/>
    <w:rsid w:val="00BA5732"/>
    <w:rsid w:val="00BA5A61"/>
    <w:rsid w:val="00BA64E4"/>
    <w:rsid w:val="00BA78AA"/>
    <w:rsid w:val="00BB04BE"/>
    <w:rsid w:val="00BB08CD"/>
    <w:rsid w:val="00BB184E"/>
    <w:rsid w:val="00BB22B0"/>
    <w:rsid w:val="00BB2AB1"/>
    <w:rsid w:val="00BB38FF"/>
    <w:rsid w:val="00BB3A3E"/>
    <w:rsid w:val="00BB3E0D"/>
    <w:rsid w:val="00BB4712"/>
    <w:rsid w:val="00BB5117"/>
    <w:rsid w:val="00BB5121"/>
    <w:rsid w:val="00BB51BF"/>
    <w:rsid w:val="00BB6F8B"/>
    <w:rsid w:val="00BB7109"/>
    <w:rsid w:val="00BB7343"/>
    <w:rsid w:val="00BB7D60"/>
    <w:rsid w:val="00BB7DF1"/>
    <w:rsid w:val="00BC0836"/>
    <w:rsid w:val="00BC0A0B"/>
    <w:rsid w:val="00BC0D44"/>
    <w:rsid w:val="00BC121E"/>
    <w:rsid w:val="00BC1652"/>
    <w:rsid w:val="00BC1AE6"/>
    <w:rsid w:val="00BC1C9F"/>
    <w:rsid w:val="00BC21E0"/>
    <w:rsid w:val="00BC45F7"/>
    <w:rsid w:val="00BC5835"/>
    <w:rsid w:val="00BC5A2C"/>
    <w:rsid w:val="00BC635B"/>
    <w:rsid w:val="00BC6AD1"/>
    <w:rsid w:val="00BC7653"/>
    <w:rsid w:val="00BC7701"/>
    <w:rsid w:val="00BC7AA8"/>
    <w:rsid w:val="00BD056D"/>
    <w:rsid w:val="00BD16D2"/>
    <w:rsid w:val="00BD1840"/>
    <w:rsid w:val="00BD1B75"/>
    <w:rsid w:val="00BD1BCA"/>
    <w:rsid w:val="00BD3ADC"/>
    <w:rsid w:val="00BD3FFB"/>
    <w:rsid w:val="00BD4220"/>
    <w:rsid w:val="00BD538E"/>
    <w:rsid w:val="00BD63A6"/>
    <w:rsid w:val="00BD6C2D"/>
    <w:rsid w:val="00BD6E9A"/>
    <w:rsid w:val="00BE0AB7"/>
    <w:rsid w:val="00BE27E2"/>
    <w:rsid w:val="00BE3D9E"/>
    <w:rsid w:val="00BE49FF"/>
    <w:rsid w:val="00BE4A86"/>
    <w:rsid w:val="00BE4B8F"/>
    <w:rsid w:val="00BE5415"/>
    <w:rsid w:val="00BE5E71"/>
    <w:rsid w:val="00BE7797"/>
    <w:rsid w:val="00BE7849"/>
    <w:rsid w:val="00BE7ABD"/>
    <w:rsid w:val="00BE7E80"/>
    <w:rsid w:val="00BE7F9C"/>
    <w:rsid w:val="00BF0A2B"/>
    <w:rsid w:val="00BF0DA2"/>
    <w:rsid w:val="00BF1387"/>
    <w:rsid w:val="00BF1E5C"/>
    <w:rsid w:val="00BF38F7"/>
    <w:rsid w:val="00BF400A"/>
    <w:rsid w:val="00BF569A"/>
    <w:rsid w:val="00BF57DA"/>
    <w:rsid w:val="00BF7A36"/>
    <w:rsid w:val="00C00CCB"/>
    <w:rsid w:val="00C00CD2"/>
    <w:rsid w:val="00C011B2"/>
    <w:rsid w:val="00C0166F"/>
    <w:rsid w:val="00C02272"/>
    <w:rsid w:val="00C0231A"/>
    <w:rsid w:val="00C02AAA"/>
    <w:rsid w:val="00C02C8E"/>
    <w:rsid w:val="00C02F4C"/>
    <w:rsid w:val="00C047AF"/>
    <w:rsid w:val="00C05081"/>
    <w:rsid w:val="00C05D9C"/>
    <w:rsid w:val="00C05EBF"/>
    <w:rsid w:val="00C06044"/>
    <w:rsid w:val="00C06B91"/>
    <w:rsid w:val="00C0741A"/>
    <w:rsid w:val="00C07EC2"/>
    <w:rsid w:val="00C1050A"/>
    <w:rsid w:val="00C1332D"/>
    <w:rsid w:val="00C1364C"/>
    <w:rsid w:val="00C13D72"/>
    <w:rsid w:val="00C1558F"/>
    <w:rsid w:val="00C16AC6"/>
    <w:rsid w:val="00C16B84"/>
    <w:rsid w:val="00C16D08"/>
    <w:rsid w:val="00C17113"/>
    <w:rsid w:val="00C178A4"/>
    <w:rsid w:val="00C17EDC"/>
    <w:rsid w:val="00C20143"/>
    <w:rsid w:val="00C20921"/>
    <w:rsid w:val="00C21045"/>
    <w:rsid w:val="00C21176"/>
    <w:rsid w:val="00C214B6"/>
    <w:rsid w:val="00C2222A"/>
    <w:rsid w:val="00C222F7"/>
    <w:rsid w:val="00C22397"/>
    <w:rsid w:val="00C233F4"/>
    <w:rsid w:val="00C236A9"/>
    <w:rsid w:val="00C24297"/>
    <w:rsid w:val="00C244A2"/>
    <w:rsid w:val="00C261D0"/>
    <w:rsid w:val="00C263FC"/>
    <w:rsid w:val="00C26818"/>
    <w:rsid w:val="00C275BF"/>
    <w:rsid w:val="00C27DEA"/>
    <w:rsid w:val="00C30A68"/>
    <w:rsid w:val="00C311BF"/>
    <w:rsid w:val="00C311FD"/>
    <w:rsid w:val="00C316B0"/>
    <w:rsid w:val="00C31BD1"/>
    <w:rsid w:val="00C32124"/>
    <w:rsid w:val="00C32189"/>
    <w:rsid w:val="00C3234E"/>
    <w:rsid w:val="00C32770"/>
    <w:rsid w:val="00C3306A"/>
    <w:rsid w:val="00C33108"/>
    <w:rsid w:val="00C33394"/>
    <w:rsid w:val="00C33B33"/>
    <w:rsid w:val="00C34624"/>
    <w:rsid w:val="00C347F1"/>
    <w:rsid w:val="00C34916"/>
    <w:rsid w:val="00C351CB"/>
    <w:rsid w:val="00C35548"/>
    <w:rsid w:val="00C357A2"/>
    <w:rsid w:val="00C35D93"/>
    <w:rsid w:val="00C36827"/>
    <w:rsid w:val="00C37188"/>
    <w:rsid w:val="00C37BA2"/>
    <w:rsid w:val="00C37EA3"/>
    <w:rsid w:val="00C4034D"/>
    <w:rsid w:val="00C40ABB"/>
    <w:rsid w:val="00C4146D"/>
    <w:rsid w:val="00C41B4C"/>
    <w:rsid w:val="00C4290F"/>
    <w:rsid w:val="00C42BF2"/>
    <w:rsid w:val="00C43274"/>
    <w:rsid w:val="00C44780"/>
    <w:rsid w:val="00C448C1"/>
    <w:rsid w:val="00C45EB9"/>
    <w:rsid w:val="00C46185"/>
    <w:rsid w:val="00C46B12"/>
    <w:rsid w:val="00C46D27"/>
    <w:rsid w:val="00C46FA2"/>
    <w:rsid w:val="00C47A19"/>
    <w:rsid w:val="00C47D65"/>
    <w:rsid w:val="00C506EF"/>
    <w:rsid w:val="00C50906"/>
    <w:rsid w:val="00C514BC"/>
    <w:rsid w:val="00C51B92"/>
    <w:rsid w:val="00C52070"/>
    <w:rsid w:val="00C5349F"/>
    <w:rsid w:val="00C53662"/>
    <w:rsid w:val="00C53C24"/>
    <w:rsid w:val="00C54405"/>
    <w:rsid w:val="00C54E1F"/>
    <w:rsid w:val="00C56B57"/>
    <w:rsid w:val="00C5740A"/>
    <w:rsid w:val="00C57C06"/>
    <w:rsid w:val="00C60BBE"/>
    <w:rsid w:val="00C619B2"/>
    <w:rsid w:val="00C61DC0"/>
    <w:rsid w:val="00C61DD7"/>
    <w:rsid w:val="00C61E2A"/>
    <w:rsid w:val="00C63885"/>
    <w:rsid w:val="00C63DD6"/>
    <w:rsid w:val="00C64514"/>
    <w:rsid w:val="00C64A15"/>
    <w:rsid w:val="00C650A7"/>
    <w:rsid w:val="00C652DA"/>
    <w:rsid w:val="00C65679"/>
    <w:rsid w:val="00C656A3"/>
    <w:rsid w:val="00C65E2A"/>
    <w:rsid w:val="00C66D27"/>
    <w:rsid w:val="00C673FD"/>
    <w:rsid w:val="00C6767C"/>
    <w:rsid w:val="00C678BD"/>
    <w:rsid w:val="00C67F43"/>
    <w:rsid w:val="00C700EB"/>
    <w:rsid w:val="00C703E1"/>
    <w:rsid w:val="00C715C2"/>
    <w:rsid w:val="00C72134"/>
    <w:rsid w:val="00C72254"/>
    <w:rsid w:val="00C73695"/>
    <w:rsid w:val="00C74120"/>
    <w:rsid w:val="00C7521E"/>
    <w:rsid w:val="00C7583A"/>
    <w:rsid w:val="00C76DF6"/>
    <w:rsid w:val="00C7746D"/>
    <w:rsid w:val="00C776C8"/>
    <w:rsid w:val="00C77EF0"/>
    <w:rsid w:val="00C805C7"/>
    <w:rsid w:val="00C8070F"/>
    <w:rsid w:val="00C80A5F"/>
    <w:rsid w:val="00C80A7A"/>
    <w:rsid w:val="00C80CE2"/>
    <w:rsid w:val="00C819E5"/>
    <w:rsid w:val="00C81BEC"/>
    <w:rsid w:val="00C821DE"/>
    <w:rsid w:val="00C8250C"/>
    <w:rsid w:val="00C82DD6"/>
    <w:rsid w:val="00C838BE"/>
    <w:rsid w:val="00C84E0F"/>
    <w:rsid w:val="00C85667"/>
    <w:rsid w:val="00C861AD"/>
    <w:rsid w:val="00C86A51"/>
    <w:rsid w:val="00C87BBB"/>
    <w:rsid w:val="00C9041A"/>
    <w:rsid w:val="00C90922"/>
    <w:rsid w:val="00C90AFB"/>
    <w:rsid w:val="00C9115C"/>
    <w:rsid w:val="00C91329"/>
    <w:rsid w:val="00C92AEF"/>
    <w:rsid w:val="00C92E4C"/>
    <w:rsid w:val="00C942AC"/>
    <w:rsid w:val="00C95CE9"/>
    <w:rsid w:val="00C95FD4"/>
    <w:rsid w:val="00C96578"/>
    <w:rsid w:val="00C968AE"/>
    <w:rsid w:val="00C97143"/>
    <w:rsid w:val="00CA0362"/>
    <w:rsid w:val="00CA2BEB"/>
    <w:rsid w:val="00CA4C51"/>
    <w:rsid w:val="00CA662F"/>
    <w:rsid w:val="00CA6793"/>
    <w:rsid w:val="00CB05D4"/>
    <w:rsid w:val="00CB0CF2"/>
    <w:rsid w:val="00CB0D96"/>
    <w:rsid w:val="00CB1382"/>
    <w:rsid w:val="00CB1AF7"/>
    <w:rsid w:val="00CB216E"/>
    <w:rsid w:val="00CB2180"/>
    <w:rsid w:val="00CB28D4"/>
    <w:rsid w:val="00CB382B"/>
    <w:rsid w:val="00CB39F3"/>
    <w:rsid w:val="00CB419E"/>
    <w:rsid w:val="00CB4DCE"/>
    <w:rsid w:val="00CB7367"/>
    <w:rsid w:val="00CB792B"/>
    <w:rsid w:val="00CB79D2"/>
    <w:rsid w:val="00CC00A7"/>
    <w:rsid w:val="00CC10D6"/>
    <w:rsid w:val="00CC16A2"/>
    <w:rsid w:val="00CC1D5E"/>
    <w:rsid w:val="00CC219E"/>
    <w:rsid w:val="00CC3B29"/>
    <w:rsid w:val="00CC50B9"/>
    <w:rsid w:val="00CC64E2"/>
    <w:rsid w:val="00CC6934"/>
    <w:rsid w:val="00CC6A2C"/>
    <w:rsid w:val="00CC7216"/>
    <w:rsid w:val="00CC7A8D"/>
    <w:rsid w:val="00CD02E1"/>
    <w:rsid w:val="00CD04D2"/>
    <w:rsid w:val="00CD0F95"/>
    <w:rsid w:val="00CD14A9"/>
    <w:rsid w:val="00CD1632"/>
    <w:rsid w:val="00CD1A05"/>
    <w:rsid w:val="00CD1C44"/>
    <w:rsid w:val="00CD1CF6"/>
    <w:rsid w:val="00CD2C4C"/>
    <w:rsid w:val="00CD2DF9"/>
    <w:rsid w:val="00CD32B6"/>
    <w:rsid w:val="00CD379D"/>
    <w:rsid w:val="00CD43F3"/>
    <w:rsid w:val="00CD517E"/>
    <w:rsid w:val="00CD5260"/>
    <w:rsid w:val="00CD5445"/>
    <w:rsid w:val="00CD5F72"/>
    <w:rsid w:val="00CD5FE5"/>
    <w:rsid w:val="00CD698F"/>
    <w:rsid w:val="00CD74F8"/>
    <w:rsid w:val="00CD752A"/>
    <w:rsid w:val="00CE0861"/>
    <w:rsid w:val="00CE0A30"/>
    <w:rsid w:val="00CE2996"/>
    <w:rsid w:val="00CE2AE1"/>
    <w:rsid w:val="00CE2F41"/>
    <w:rsid w:val="00CE36EB"/>
    <w:rsid w:val="00CE524E"/>
    <w:rsid w:val="00CE6F41"/>
    <w:rsid w:val="00CE71FE"/>
    <w:rsid w:val="00CE7B65"/>
    <w:rsid w:val="00CF0055"/>
    <w:rsid w:val="00CF01D6"/>
    <w:rsid w:val="00CF1617"/>
    <w:rsid w:val="00CF2744"/>
    <w:rsid w:val="00CF2A9E"/>
    <w:rsid w:val="00CF3015"/>
    <w:rsid w:val="00CF3438"/>
    <w:rsid w:val="00CF453F"/>
    <w:rsid w:val="00CF498C"/>
    <w:rsid w:val="00CF57A9"/>
    <w:rsid w:val="00CF60AA"/>
    <w:rsid w:val="00CF64BA"/>
    <w:rsid w:val="00CF64BE"/>
    <w:rsid w:val="00CF7C7E"/>
    <w:rsid w:val="00D00587"/>
    <w:rsid w:val="00D00BFC"/>
    <w:rsid w:val="00D00E55"/>
    <w:rsid w:val="00D010C4"/>
    <w:rsid w:val="00D01969"/>
    <w:rsid w:val="00D01DC7"/>
    <w:rsid w:val="00D02CD9"/>
    <w:rsid w:val="00D04D1C"/>
    <w:rsid w:val="00D05377"/>
    <w:rsid w:val="00D061AB"/>
    <w:rsid w:val="00D0699B"/>
    <w:rsid w:val="00D06B40"/>
    <w:rsid w:val="00D072D3"/>
    <w:rsid w:val="00D07C3E"/>
    <w:rsid w:val="00D102CC"/>
    <w:rsid w:val="00D108F2"/>
    <w:rsid w:val="00D10DFC"/>
    <w:rsid w:val="00D1233B"/>
    <w:rsid w:val="00D12B4F"/>
    <w:rsid w:val="00D13852"/>
    <w:rsid w:val="00D13E3F"/>
    <w:rsid w:val="00D14059"/>
    <w:rsid w:val="00D1428A"/>
    <w:rsid w:val="00D14AEB"/>
    <w:rsid w:val="00D15E06"/>
    <w:rsid w:val="00D164FD"/>
    <w:rsid w:val="00D16993"/>
    <w:rsid w:val="00D169E8"/>
    <w:rsid w:val="00D17171"/>
    <w:rsid w:val="00D21730"/>
    <w:rsid w:val="00D222D4"/>
    <w:rsid w:val="00D22863"/>
    <w:rsid w:val="00D23285"/>
    <w:rsid w:val="00D233AC"/>
    <w:rsid w:val="00D2348C"/>
    <w:rsid w:val="00D2460A"/>
    <w:rsid w:val="00D24C5D"/>
    <w:rsid w:val="00D254C7"/>
    <w:rsid w:val="00D2578F"/>
    <w:rsid w:val="00D26AE3"/>
    <w:rsid w:val="00D26B59"/>
    <w:rsid w:val="00D2727A"/>
    <w:rsid w:val="00D30B66"/>
    <w:rsid w:val="00D3155C"/>
    <w:rsid w:val="00D32140"/>
    <w:rsid w:val="00D32368"/>
    <w:rsid w:val="00D3244F"/>
    <w:rsid w:val="00D32A38"/>
    <w:rsid w:val="00D3307B"/>
    <w:rsid w:val="00D331DD"/>
    <w:rsid w:val="00D349A6"/>
    <w:rsid w:val="00D352A2"/>
    <w:rsid w:val="00D355B4"/>
    <w:rsid w:val="00D35CA9"/>
    <w:rsid w:val="00D35FB0"/>
    <w:rsid w:val="00D37E41"/>
    <w:rsid w:val="00D4069A"/>
    <w:rsid w:val="00D41A6A"/>
    <w:rsid w:val="00D41FB4"/>
    <w:rsid w:val="00D424A6"/>
    <w:rsid w:val="00D4279D"/>
    <w:rsid w:val="00D42932"/>
    <w:rsid w:val="00D43138"/>
    <w:rsid w:val="00D43F9C"/>
    <w:rsid w:val="00D4416E"/>
    <w:rsid w:val="00D449DF"/>
    <w:rsid w:val="00D4562A"/>
    <w:rsid w:val="00D458E3"/>
    <w:rsid w:val="00D46599"/>
    <w:rsid w:val="00D465EA"/>
    <w:rsid w:val="00D46678"/>
    <w:rsid w:val="00D4676E"/>
    <w:rsid w:val="00D46BEF"/>
    <w:rsid w:val="00D479D5"/>
    <w:rsid w:val="00D500F6"/>
    <w:rsid w:val="00D506B0"/>
    <w:rsid w:val="00D50B7E"/>
    <w:rsid w:val="00D51361"/>
    <w:rsid w:val="00D51A42"/>
    <w:rsid w:val="00D52041"/>
    <w:rsid w:val="00D527D3"/>
    <w:rsid w:val="00D53838"/>
    <w:rsid w:val="00D5425E"/>
    <w:rsid w:val="00D5436D"/>
    <w:rsid w:val="00D55CC5"/>
    <w:rsid w:val="00D55F34"/>
    <w:rsid w:val="00D568D0"/>
    <w:rsid w:val="00D56B1C"/>
    <w:rsid w:val="00D57F0F"/>
    <w:rsid w:val="00D6012D"/>
    <w:rsid w:val="00D607FD"/>
    <w:rsid w:val="00D61E0D"/>
    <w:rsid w:val="00D62C62"/>
    <w:rsid w:val="00D62E75"/>
    <w:rsid w:val="00D62FB6"/>
    <w:rsid w:val="00D65AFD"/>
    <w:rsid w:val="00D65B0E"/>
    <w:rsid w:val="00D65F0D"/>
    <w:rsid w:val="00D6687D"/>
    <w:rsid w:val="00D7010B"/>
    <w:rsid w:val="00D7096E"/>
    <w:rsid w:val="00D7127D"/>
    <w:rsid w:val="00D71AC0"/>
    <w:rsid w:val="00D7474E"/>
    <w:rsid w:val="00D74DBB"/>
    <w:rsid w:val="00D75326"/>
    <w:rsid w:val="00D75643"/>
    <w:rsid w:val="00D76DFF"/>
    <w:rsid w:val="00D76E8B"/>
    <w:rsid w:val="00D77209"/>
    <w:rsid w:val="00D77A04"/>
    <w:rsid w:val="00D80ABE"/>
    <w:rsid w:val="00D80FE3"/>
    <w:rsid w:val="00D82CF0"/>
    <w:rsid w:val="00D82FE0"/>
    <w:rsid w:val="00D833DC"/>
    <w:rsid w:val="00D83915"/>
    <w:rsid w:val="00D83CAA"/>
    <w:rsid w:val="00D8502E"/>
    <w:rsid w:val="00D850F8"/>
    <w:rsid w:val="00D85414"/>
    <w:rsid w:val="00D85439"/>
    <w:rsid w:val="00D877B0"/>
    <w:rsid w:val="00D90915"/>
    <w:rsid w:val="00D91F6D"/>
    <w:rsid w:val="00D920B6"/>
    <w:rsid w:val="00D92203"/>
    <w:rsid w:val="00D9223A"/>
    <w:rsid w:val="00D924D1"/>
    <w:rsid w:val="00D938AA"/>
    <w:rsid w:val="00D94503"/>
    <w:rsid w:val="00D94A48"/>
    <w:rsid w:val="00D9569A"/>
    <w:rsid w:val="00D95A30"/>
    <w:rsid w:val="00D95D89"/>
    <w:rsid w:val="00D9625C"/>
    <w:rsid w:val="00D96C67"/>
    <w:rsid w:val="00D976B6"/>
    <w:rsid w:val="00DA0E35"/>
    <w:rsid w:val="00DA1CEB"/>
    <w:rsid w:val="00DA2599"/>
    <w:rsid w:val="00DA2765"/>
    <w:rsid w:val="00DA279A"/>
    <w:rsid w:val="00DA2917"/>
    <w:rsid w:val="00DA2DD4"/>
    <w:rsid w:val="00DA4064"/>
    <w:rsid w:val="00DA47DA"/>
    <w:rsid w:val="00DA48DA"/>
    <w:rsid w:val="00DA4DF9"/>
    <w:rsid w:val="00DA5135"/>
    <w:rsid w:val="00DA6319"/>
    <w:rsid w:val="00DA681B"/>
    <w:rsid w:val="00DA7010"/>
    <w:rsid w:val="00DB0617"/>
    <w:rsid w:val="00DB0862"/>
    <w:rsid w:val="00DB29A9"/>
    <w:rsid w:val="00DB3267"/>
    <w:rsid w:val="00DB4198"/>
    <w:rsid w:val="00DB532C"/>
    <w:rsid w:val="00DB53EF"/>
    <w:rsid w:val="00DB5738"/>
    <w:rsid w:val="00DB60E0"/>
    <w:rsid w:val="00DB67AC"/>
    <w:rsid w:val="00DB6A69"/>
    <w:rsid w:val="00DC0A30"/>
    <w:rsid w:val="00DC2EA5"/>
    <w:rsid w:val="00DC4391"/>
    <w:rsid w:val="00DC4ABE"/>
    <w:rsid w:val="00DC4CDC"/>
    <w:rsid w:val="00DC4FDC"/>
    <w:rsid w:val="00DC52B0"/>
    <w:rsid w:val="00DC536B"/>
    <w:rsid w:val="00DC67E2"/>
    <w:rsid w:val="00DC6EDF"/>
    <w:rsid w:val="00DC7544"/>
    <w:rsid w:val="00DD066C"/>
    <w:rsid w:val="00DD1E95"/>
    <w:rsid w:val="00DD1E98"/>
    <w:rsid w:val="00DD3D6A"/>
    <w:rsid w:val="00DD4ACD"/>
    <w:rsid w:val="00DD61D1"/>
    <w:rsid w:val="00DD6C94"/>
    <w:rsid w:val="00DD6EB0"/>
    <w:rsid w:val="00DD74CD"/>
    <w:rsid w:val="00DD762D"/>
    <w:rsid w:val="00DD78E3"/>
    <w:rsid w:val="00DE0C9C"/>
    <w:rsid w:val="00DE2526"/>
    <w:rsid w:val="00DE3EF1"/>
    <w:rsid w:val="00DE42A0"/>
    <w:rsid w:val="00DE46C6"/>
    <w:rsid w:val="00DE5121"/>
    <w:rsid w:val="00DE56D9"/>
    <w:rsid w:val="00DE6542"/>
    <w:rsid w:val="00DE6E4B"/>
    <w:rsid w:val="00DE737A"/>
    <w:rsid w:val="00DF1B07"/>
    <w:rsid w:val="00DF2B99"/>
    <w:rsid w:val="00DF32F7"/>
    <w:rsid w:val="00DF37E7"/>
    <w:rsid w:val="00DF3CDD"/>
    <w:rsid w:val="00DF4852"/>
    <w:rsid w:val="00DF539E"/>
    <w:rsid w:val="00DF5674"/>
    <w:rsid w:val="00DF5D14"/>
    <w:rsid w:val="00DF5ED6"/>
    <w:rsid w:val="00DF5F43"/>
    <w:rsid w:val="00DF624C"/>
    <w:rsid w:val="00DF75EE"/>
    <w:rsid w:val="00DF7745"/>
    <w:rsid w:val="00DF79DC"/>
    <w:rsid w:val="00E0012B"/>
    <w:rsid w:val="00E001CA"/>
    <w:rsid w:val="00E0057F"/>
    <w:rsid w:val="00E00A9D"/>
    <w:rsid w:val="00E01406"/>
    <w:rsid w:val="00E0178C"/>
    <w:rsid w:val="00E01B5E"/>
    <w:rsid w:val="00E01F4A"/>
    <w:rsid w:val="00E02AF2"/>
    <w:rsid w:val="00E0352A"/>
    <w:rsid w:val="00E03653"/>
    <w:rsid w:val="00E03694"/>
    <w:rsid w:val="00E03976"/>
    <w:rsid w:val="00E0506B"/>
    <w:rsid w:val="00E06332"/>
    <w:rsid w:val="00E100E9"/>
    <w:rsid w:val="00E11EE6"/>
    <w:rsid w:val="00E127CF"/>
    <w:rsid w:val="00E12B80"/>
    <w:rsid w:val="00E12F6C"/>
    <w:rsid w:val="00E1434E"/>
    <w:rsid w:val="00E146CF"/>
    <w:rsid w:val="00E14DAF"/>
    <w:rsid w:val="00E17053"/>
    <w:rsid w:val="00E17E38"/>
    <w:rsid w:val="00E17EFE"/>
    <w:rsid w:val="00E20ACC"/>
    <w:rsid w:val="00E20C00"/>
    <w:rsid w:val="00E21849"/>
    <w:rsid w:val="00E21A83"/>
    <w:rsid w:val="00E23B83"/>
    <w:rsid w:val="00E24AF1"/>
    <w:rsid w:val="00E24CB4"/>
    <w:rsid w:val="00E2556D"/>
    <w:rsid w:val="00E25950"/>
    <w:rsid w:val="00E26105"/>
    <w:rsid w:val="00E274B1"/>
    <w:rsid w:val="00E279A9"/>
    <w:rsid w:val="00E27F64"/>
    <w:rsid w:val="00E30BAD"/>
    <w:rsid w:val="00E30E27"/>
    <w:rsid w:val="00E352F4"/>
    <w:rsid w:val="00E35309"/>
    <w:rsid w:val="00E35F37"/>
    <w:rsid w:val="00E36C03"/>
    <w:rsid w:val="00E3775E"/>
    <w:rsid w:val="00E403BC"/>
    <w:rsid w:val="00E40623"/>
    <w:rsid w:val="00E41BAC"/>
    <w:rsid w:val="00E425E5"/>
    <w:rsid w:val="00E427CB"/>
    <w:rsid w:val="00E42E2D"/>
    <w:rsid w:val="00E43097"/>
    <w:rsid w:val="00E43839"/>
    <w:rsid w:val="00E43E4E"/>
    <w:rsid w:val="00E44961"/>
    <w:rsid w:val="00E449A0"/>
    <w:rsid w:val="00E44BFC"/>
    <w:rsid w:val="00E44DC0"/>
    <w:rsid w:val="00E44F5D"/>
    <w:rsid w:val="00E453AF"/>
    <w:rsid w:val="00E46124"/>
    <w:rsid w:val="00E4642C"/>
    <w:rsid w:val="00E46F8F"/>
    <w:rsid w:val="00E50DC2"/>
    <w:rsid w:val="00E51A4C"/>
    <w:rsid w:val="00E5203E"/>
    <w:rsid w:val="00E530E8"/>
    <w:rsid w:val="00E539C2"/>
    <w:rsid w:val="00E5553C"/>
    <w:rsid w:val="00E5567D"/>
    <w:rsid w:val="00E567F0"/>
    <w:rsid w:val="00E56949"/>
    <w:rsid w:val="00E57BA8"/>
    <w:rsid w:val="00E57E11"/>
    <w:rsid w:val="00E57F15"/>
    <w:rsid w:val="00E608B9"/>
    <w:rsid w:val="00E60F4A"/>
    <w:rsid w:val="00E6182C"/>
    <w:rsid w:val="00E61A37"/>
    <w:rsid w:val="00E62471"/>
    <w:rsid w:val="00E62628"/>
    <w:rsid w:val="00E62772"/>
    <w:rsid w:val="00E62913"/>
    <w:rsid w:val="00E63A7E"/>
    <w:rsid w:val="00E64F7D"/>
    <w:rsid w:val="00E65004"/>
    <w:rsid w:val="00E65500"/>
    <w:rsid w:val="00E65EBE"/>
    <w:rsid w:val="00E66A30"/>
    <w:rsid w:val="00E66DC8"/>
    <w:rsid w:val="00E6746B"/>
    <w:rsid w:val="00E67F6B"/>
    <w:rsid w:val="00E715B9"/>
    <w:rsid w:val="00E72475"/>
    <w:rsid w:val="00E725C3"/>
    <w:rsid w:val="00E729A3"/>
    <w:rsid w:val="00E74325"/>
    <w:rsid w:val="00E747D2"/>
    <w:rsid w:val="00E7486F"/>
    <w:rsid w:val="00E75040"/>
    <w:rsid w:val="00E75CC4"/>
    <w:rsid w:val="00E76807"/>
    <w:rsid w:val="00E7781F"/>
    <w:rsid w:val="00E80889"/>
    <w:rsid w:val="00E82347"/>
    <w:rsid w:val="00E82739"/>
    <w:rsid w:val="00E827F0"/>
    <w:rsid w:val="00E8298A"/>
    <w:rsid w:val="00E848D0"/>
    <w:rsid w:val="00E84B84"/>
    <w:rsid w:val="00E84B86"/>
    <w:rsid w:val="00E859E4"/>
    <w:rsid w:val="00E85D18"/>
    <w:rsid w:val="00E87FD4"/>
    <w:rsid w:val="00E87FD8"/>
    <w:rsid w:val="00E901A0"/>
    <w:rsid w:val="00E90C89"/>
    <w:rsid w:val="00E91761"/>
    <w:rsid w:val="00E91B23"/>
    <w:rsid w:val="00E92A50"/>
    <w:rsid w:val="00E92E6D"/>
    <w:rsid w:val="00E9448A"/>
    <w:rsid w:val="00E94570"/>
    <w:rsid w:val="00E945EF"/>
    <w:rsid w:val="00E9512C"/>
    <w:rsid w:val="00E95CD2"/>
    <w:rsid w:val="00E9698C"/>
    <w:rsid w:val="00E971AB"/>
    <w:rsid w:val="00E97B84"/>
    <w:rsid w:val="00E97FA5"/>
    <w:rsid w:val="00EA253C"/>
    <w:rsid w:val="00EA2EDC"/>
    <w:rsid w:val="00EA3F0F"/>
    <w:rsid w:val="00EA4180"/>
    <w:rsid w:val="00EA43A0"/>
    <w:rsid w:val="00EA467F"/>
    <w:rsid w:val="00EA47EE"/>
    <w:rsid w:val="00EA4A7F"/>
    <w:rsid w:val="00EA4AC4"/>
    <w:rsid w:val="00EA4E31"/>
    <w:rsid w:val="00EA4F12"/>
    <w:rsid w:val="00EA55D9"/>
    <w:rsid w:val="00EA5928"/>
    <w:rsid w:val="00EA5D12"/>
    <w:rsid w:val="00EA5D25"/>
    <w:rsid w:val="00EA6C85"/>
    <w:rsid w:val="00EA6ED7"/>
    <w:rsid w:val="00EA79F8"/>
    <w:rsid w:val="00EB28AC"/>
    <w:rsid w:val="00EB3574"/>
    <w:rsid w:val="00EB5138"/>
    <w:rsid w:val="00EB5D3C"/>
    <w:rsid w:val="00EB67F7"/>
    <w:rsid w:val="00EB6903"/>
    <w:rsid w:val="00EB6B12"/>
    <w:rsid w:val="00EB7603"/>
    <w:rsid w:val="00EC02F1"/>
    <w:rsid w:val="00EC0A6B"/>
    <w:rsid w:val="00EC10FE"/>
    <w:rsid w:val="00EC1B29"/>
    <w:rsid w:val="00EC1C0E"/>
    <w:rsid w:val="00EC1CE7"/>
    <w:rsid w:val="00EC2155"/>
    <w:rsid w:val="00EC403E"/>
    <w:rsid w:val="00EC4A60"/>
    <w:rsid w:val="00EC4CDC"/>
    <w:rsid w:val="00EC5799"/>
    <w:rsid w:val="00EC60EC"/>
    <w:rsid w:val="00EC680C"/>
    <w:rsid w:val="00EC78A1"/>
    <w:rsid w:val="00EC79FA"/>
    <w:rsid w:val="00EC7A23"/>
    <w:rsid w:val="00EC7C8B"/>
    <w:rsid w:val="00EC7F0B"/>
    <w:rsid w:val="00ED0088"/>
    <w:rsid w:val="00ED0A38"/>
    <w:rsid w:val="00ED0BD9"/>
    <w:rsid w:val="00ED1552"/>
    <w:rsid w:val="00ED2F4A"/>
    <w:rsid w:val="00ED5D39"/>
    <w:rsid w:val="00ED6C55"/>
    <w:rsid w:val="00EE006B"/>
    <w:rsid w:val="00EE061D"/>
    <w:rsid w:val="00EE1B8E"/>
    <w:rsid w:val="00EE1C0F"/>
    <w:rsid w:val="00EE2846"/>
    <w:rsid w:val="00EE65DC"/>
    <w:rsid w:val="00EE69F9"/>
    <w:rsid w:val="00EE780B"/>
    <w:rsid w:val="00EF11A9"/>
    <w:rsid w:val="00EF18FF"/>
    <w:rsid w:val="00EF25B1"/>
    <w:rsid w:val="00EF29D2"/>
    <w:rsid w:val="00EF2A40"/>
    <w:rsid w:val="00EF37B0"/>
    <w:rsid w:val="00EF3EA7"/>
    <w:rsid w:val="00EF418E"/>
    <w:rsid w:val="00EF4A8D"/>
    <w:rsid w:val="00EF56F8"/>
    <w:rsid w:val="00EF5BF9"/>
    <w:rsid w:val="00EF611B"/>
    <w:rsid w:val="00EF631E"/>
    <w:rsid w:val="00EF6FC4"/>
    <w:rsid w:val="00EF736D"/>
    <w:rsid w:val="00EF7C88"/>
    <w:rsid w:val="00F003B1"/>
    <w:rsid w:val="00F0078B"/>
    <w:rsid w:val="00F00862"/>
    <w:rsid w:val="00F016F8"/>
    <w:rsid w:val="00F0170A"/>
    <w:rsid w:val="00F01DA2"/>
    <w:rsid w:val="00F020B3"/>
    <w:rsid w:val="00F022EB"/>
    <w:rsid w:val="00F02DA9"/>
    <w:rsid w:val="00F030C5"/>
    <w:rsid w:val="00F03748"/>
    <w:rsid w:val="00F03E29"/>
    <w:rsid w:val="00F04406"/>
    <w:rsid w:val="00F049DC"/>
    <w:rsid w:val="00F04AAA"/>
    <w:rsid w:val="00F063B1"/>
    <w:rsid w:val="00F078AB"/>
    <w:rsid w:val="00F07DF3"/>
    <w:rsid w:val="00F102C0"/>
    <w:rsid w:val="00F1077C"/>
    <w:rsid w:val="00F12270"/>
    <w:rsid w:val="00F146BB"/>
    <w:rsid w:val="00F15CF6"/>
    <w:rsid w:val="00F165A7"/>
    <w:rsid w:val="00F171A1"/>
    <w:rsid w:val="00F173BD"/>
    <w:rsid w:val="00F17AA8"/>
    <w:rsid w:val="00F207C9"/>
    <w:rsid w:val="00F217E7"/>
    <w:rsid w:val="00F2283C"/>
    <w:rsid w:val="00F22B44"/>
    <w:rsid w:val="00F22CAC"/>
    <w:rsid w:val="00F230C4"/>
    <w:rsid w:val="00F234C5"/>
    <w:rsid w:val="00F255A4"/>
    <w:rsid w:val="00F26AB1"/>
    <w:rsid w:val="00F3035C"/>
    <w:rsid w:val="00F30DB4"/>
    <w:rsid w:val="00F30E9F"/>
    <w:rsid w:val="00F31463"/>
    <w:rsid w:val="00F31952"/>
    <w:rsid w:val="00F319E2"/>
    <w:rsid w:val="00F3254C"/>
    <w:rsid w:val="00F3373C"/>
    <w:rsid w:val="00F338EB"/>
    <w:rsid w:val="00F33FFB"/>
    <w:rsid w:val="00F34116"/>
    <w:rsid w:val="00F34281"/>
    <w:rsid w:val="00F34432"/>
    <w:rsid w:val="00F3505A"/>
    <w:rsid w:val="00F35830"/>
    <w:rsid w:val="00F36282"/>
    <w:rsid w:val="00F3693C"/>
    <w:rsid w:val="00F36A9B"/>
    <w:rsid w:val="00F37186"/>
    <w:rsid w:val="00F374E2"/>
    <w:rsid w:val="00F37576"/>
    <w:rsid w:val="00F37897"/>
    <w:rsid w:val="00F40CE7"/>
    <w:rsid w:val="00F41067"/>
    <w:rsid w:val="00F4153C"/>
    <w:rsid w:val="00F4164E"/>
    <w:rsid w:val="00F42320"/>
    <w:rsid w:val="00F42A90"/>
    <w:rsid w:val="00F436D6"/>
    <w:rsid w:val="00F45083"/>
    <w:rsid w:val="00F451D0"/>
    <w:rsid w:val="00F45886"/>
    <w:rsid w:val="00F45F01"/>
    <w:rsid w:val="00F467B4"/>
    <w:rsid w:val="00F46A4F"/>
    <w:rsid w:val="00F473C1"/>
    <w:rsid w:val="00F50A3D"/>
    <w:rsid w:val="00F51A34"/>
    <w:rsid w:val="00F51C0A"/>
    <w:rsid w:val="00F5259A"/>
    <w:rsid w:val="00F531C4"/>
    <w:rsid w:val="00F5381B"/>
    <w:rsid w:val="00F53DCC"/>
    <w:rsid w:val="00F547C8"/>
    <w:rsid w:val="00F568EF"/>
    <w:rsid w:val="00F57ADC"/>
    <w:rsid w:val="00F57F62"/>
    <w:rsid w:val="00F60289"/>
    <w:rsid w:val="00F61CF6"/>
    <w:rsid w:val="00F621A0"/>
    <w:rsid w:val="00F62DA5"/>
    <w:rsid w:val="00F658ED"/>
    <w:rsid w:val="00F66427"/>
    <w:rsid w:val="00F672EC"/>
    <w:rsid w:val="00F67FDD"/>
    <w:rsid w:val="00F7037F"/>
    <w:rsid w:val="00F7075C"/>
    <w:rsid w:val="00F70C14"/>
    <w:rsid w:val="00F71546"/>
    <w:rsid w:val="00F71663"/>
    <w:rsid w:val="00F716D0"/>
    <w:rsid w:val="00F71DAF"/>
    <w:rsid w:val="00F72EA2"/>
    <w:rsid w:val="00F72F4C"/>
    <w:rsid w:val="00F73308"/>
    <w:rsid w:val="00F73D15"/>
    <w:rsid w:val="00F74A5B"/>
    <w:rsid w:val="00F74BAA"/>
    <w:rsid w:val="00F74FCE"/>
    <w:rsid w:val="00F758E6"/>
    <w:rsid w:val="00F75BEB"/>
    <w:rsid w:val="00F77F50"/>
    <w:rsid w:val="00F80368"/>
    <w:rsid w:val="00F80D7F"/>
    <w:rsid w:val="00F8108A"/>
    <w:rsid w:val="00F81254"/>
    <w:rsid w:val="00F81B57"/>
    <w:rsid w:val="00F81F8A"/>
    <w:rsid w:val="00F82E88"/>
    <w:rsid w:val="00F8331E"/>
    <w:rsid w:val="00F83CAF"/>
    <w:rsid w:val="00F8414A"/>
    <w:rsid w:val="00F84986"/>
    <w:rsid w:val="00F85091"/>
    <w:rsid w:val="00F86C9D"/>
    <w:rsid w:val="00F86D24"/>
    <w:rsid w:val="00F86F59"/>
    <w:rsid w:val="00F87013"/>
    <w:rsid w:val="00F87CE0"/>
    <w:rsid w:val="00F9026B"/>
    <w:rsid w:val="00F90EE2"/>
    <w:rsid w:val="00F912D8"/>
    <w:rsid w:val="00F91603"/>
    <w:rsid w:val="00F92D85"/>
    <w:rsid w:val="00F931D8"/>
    <w:rsid w:val="00F93408"/>
    <w:rsid w:val="00F934D2"/>
    <w:rsid w:val="00F939BC"/>
    <w:rsid w:val="00F95605"/>
    <w:rsid w:val="00F963BA"/>
    <w:rsid w:val="00F964C5"/>
    <w:rsid w:val="00F967C1"/>
    <w:rsid w:val="00F967E3"/>
    <w:rsid w:val="00F97C00"/>
    <w:rsid w:val="00FA1745"/>
    <w:rsid w:val="00FA18D0"/>
    <w:rsid w:val="00FA1CE6"/>
    <w:rsid w:val="00FA25F3"/>
    <w:rsid w:val="00FA2C8D"/>
    <w:rsid w:val="00FA2EF5"/>
    <w:rsid w:val="00FA309A"/>
    <w:rsid w:val="00FA36A3"/>
    <w:rsid w:val="00FA3A1F"/>
    <w:rsid w:val="00FA4CC6"/>
    <w:rsid w:val="00FA4D8E"/>
    <w:rsid w:val="00FA5BB8"/>
    <w:rsid w:val="00FA5F1D"/>
    <w:rsid w:val="00FA65D8"/>
    <w:rsid w:val="00FA762F"/>
    <w:rsid w:val="00FA7907"/>
    <w:rsid w:val="00FA7C75"/>
    <w:rsid w:val="00FB0D8A"/>
    <w:rsid w:val="00FB0DD5"/>
    <w:rsid w:val="00FB1354"/>
    <w:rsid w:val="00FB1BCE"/>
    <w:rsid w:val="00FB35D6"/>
    <w:rsid w:val="00FB4244"/>
    <w:rsid w:val="00FB5ABF"/>
    <w:rsid w:val="00FB6687"/>
    <w:rsid w:val="00FB6793"/>
    <w:rsid w:val="00FB7443"/>
    <w:rsid w:val="00FB7B0B"/>
    <w:rsid w:val="00FC1CDC"/>
    <w:rsid w:val="00FC2A10"/>
    <w:rsid w:val="00FC2C00"/>
    <w:rsid w:val="00FC2D11"/>
    <w:rsid w:val="00FC4F87"/>
    <w:rsid w:val="00FC53FC"/>
    <w:rsid w:val="00FC5682"/>
    <w:rsid w:val="00FC5A51"/>
    <w:rsid w:val="00FC5C00"/>
    <w:rsid w:val="00FC6A02"/>
    <w:rsid w:val="00FC6D93"/>
    <w:rsid w:val="00FC787F"/>
    <w:rsid w:val="00FC795D"/>
    <w:rsid w:val="00FC7ABE"/>
    <w:rsid w:val="00FC7F44"/>
    <w:rsid w:val="00FD1364"/>
    <w:rsid w:val="00FD237E"/>
    <w:rsid w:val="00FD2C81"/>
    <w:rsid w:val="00FD2D86"/>
    <w:rsid w:val="00FD31A7"/>
    <w:rsid w:val="00FD31FC"/>
    <w:rsid w:val="00FD32C1"/>
    <w:rsid w:val="00FD4C95"/>
    <w:rsid w:val="00FD5437"/>
    <w:rsid w:val="00FD54BC"/>
    <w:rsid w:val="00FD5825"/>
    <w:rsid w:val="00FD5B76"/>
    <w:rsid w:val="00FD78A5"/>
    <w:rsid w:val="00FE1160"/>
    <w:rsid w:val="00FE199C"/>
    <w:rsid w:val="00FE1AAE"/>
    <w:rsid w:val="00FE2615"/>
    <w:rsid w:val="00FE2C00"/>
    <w:rsid w:val="00FE31DB"/>
    <w:rsid w:val="00FE38A0"/>
    <w:rsid w:val="00FE5CBC"/>
    <w:rsid w:val="00FE7D41"/>
    <w:rsid w:val="00FE7DBD"/>
    <w:rsid w:val="00FE7E80"/>
    <w:rsid w:val="00FE7FED"/>
    <w:rsid w:val="00FF217F"/>
    <w:rsid w:val="00FF2AE0"/>
    <w:rsid w:val="00FF2E4C"/>
    <w:rsid w:val="00FF3C43"/>
    <w:rsid w:val="00FF4ECF"/>
    <w:rsid w:val="00FF665C"/>
    <w:rsid w:val="00FF6E2E"/>
    <w:rsid w:val="00FF7E2D"/>
    <w:rsid w:val="02497534"/>
    <w:rsid w:val="03A52453"/>
    <w:rsid w:val="0415108E"/>
    <w:rsid w:val="04626346"/>
    <w:rsid w:val="04C66C1A"/>
    <w:rsid w:val="04D100FB"/>
    <w:rsid w:val="04E6116F"/>
    <w:rsid w:val="05257657"/>
    <w:rsid w:val="052A3420"/>
    <w:rsid w:val="052E3951"/>
    <w:rsid w:val="05826E1F"/>
    <w:rsid w:val="05C81010"/>
    <w:rsid w:val="062736E9"/>
    <w:rsid w:val="062C51A3"/>
    <w:rsid w:val="063800C1"/>
    <w:rsid w:val="06AC6E6E"/>
    <w:rsid w:val="06B105F7"/>
    <w:rsid w:val="06CE3BA4"/>
    <w:rsid w:val="07A0263C"/>
    <w:rsid w:val="07B30FF0"/>
    <w:rsid w:val="07D026F4"/>
    <w:rsid w:val="07F003D8"/>
    <w:rsid w:val="084C36EB"/>
    <w:rsid w:val="08CE624F"/>
    <w:rsid w:val="08E25C47"/>
    <w:rsid w:val="08FF1BE2"/>
    <w:rsid w:val="09582DA3"/>
    <w:rsid w:val="09776BE6"/>
    <w:rsid w:val="098F1CD1"/>
    <w:rsid w:val="09AD65FB"/>
    <w:rsid w:val="0A642ABD"/>
    <w:rsid w:val="0B6318B2"/>
    <w:rsid w:val="0BF62D0D"/>
    <w:rsid w:val="0CAA643B"/>
    <w:rsid w:val="0CFF1186"/>
    <w:rsid w:val="0D33560A"/>
    <w:rsid w:val="0D4D1608"/>
    <w:rsid w:val="0D5C25DE"/>
    <w:rsid w:val="0D7D1300"/>
    <w:rsid w:val="0D955DE9"/>
    <w:rsid w:val="0E273D04"/>
    <w:rsid w:val="0E7B4839"/>
    <w:rsid w:val="0EAE2CEF"/>
    <w:rsid w:val="0ED45889"/>
    <w:rsid w:val="0EFF38DC"/>
    <w:rsid w:val="0F6838D9"/>
    <w:rsid w:val="0FAE3C8D"/>
    <w:rsid w:val="0FCE2E27"/>
    <w:rsid w:val="0FD12D30"/>
    <w:rsid w:val="0FF6717A"/>
    <w:rsid w:val="1017289D"/>
    <w:rsid w:val="101E5B5C"/>
    <w:rsid w:val="10534A8F"/>
    <w:rsid w:val="10A23EC0"/>
    <w:rsid w:val="10EC7A09"/>
    <w:rsid w:val="11154198"/>
    <w:rsid w:val="113118BF"/>
    <w:rsid w:val="11806D74"/>
    <w:rsid w:val="1188296D"/>
    <w:rsid w:val="11ED5EAE"/>
    <w:rsid w:val="122358D1"/>
    <w:rsid w:val="12D44A81"/>
    <w:rsid w:val="12D7260E"/>
    <w:rsid w:val="135A1C2B"/>
    <w:rsid w:val="136E391E"/>
    <w:rsid w:val="13E52D25"/>
    <w:rsid w:val="13E636DC"/>
    <w:rsid w:val="141E4E4E"/>
    <w:rsid w:val="142D33F3"/>
    <w:rsid w:val="14BF2FDB"/>
    <w:rsid w:val="14D71E92"/>
    <w:rsid w:val="14FE7CD9"/>
    <w:rsid w:val="15F87315"/>
    <w:rsid w:val="15FF5F92"/>
    <w:rsid w:val="16537F21"/>
    <w:rsid w:val="16F67706"/>
    <w:rsid w:val="171E28E6"/>
    <w:rsid w:val="17A7034F"/>
    <w:rsid w:val="17BE5517"/>
    <w:rsid w:val="18DA5924"/>
    <w:rsid w:val="1A5204C9"/>
    <w:rsid w:val="1ABD1D9F"/>
    <w:rsid w:val="1ADC1059"/>
    <w:rsid w:val="1B4F6763"/>
    <w:rsid w:val="1BFB31CE"/>
    <w:rsid w:val="1C1C4F1A"/>
    <w:rsid w:val="1D3500CB"/>
    <w:rsid w:val="1D450073"/>
    <w:rsid w:val="1DB30B4D"/>
    <w:rsid w:val="1DBA12AF"/>
    <w:rsid w:val="1EB31B66"/>
    <w:rsid w:val="1EC55294"/>
    <w:rsid w:val="1F4922C0"/>
    <w:rsid w:val="1FF0469A"/>
    <w:rsid w:val="20C411C4"/>
    <w:rsid w:val="210423B0"/>
    <w:rsid w:val="21887424"/>
    <w:rsid w:val="21CF7352"/>
    <w:rsid w:val="224A21A0"/>
    <w:rsid w:val="225B3C82"/>
    <w:rsid w:val="229D0373"/>
    <w:rsid w:val="22B800F3"/>
    <w:rsid w:val="230006AF"/>
    <w:rsid w:val="23267F95"/>
    <w:rsid w:val="23323AE3"/>
    <w:rsid w:val="23866FFB"/>
    <w:rsid w:val="23910844"/>
    <w:rsid w:val="23B93968"/>
    <w:rsid w:val="23C444FE"/>
    <w:rsid w:val="24464EF5"/>
    <w:rsid w:val="24663587"/>
    <w:rsid w:val="24BB5C18"/>
    <w:rsid w:val="24CD36D8"/>
    <w:rsid w:val="24DA4D22"/>
    <w:rsid w:val="24DD793C"/>
    <w:rsid w:val="24E766A8"/>
    <w:rsid w:val="251B0465"/>
    <w:rsid w:val="25FD514F"/>
    <w:rsid w:val="26794851"/>
    <w:rsid w:val="268B606C"/>
    <w:rsid w:val="26B85AB8"/>
    <w:rsid w:val="26C337CF"/>
    <w:rsid w:val="26E34FB2"/>
    <w:rsid w:val="271E5425"/>
    <w:rsid w:val="272048A6"/>
    <w:rsid w:val="27287F77"/>
    <w:rsid w:val="273558BF"/>
    <w:rsid w:val="273F52CA"/>
    <w:rsid w:val="274A6DC7"/>
    <w:rsid w:val="27843E66"/>
    <w:rsid w:val="27F34465"/>
    <w:rsid w:val="27FD76A0"/>
    <w:rsid w:val="28486D52"/>
    <w:rsid w:val="2859377E"/>
    <w:rsid w:val="28A21930"/>
    <w:rsid w:val="28DD5B2A"/>
    <w:rsid w:val="290731DA"/>
    <w:rsid w:val="2A765AFD"/>
    <w:rsid w:val="2AC74082"/>
    <w:rsid w:val="2B073623"/>
    <w:rsid w:val="2BA94A1C"/>
    <w:rsid w:val="2C355B5E"/>
    <w:rsid w:val="2C3D41C9"/>
    <w:rsid w:val="2CE64BA5"/>
    <w:rsid w:val="2D617A8E"/>
    <w:rsid w:val="2D8963CF"/>
    <w:rsid w:val="2D897BB7"/>
    <w:rsid w:val="2E9574DA"/>
    <w:rsid w:val="2F6268B1"/>
    <w:rsid w:val="306F78B6"/>
    <w:rsid w:val="307704FD"/>
    <w:rsid w:val="309E24F9"/>
    <w:rsid w:val="312863E3"/>
    <w:rsid w:val="3164334B"/>
    <w:rsid w:val="31E77E01"/>
    <w:rsid w:val="32471B5D"/>
    <w:rsid w:val="327725D9"/>
    <w:rsid w:val="327F0A96"/>
    <w:rsid w:val="32F10A57"/>
    <w:rsid w:val="32F5561F"/>
    <w:rsid w:val="34225D00"/>
    <w:rsid w:val="346C4592"/>
    <w:rsid w:val="3488325D"/>
    <w:rsid w:val="349F1EFF"/>
    <w:rsid w:val="34AA06E9"/>
    <w:rsid w:val="34AA5361"/>
    <w:rsid w:val="34E24AFB"/>
    <w:rsid w:val="34F85F18"/>
    <w:rsid w:val="351678BB"/>
    <w:rsid w:val="35AD35C5"/>
    <w:rsid w:val="3605571E"/>
    <w:rsid w:val="36422F6B"/>
    <w:rsid w:val="367C413A"/>
    <w:rsid w:val="36A76B61"/>
    <w:rsid w:val="36C957CD"/>
    <w:rsid w:val="3796153F"/>
    <w:rsid w:val="37E961A0"/>
    <w:rsid w:val="37FB738F"/>
    <w:rsid w:val="38355A6B"/>
    <w:rsid w:val="39382F3B"/>
    <w:rsid w:val="395750D5"/>
    <w:rsid w:val="398E0357"/>
    <w:rsid w:val="39EE51AE"/>
    <w:rsid w:val="3A6163AF"/>
    <w:rsid w:val="3AA61838"/>
    <w:rsid w:val="3AB17449"/>
    <w:rsid w:val="3AB9432F"/>
    <w:rsid w:val="3AF955D5"/>
    <w:rsid w:val="3B500609"/>
    <w:rsid w:val="3B7C2BBB"/>
    <w:rsid w:val="3BC73E03"/>
    <w:rsid w:val="3D111052"/>
    <w:rsid w:val="3D3659E4"/>
    <w:rsid w:val="3D4D49D9"/>
    <w:rsid w:val="3D7F13EA"/>
    <w:rsid w:val="3E473E70"/>
    <w:rsid w:val="3E8D1F7B"/>
    <w:rsid w:val="3E9E6595"/>
    <w:rsid w:val="3EA45335"/>
    <w:rsid w:val="3EBF38D3"/>
    <w:rsid w:val="405C510A"/>
    <w:rsid w:val="405F13FA"/>
    <w:rsid w:val="406F0E4E"/>
    <w:rsid w:val="40AC1FCC"/>
    <w:rsid w:val="417D5732"/>
    <w:rsid w:val="41DB2FFE"/>
    <w:rsid w:val="42590070"/>
    <w:rsid w:val="42E163F2"/>
    <w:rsid w:val="42F35650"/>
    <w:rsid w:val="433A5724"/>
    <w:rsid w:val="434D721C"/>
    <w:rsid w:val="4397467F"/>
    <w:rsid w:val="43FC461C"/>
    <w:rsid w:val="44384809"/>
    <w:rsid w:val="447055FD"/>
    <w:rsid w:val="45121030"/>
    <w:rsid w:val="451F147A"/>
    <w:rsid w:val="452B78AD"/>
    <w:rsid w:val="4537679D"/>
    <w:rsid w:val="45770A60"/>
    <w:rsid w:val="457A7000"/>
    <w:rsid w:val="459D6299"/>
    <w:rsid w:val="45CB522E"/>
    <w:rsid w:val="45D4223E"/>
    <w:rsid w:val="45D86D8A"/>
    <w:rsid w:val="46010D73"/>
    <w:rsid w:val="4605689B"/>
    <w:rsid w:val="462064F9"/>
    <w:rsid w:val="463F0EFF"/>
    <w:rsid w:val="46480816"/>
    <w:rsid w:val="46CE66DD"/>
    <w:rsid w:val="46DC6D83"/>
    <w:rsid w:val="471A7CBE"/>
    <w:rsid w:val="47280A93"/>
    <w:rsid w:val="47D06A35"/>
    <w:rsid w:val="47F271DE"/>
    <w:rsid w:val="49E22E14"/>
    <w:rsid w:val="4A1D1CE5"/>
    <w:rsid w:val="4A3926C0"/>
    <w:rsid w:val="4AEB2504"/>
    <w:rsid w:val="4AFC0985"/>
    <w:rsid w:val="4B51066F"/>
    <w:rsid w:val="4B624E10"/>
    <w:rsid w:val="4BEC1C14"/>
    <w:rsid w:val="4BF4363A"/>
    <w:rsid w:val="4C3616C0"/>
    <w:rsid w:val="4CC047CC"/>
    <w:rsid w:val="4DC87EAC"/>
    <w:rsid w:val="4E885C08"/>
    <w:rsid w:val="4EBA1DCE"/>
    <w:rsid w:val="4EC45545"/>
    <w:rsid w:val="4F3D2C02"/>
    <w:rsid w:val="4F45632F"/>
    <w:rsid w:val="4FD166B2"/>
    <w:rsid w:val="504C112D"/>
    <w:rsid w:val="517D64EF"/>
    <w:rsid w:val="51AF1886"/>
    <w:rsid w:val="51C276E7"/>
    <w:rsid w:val="51D27CA0"/>
    <w:rsid w:val="51E47BB3"/>
    <w:rsid w:val="52351EA1"/>
    <w:rsid w:val="526B0F45"/>
    <w:rsid w:val="52EE6D95"/>
    <w:rsid w:val="5367649F"/>
    <w:rsid w:val="53BD6A07"/>
    <w:rsid w:val="5401727A"/>
    <w:rsid w:val="546851E6"/>
    <w:rsid w:val="547D0BE8"/>
    <w:rsid w:val="54DA7856"/>
    <w:rsid w:val="55630EE8"/>
    <w:rsid w:val="55D875CD"/>
    <w:rsid w:val="56872CDF"/>
    <w:rsid w:val="574D4BAB"/>
    <w:rsid w:val="57B17F9E"/>
    <w:rsid w:val="57DB7FFB"/>
    <w:rsid w:val="57F340D1"/>
    <w:rsid w:val="58823D7B"/>
    <w:rsid w:val="588836A3"/>
    <w:rsid w:val="597701CD"/>
    <w:rsid w:val="5A3361BF"/>
    <w:rsid w:val="5A39463C"/>
    <w:rsid w:val="5AE07F1C"/>
    <w:rsid w:val="5B766F5C"/>
    <w:rsid w:val="5C495DD3"/>
    <w:rsid w:val="5C511C37"/>
    <w:rsid w:val="5DAC560C"/>
    <w:rsid w:val="5DBD7298"/>
    <w:rsid w:val="5DCB402C"/>
    <w:rsid w:val="5ED30A41"/>
    <w:rsid w:val="5EF5468E"/>
    <w:rsid w:val="5F4104EC"/>
    <w:rsid w:val="5F90593F"/>
    <w:rsid w:val="6097495A"/>
    <w:rsid w:val="61811074"/>
    <w:rsid w:val="62544020"/>
    <w:rsid w:val="627528A2"/>
    <w:rsid w:val="630A3096"/>
    <w:rsid w:val="63247AA4"/>
    <w:rsid w:val="639D743C"/>
    <w:rsid w:val="648604EA"/>
    <w:rsid w:val="64A370AD"/>
    <w:rsid w:val="64D555E8"/>
    <w:rsid w:val="66762BB7"/>
    <w:rsid w:val="667709D7"/>
    <w:rsid w:val="669B2BD8"/>
    <w:rsid w:val="685746BA"/>
    <w:rsid w:val="68A13DAA"/>
    <w:rsid w:val="68D56E95"/>
    <w:rsid w:val="698123C7"/>
    <w:rsid w:val="699B2EEF"/>
    <w:rsid w:val="6A762132"/>
    <w:rsid w:val="6AA03474"/>
    <w:rsid w:val="6AF80B18"/>
    <w:rsid w:val="6B5E6F91"/>
    <w:rsid w:val="6B7A6D25"/>
    <w:rsid w:val="6BCB65B8"/>
    <w:rsid w:val="6C066913"/>
    <w:rsid w:val="6C1F2811"/>
    <w:rsid w:val="6D9C0FE4"/>
    <w:rsid w:val="6DD92B22"/>
    <w:rsid w:val="6DDE4FBC"/>
    <w:rsid w:val="6E0B3827"/>
    <w:rsid w:val="6E325300"/>
    <w:rsid w:val="6EB67B5B"/>
    <w:rsid w:val="6F070DCF"/>
    <w:rsid w:val="6F7B19C4"/>
    <w:rsid w:val="6FAB6B3F"/>
    <w:rsid w:val="6FEF4FD6"/>
    <w:rsid w:val="707371B5"/>
    <w:rsid w:val="70FD0C1F"/>
    <w:rsid w:val="71182310"/>
    <w:rsid w:val="71485C88"/>
    <w:rsid w:val="71705BCE"/>
    <w:rsid w:val="71AE2673"/>
    <w:rsid w:val="71B90819"/>
    <w:rsid w:val="72067B6F"/>
    <w:rsid w:val="720C6738"/>
    <w:rsid w:val="721B179A"/>
    <w:rsid w:val="721E4B74"/>
    <w:rsid w:val="724E4FA2"/>
    <w:rsid w:val="73077C39"/>
    <w:rsid w:val="73B76B77"/>
    <w:rsid w:val="73F456D6"/>
    <w:rsid w:val="744D3DFA"/>
    <w:rsid w:val="745C066F"/>
    <w:rsid w:val="754E6BF3"/>
    <w:rsid w:val="756177C2"/>
    <w:rsid w:val="75BE243F"/>
    <w:rsid w:val="75D91F1C"/>
    <w:rsid w:val="771F115D"/>
    <w:rsid w:val="774279C4"/>
    <w:rsid w:val="778F3D73"/>
    <w:rsid w:val="785C003D"/>
    <w:rsid w:val="78935570"/>
    <w:rsid w:val="7915798E"/>
    <w:rsid w:val="7923201D"/>
    <w:rsid w:val="7A1627C5"/>
    <w:rsid w:val="7A2401C6"/>
    <w:rsid w:val="7A410F49"/>
    <w:rsid w:val="7B096C29"/>
    <w:rsid w:val="7B335A08"/>
    <w:rsid w:val="7BC4324F"/>
    <w:rsid w:val="7BC561ED"/>
    <w:rsid w:val="7C613B24"/>
    <w:rsid w:val="7C90162D"/>
    <w:rsid w:val="7CDC4980"/>
    <w:rsid w:val="7D932063"/>
    <w:rsid w:val="7E7E6C0F"/>
    <w:rsid w:val="7E995F22"/>
    <w:rsid w:val="7EC32874"/>
    <w:rsid w:val="7EF455D4"/>
    <w:rsid w:val="7F24281B"/>
    <w:rsid w:val="7F4A416E"/>
    <w:rsid w:val="7F546D12"/>
    <w:rsid w:val="7F971A26"/>
    <w:rsid w:val="7F9D0C46"/>
    <w:rsid w:val="7FBD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0DD67"/>
  <w15:docId w15:val="{73204D0E-1184-412D-8464-D618D362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nhideWhenUsed="1" w:qFormat="1"/>
    <w:lsdException w:name="heading 5" w:unhideWhenUsed="1" w:qFormat="1"/>
    <w:lsdException w:name="heading 6" w:uiPriority="9" w:qFormat="1"/>
    <w:lsdException w:name="heading 7" w:qFormat="1"/>
    <w:lsdException w:name="heading 8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qFormat="1"/>
    <w:lsdException w:name="annotation text" w:qFormat="1"/>
    <w:lsdException w:name="header" w:qFormat="1"/>
    <w:lsdException w:name="footer" w:uiPriority="99" w:qFormat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annotation reference" w:qFormat="1"/>
    <w:lsdException w:name="line number" w:uiPriority="99" w:qFormat="1"/>
    <w:lsdException w:name="page number" w:qFormat="1"/>
    <w:lsdException w:name="endnote reference" w:semiHidden="1" w:qFormat="1"/>
    <w:lsdException w:name="endnote text" w:semiHidden="1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 w:qFormat="1"/>
    <w:lsdException w:name="Body Text" w:semiHidden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 w:uiPriority="99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qFormat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/>
    <w:lsdException w:name="HTML Address" w:semiHidden="1"/>
    <w:lsdException w:name="HTML Cite" w:semiHidden="1"/>
    <w:lsdException w:name="HTML Code" w:uiPriority="99" w:qFormat="1"/>
    <w:lsdException w:name="HTML Definition" w:semiHidden="1"/>
    <w:lsdException w:name="HTML Keyboard" w:semiHidden="1"/>
    <w:lsdException w:name="HTML Preformatted" w:semiHidden="1" w:uiPriority="99" w:qFormat="1"/>
    <w:lsdException w:name="HTML Sample" w:semiHidden="1"/>
    <w:lsdException w:name="HTML Typewriter" w:semiHidden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tabs>
        <w:tab w:val="left" w:pos="1417"/>
        <w:tab w:val="center" w:pos="4873"/>
      </w:tabs>
      <w:spacing w:before="160" w:after="160"/>
      <w:ind w:firstLineChars="0" w:firstLine="0"/>
      <w:jc w:val="left"/>
      <w:outlineLvl w:val="0"/>
    </w:pPr>
    <w:rPr>
      <w:rFonts w:eastAsia="华文中宋" w:cs="微软雅黑"/>
      <w:b/>
      <w:bCs/>
      <w:color w:val="000000" w:themeColor="text1"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20" w:after="120"/>
      <w:ind w:firstLineChars="0" w:firstLine="0"/>
      <w:outlineLvl w:val="1"/>
    </w:pPr>
    <w:rPr>
      <w:rFonts w:eastAsiaTheme="minorEastAsia" w:cs="Times New Roman"/>
      <w:b/>
      <w:bCs/>
      <w:color w:val="000000" w:themeColor="text1"/>
      <w:sz w:val="28"/>
      <w:szCs w:val="28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/>
      <w:ind w:firstLineChars="0" w:firstLine="0"/>
      <w:outlineLvl w:val="2"/>
    </w:pPr>
    <w:rPr>
      <w:rFonts w:asciiTheme="minorEastAsia" w:eastAsiaTheme="minorEastAsia" w:hAnsiTheme="min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120" w:after="120"/>
      <w:ind w:firstLine="420"/>
      <w:jc w:val="left"/>
      <w:outlineLvl w:val="3"/>
    </w:pPr>
    <w:rPr>
      <w:rFonts w:eastAsia="黑体" w:cstheme="majorBidi"/>
      <w:bCs/>
      <w:color w:val="000000" w:themeColor="text1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60" w:after="60"/>
      <w:ind w:firstLine="420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tabs>
        <w:tab w:val="left" w:pos="6338"/>
      </w:tabs>
      <w:autoSpaceDE w:val="0"/>
      <w:autoSpaceDN w:val="0"/>
      <w:adjustRightInd w:val="0"/>
      <w:spacing w:before="60" w:after="60"/>
      <w:ind w:firstLineChars="0" w:firstLine="0"/>
      <w:jc w:val="center"/>
      <w:outlineLvl w:val="5"/>
    </w:pPr>
    <w:rPr>
      <w:rFonts w:eastAsia="黑体" w:cs="Times New Roman"/>
      <w:bCs/>
      <w:sz w:val="18"/>
      <w:szCs w:val="18"/>
    </w:rPr>
  </w:style>
  <w:style w:type="paragraph" w:styleId="7">
    <w:name w:val="heading 7"/>
    <w:basedOn w:val="a"/>
    <w:next w:val="a"/>
    <w:link w:val="70"/>
    <w:qFormat/>
    <w:pPr>
      <w:keepNext/>
      <w:keepLines/>
      <w:framePr w:hSpace="180" w:wrap="around" w:vAnchor="text" w:hAnchor="margin" w:y="1086"/>
      <w:tabs>
        <w:tab w:val="center" w:pos="6338"/>
      </w:tabs>
      <w:spacing w:before="35" w:after="35"/>
      <w:ind w:firstLineChars="0" w:firstLine="0"/>
      <w:jc w:val="center"/>
      <w:outlineLvl w:val="6"/>
    </w:pPr>
    <w:rPr>
      <w:bCs/>
      <w:sz w:val="18"/>
    </w:rPr>
  </w:style>
  <w:style w:type="paragraph" w:styleId="8">
    <w:name w:val="heading 8"/>
    <w:basedOn w:val="a"/>
    <w:next w:val="a"/>
    <w:link w:val="80"/>
    <w:qFormat/>
    <w:pPr>
      <w:keepNext/>
      <w:adjustRightInd w:val="0"/>
      <w:outlineLvl w:val="7"/>
    </w:pPr>
    <w:rPr>
      <w:rFonts w:cs="Times New Roman"/>
      <w:b/>
      <w:bCs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adjustRightInd w:val="0"/>
      <w:spacing w:before="120"/>
      <w:jc w:val="left"/>
      <w:outlineLvl w:val="8"/>
    </w:pPr>
    <w:rPr>
      <w:rFonts w:asciiTheme="majorHAnsi" w:eastAsia="黑体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Chars="1200" w:left="2520"/>
    </w:pPr>
    <w:rPr>
      <w:szCs w:val="22"/>
    </w:rPr>
  </w:style>
  <w:style w:type="paragraph" w:styleId="a3">
    <w:name w:val="caption"/>
    <w:basedOn w:val="a"/>
    <w:next w:val="a"/>
    <w:link w:val="a4"/>
    <w:semiHidden/>
    <w:qFormat/>
    <w:pPr>
      <w:adjustRightInd w:val="0"/>
    </w:pPr>
    <w:rPr>
      <w:rFonts w:asciiTheme="majorHAnsi" w:eastAsia="黑体" w:hAnsiTheme="majorHAnsi" w:cstheme="majorBidi"/>
      <w:sz w:val="20"/>
      <w:szCs w:val="20"/>
    </w:rPr>
  </w:style>
  <w:style w:type="paragraph" w:styleId="a5">
    <w:name w:val="Document Map"/>
    <w:basedOn w:val="a"/>
    <w:link w:val="a6"/>
    <w:semiHidden/>
    <w:qFormat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qFormat/>
    <w:pPr>
      <w:jc w:val="left"/>
    </w:pPr>
  </w:style>
  <w:style w:type="paragraph" w:styleId="a9">
    <w:name w:val="Body Text"/>
    <w:basedOn w:val="a"/>
    <w:link w:val="aa"/>
    <w:semiHidden/>
    <w:qFormat/>
    <w:pPr>
      <w:tabs>
        <w:tab w:val="left" w:pos="6338"/>
      </w:tabs>
      <w:autoSpaceDE w:val="0"/>
      <w:autoSpaceDN w:val="0"/>
      <w:adjustRightInd w:val="0"/>
      <w:jc w:val="left"/>
    </w:pPr>
    <w:rPr>
      <w:rFonts w:ascii="宋体" w:eastAsiaTheme="majorEastAsia" w:hAnsi="宋体" w:cs="Times New Roman"/>
      <w:sz w:val="18"/>
      <w:szCs w:val="18"/>
    </w:rPr>
  </w:style>
  <w:style w:type="paragraph" w:styleId="TOC5">
    <w:name w:val="toc 5"/>
    <w:basedOn w:val="a"/>
    <w:next w:val="a"/>
    <w:uiPriority w:val="39"/>
    <w:qFormat/>
    <w:pPr>
      <w:ind w:leftChars="800" w:left="1680"/>
    </w:pPr>
    <w:rPr>
      <w:szCs w:val="22"/>
    </w:rPr>
  </w:style>
  <w:style w:type="paragraph" w:styleId="TOC3">
    <w:name w:val="toc 3"/>
    <w:basedOn w:val="a"/>
    <w:next w:val="a"/>
    <w:uiPriority w:val="39"/>
    <w:qFormat/>
    <w:pPr>
      <w:adjustRightInd w:val="0"/>
      <w:ind w:firstLineChars="400" w:firstLine="400"/>
      <w:jc w:val="left"/>
    </w:pPr>
    <w:rPr>
      <w:rFonts w:cs="Times New Roman"/>
    </w:rPr>
  </w:style>
  <w:style w:type="paragraph" w:styleId="ab">
    <w:name w:val="Plain Text"/>
    <w:basedOn w:val="a"/>
    <w:link w:val="ac"/>
    <w:semiHidden/>
    <w:qFormat/>
    <w:pPr>
      <w:autoSpaceDE w:val="0"/>
      <w:autoSpaceDN w:val="0"/>
      <w:adjustRightInd w:val="0"/>
      <w:ind w:firstLineChars="0" w:firstLine="0"/>
    </w:pPr>
    <w:rPr>
      <w:rFonts w:hAnsi="Courier New" w:cs="Times New Roman"/>
      <w:color w:val="000000"/>
      <w:szCs w:val="21"/>
    </w:rPr>
  </w:style>
  <w:style w:type="paragraph" w:styleId="TOC8">
    <w:name w:val="toc 8"/>
    <w:basedOn w:val="a"/>
    <w:next w:val="a"/>
    <w:uiPriority w:val="39"/>
    <w:qFormat/>
    <w:pPr>
      <w:ind w:leftChars="1400" w:left="2940"/>
    </w:pPr>
    <w:rPr>
      <w:szCs w:val="22"/>
    </w:rPr>
  </w:style>
  <w:style w:type="paragraph" w:styleId="ad">
    <w:name w:val="Date"/>
    <w:basedOn w:val="a"/>
    <w:next w:val="a"/>
    <w:link w:val="ae"/>
    <w:qFormat/>
    <w:pPr>
      <w:ind w:leftChars="2500" w:left="100"/>
    </w:pPr>
  </w:style>
  <w:style w:type="paragraph" w:styleId="af">
    <w:name w:val="endnote text"/>
    <w:basedOn w:val="a"/>
    <w:link w:val="af0"/>
    <w:semiHidden/>
    <w:qFormat/>
    <w:pPr>
      <w:adjustRightInd w:val="0"/>
      <w:snapToGrid w:val="0"/>
      <w:jc w:val="left"/>
    </w:pPr>
    <w:rPr>
      <w:szCs w:val="21"/>
    </w:rPr>
  </w:style>
  <w:style w:type="paragraph" w:styleId="af1">
    <w:name w:val="Balloon Text"/>
    <w:basedOn w:val="a"/>
    <w:link w:val="af2"/>
    <w:qFormat/>
    <w:rPr>
      <w:sz w:val="18"/>
      <w:szCs w:val="18"/>
    </w:rPr>
  </w:style>
  <w:style w:type="paragraph" w:styleId="af3">
    <w:name w:val="footer"/>
    <w:basedOn w:val="a"/>
    <w:link w:val="af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5">
    <w:name w:val="header"/>
    <w:basedOn w:val="a"/>
    <w:link w:val="af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737"/>
      </w:tabs>
      <w:adjustRightInd w:val="0"/>
      <w:spacing w:beforeLines="30" w:before="106" w:afterLines="30" w:after="106"/>
      <w:ind w:firstLineChars="0" w:firstLine="0"/>
      <w:jc w:val="center"/>
    </w:pPr>
    <w:rPr>
      <w:rFonts w:eastAsia="黑体"/>
      <w:szCs w:val="21"/>
    </w:rPr>
  </w:style>
  <w:style w:type="paragraph" w:styleId="TOC4">
    <w:name w:val="toc 4"/>
    <w:basedOn w:val="a"/>
    <w:next w:val="a"/>
    <w:uiPriority w:val="39"/>
    <w:qFormat/>
    <w:pPr>
      <w:ind w:leftChars="600" w:left="1260"/>
    </w:pPr>
    <w:rPr>
      <w:szCs w:val="22"/>
    </w:rPr>
  </w:style>
  <w:style w:type="paragraph" w:styleId="af7">
    <w:name w:val="footnote text"/>
    <w:basedOn w:val="a"/>
    <w:link w:val="af8"/>
    <w:qFormat/>
    <w:pPr>
      <w:adjustRightInd w:val="0"/>
      <w:snapToGrid w:val="0"/>
      <w:jc w:val="left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uiPriority w:val="39"/>
    <w:qFormat/>
    <w:pPr>
      <w:ind w:leftChars="1000" w:left="2100"/>
    </w:pPr>
    <w:rPr>
      <w:szCs w:val="22"/>
    </w:rPr>
  </w:style>
  <w:style w:type="paragraph" w:styleId="TOC2">
    <w:name w:val="toc 2"/>
    <w:basedOn w:val="a"/>
    <w:next w:val="a"/>
    <w:uiPriority w:val="39"/>
    <w:qFormat/>
    <w:pPr>
      <w:adjustRightInd w:val="0"/>
      <w:spacing w:beforeLines="10" w:before="10" w:afterLines="10" w:after="10"/>
      <w:ind w:leftChars="200" w:left="200" w:firstLineChars="0" w:firstLine="0"/>
      <w:jc w:val="left"/>
    </w:pPr>
    <w:rPr>
      <w:szCs w:val="21"/>
    </w:rPr>
  </w:style>
  <w:style w:type="paragraph" w:styleId="TOC9">
    <w:name w:val="toc 9"/>
    <w:basedOn w:val="a"/>
    <w:next w:val="a"/>
    <w:uiPriority w:val="39"/>
    <w:qFormat/>
    <w:pPr>
      <w:ind w:leftChars="1600" w:left="3360"/>
    </w:pPr>
    <w:rPr>
      <w:szCs w:val="22"/>
    </w:rPr>
  </w:style>
  <w:style w:type="paragraph" w:styleId="HTML">
    <w:name w:val="HTML Preformatted"/>
    <w:basedOn w:val="a"/>
    <w:link w:val="HTML0"/>
    <w:uiPriority w:val="99"/>
    <w:semiHidden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jc w:val="left"/>
    </w:pPr>
    <w:rPr>
      <w:rFonts w:ascii="宋体" w:hAnsi="宋体" w:cs="Times New Roman" w:hint="eastAsia"/>
      <w:kern w:val="0"/>
      <w:sz w:val="24"/>
    </w:rPr>
  </w:style>
  <w:style w:type="paragraph" w:styleId="af9">
    <w:name w:val="Normal (Web)"/>
    <w:basedOn w:val="a"/>
    <w:uiPriority w:val="99"/>
    <w:qFormat/>
    <w:pPr>
      <w:widowControl/>
      <w:spacing w:before="100" w:beforeAutospacing="1" w:after="100" w:afterAutospacing="1"/>
      <w:ind w:firstLineChars="0" w:firstLine="0"/>
      <w:jc w:val="left"/>
    </w:pPr>
    <w:rPr>
      <w:rFonts w:hAnsi="宋体"/>
      <w:color w:val="000000"/>
      <w:kern w:val="0"/>
      <w:sz w:val="24"/>
    </w:rPr>
  </w:style>
  <w:style w:type="paragraph" w:styleId="afa">
    <w:name w:val="Title"/>
    <w:basedOn w:val="a"/>
    <w:next w:val="a"/>
    <w:link w:val="afb"/>
    <w:uiPriority w:val="10"/>
    <w:semiHidden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c">
    <w:name w:val="annotation subject"/>
    <w:basedOn w:val="a7"/>
    <w:next w:val="a7"/>
    <w:link w:val="afd"/>
    <w:qFormat/>
    <w:rPr>
      <w:b/>
      <w:bCs/>
    </w:rPr>
  </w:style>
  <w:style w:type="table" w:styleId="afe">
    <w:name w:val="Table Grid"/>
    <w:basedOn w:val="a1"/>
    <w:uiPriority w:val="39"/>
    <w:qFormat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styleId="aff">
    <w:name w:val="Strong"/>
    <w:basedOn w:val="a0"/>
    <w:uiPriority w:val="22"/>
    <w:qFormat/>
    <w:rPr>
      <w:b/>
      <w:bCs/>
    </w:rPr>
  </w:style>
  <w:style w:type="character" w:styleId="aff0">
    <w:name w:val="endnote reference"/>
    <w:basedOn w:val="a0"/>
    <w:semiHidden/>
    <w:qFormat/>
    <w:rPr>
      <w:vertAlign w:val="superscript"/>
    </w:rPr>
  </w:style>
  <w:style w:type="character" w:styleId="aff1">
    <w:name w:val="page number"/>
    <w:basedOn w:val="a0"/>
    <w:qFormat/>
  </w:style>
  <w:style w:type="character" w:styleId="aff2">
    <w:name w:val="FollowedHyperlink"/>
    <w:basedOn w:val="a0"/>
    <w:uiPriority w:val="99"/>
    <w:semiHidden/>
    <w:qFormat/>
    <w:rPr>
      <w:color w:val="954F72" w:themeColor="followedHyperlink"/>
      <w:u w:val="single"/>
    </w:rPr>
  </w:style>
  <w:style w:type="character" w:styleId="aff3">
    <w:name w:val="Emphasis"/>
    <w:basedOn w:val="a0"/>
    <w:uiPriority w:val="20"/>
    <w:qFormat/>
    <w:rPr>
      <w:i/>
      <w:iCs/>
    </w:rPr>
  </w:style>
  <w:style w:type="character" w:styleId="aff4">
    <w:name w:val="line number"/>
    <w:basedOn w:val="a0"/>
    <w:uiPriority w:val="99"/>
    <w:qFormat/>
  </w:style>
  <w:style w:type="character" w:styleId="aff5">
    <w:name w:val="Hyperlink"/>
    <w:basedOn w:val="a0"/>
    <w:uiPriority w:val="99"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qFormat/>
    <w:rPr>
      <w:rFonts w:ascii="宋体" w:eastAsia="宋体" w:hAnsi="宋体" w:cs="宋体"/>
      <w:sz w:val="24"/>
      <w:szCs w:val="24"/>
    </w:rPr>
  </w:style>
  <w:style w:type="character" w:styleId="aff6">
    <w:name w:val="annotation reference"/>
    <w:basedOn w:val="a0"/>
    <w:qFormat/>
    <w:rPr>
      <w:sz w:val="21"/>
      <w:szCs w:val="21"/>
    </w:rPr>
  </w:style>
  <w:style w:type="character" w:styleId="aff7">
    <w:name w:val="footnote reference"/>
    <w:basedOn w:val="a0"/>
    <w:qFormat/>
    <w:rPr>
      <w:vertAlign w:val="superscript"/>
    </w:rPr>
  </w:style>
  <w:style w:type="character" w:customStyle="1" w:styleId="40">
    <w:name w:val="标题 4 字符"/>
    <w:basedOn w:val="a0"/>
    <w:link w:val="4"/>
    <w:qFormat/>
    <w:rPr>
      <w:rFonts w:ascii="Times New Roman" w:eastAsia="黑体" w:hAnsi="Times New Roman" w:cstheme="majorBidi"/>
      <w:bCs/>
      <w:color w:val="000000" w:themeColor="text1"/>
      <w:kern w:val="2"/>
      <w:sz w:val="21"/>
      <w:szCs w:val="28"/>
    </w:rPr>
  </w:style>
  <w:style w:type="character" w:customStyle="1" w:styleId="10">
    <w:name w:val="标题 1 字符"/>
    <w:basedOn w:val="a0"/>
    <w:link w:val="1"/>
    <w:qFormat/>
    <w:rPr>
      <w:rFonts w:ascii="Times New Roman" w:eastAsia="华文中宋" w:hAnsi="Times New Roman" w:cs="微软雅黑"/>
      <w:b/>
      <w:bCs/>
      <w:color w:val="000000" w:themeColor="text1"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hAnsi="Times New Roman" w:cs="Times New Roman"/>
      <w:b/>
      <w:bCs/>
      <w:color w:val="000000" w:themeColor="text1"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/>
      <w:bCs/>
      <w:kern w:val="2"/>
      <w:sz w:val="21"/>
      <w:szCs w:val="28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/>
      <w:bCs/>
      <w:kern w:val="2"/>
      <w:sz w:val="18"/>
      <w:szCs w:val="24"/>
    </w:rPr>
  </w:style>
  <w:style w:type="character" w:customStyle="1" w:styleId="af4">
    <w:name w:val="页脚 字符"/>
    <w:basedOn w:val="a0"/>
    <w:link w:val="af3"/>
    <w:uiPriority w:val="99"/>
    <w:qFormat/>
    <w:rPr>
      <w:rFonts w:ascii="Times New Roman" w:eastAsia="宋体" w:hAnsi="Times New Roman"/>
      <w:kern w:val="2"/>
      <w:sz w:val="18"/>
      <w:szCs w:val="18"/>
    </w:rPr>
  </w:style>
  <w:style w:type="character" w:customStyle="1" w:styleId="af6">
    <w:name w:val="页眉 字符"/>
    <w:basedOn w:val="a0"/>
    <w:link w:val="af5"/>
    <w:qFormat/>
    <w:rPr>
      <w:rFonts w:ascii="Times New Roman" w:eastAsia="宋体" w:hAnsi="Times New Roman"/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黑体" w:hAnsi="Times New Roman" w:cs="Times New Roman"/>
      <w:bCs/>
      <w:kern w:val="2"/>
      <w:sz w:val="18"/>
      <w:szCs w:val="18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="黑体" w:hAnsiTheme="majorHAnsi" w:cstheme="majorBidi"/>
      <w:kern w:val="2"/>
      <w:sz w:val="21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Theme="minorEastAsia" w:hAnsiTheme="minorEastAsia" w:cstheme="majorBidi"/>
      <w:b/>
      <w:bCs/>
      <w:color w:val="000000" w:themeColor="text1"/>
      <w:kern w:val="2"/>
      <w:sz w:val="28"/>
      <w:szCs w:val="28"/>
    </w:rPr>
  </w:style>
  <w:style w:type="paragraph" w:customStyle="1" w:styleId="TB">
    <w:name w:val="TB居中"/>
    <w:basedOn w:val="a"/>
    <w:qFormat/>
    <w:pPr>
      <w:tabs>
        <w:tab w:val="left" w:pos="6338"/>
      </w:tabs>
      <w:autoSpaceDE w:val="0"/>
      <w:autoSpaceDN w:val="0"/>
      <w:adjustRightInd w:val="0"/>
      <w:spacing w:line="280" w:lineRule="exact"/>
      <w:ind w:firstLineChars="0" w:firstLine="0"/>
      <w:jc w:val="center"/>
    </w:pPr>
    <w:rPr>
      <w:rFonts w:cs="Times New Roman"/>
      <w:sz w:val="18"/>
    </w:rPr>
  </w:style>
  <w:style w:type="paragraph" w:customStyle="1" w:styleId="TB0">
    <w:name w:val="TB居左"/>
    <w:basedOn w:val="a"/>
    <w:link w:val="TBChar"/>
    <w:qFormat/>
    <w:pPr>
      <w:framePr w:hSpace="180" w:wrap="around" w:vAnchor="text" w:hAnchor="margin" w:xAlign="center" w:y="46"/>
      <w:adjustRightInd w:val="0"/>
      <w:spacing w:line="280" w:lineRule="exact"/>
      <w:ind w:firstLineChars="0" w:firstLine="0"/>
      <w:jc w:val="left"/>
    </w:pPr>
    <w:rPr>
      <w:rFonts w:cs="Times New Roman"/>
      <w:sz w:val="18"/>
      <w:szCs w:val="18"/>
    </w:rPr>
  </w:style>
  <w:style w:type="character" w:customStyle="1" w:styleId="TBChar">
    <w:name w:val="TB居左 Char"/>
    <w:basedOn w:val="a0"/>
    <w:link w:val="TB0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DateChar1">
    <w:name w:val="Date Char1"/>
    <w:basedOn w:val="a0"/>
    <w:uiPriority w:val="99"/>
    <w:semiHidden/>
    <w:qFormat/>
    <w:locked/>
    <w:rPr>
      <w:rFonts w:ascii="Times New Roman" w:hAnsi="Times New Roman" w:cs="Times New Roman"/>
      <w:sz w:val="24"/>
      <w:szCs w:val="24"/>
    </w:rPr>
  </w:style>
  <w:style w:type="character" w:customStyle="1" w:styleId="EndnoteTextChar1">
    <w:name w:val="Endnote Text Char1"/>
    <w:basedOn w:val="a0"/>
    <w:uiPriority w:val="99"/>
    <w:semiHidden/>
    <w:qFormat/>
    <w:locked/>
    <w:rPr>
      <w:rFonts w:ascii="Times New Roman" w:hAnsi="Times New Roman" w:cs="Times New Roman"/>
      <w:sz w:val="24"/>
      <w:szCs w:val="24"/>
    </w:rPr>
  </w:style>
  <w:style w:type="paragraph" w:customStyle="1" w:styleId="11">
    <w:name w:val="修订1"/>
    <w:hidden/>
    <w:uiPriority w:val="99"/>
    <w:qFormat/>
    <w:rPr>
      <w:rFonts w:eastAsiaTheme="majorEastAsia"/>
      <w:kern w:val="2"/>
      <w:sz w:val="21"/>
      <w:szCs w:val="24"/>
    </w:rPr>
  </w:style>
  <w:style w:type="paragraph" w:customStyle="1" w:styleId="TOC60">
    <w:name w:val="TOC 标题6"/>
    <w:basedOn w:val="1"/>
    <w:next w:val="a"/>
    <w:semiHidden/>
    <w:qFormat/>
    <w:pPr>
      <w:widowControl/>
      <w:tabs>
        <w:tab w:val="left" w:pos="0"/>
        <w:tab w:val="left" w:pos="993"/>
      </w:tabs>
      <w:spacing w:before="156" w:after="156" w:line="276" w:lineRule="auto"/>
      <w:outlineLvl w:val="9"/>
    </w:pPr>
    <w:rPr>
      <w:rFonts w:ascii="Cambria" w:eastAsia="宋体" w:hAnsi="Cambria" w:cs="Times New Roman"/>
      <w:color w:val="365F91"/>
      <w:kern w:val="0"/>
      <w:szCs w:val="28"/>
    </w:rPr>
  </w:style>
  <w:style w:type="table" w:customStyle="1" w:styleId="12">
    <w:name w:val="浅色底纹1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leNormal">
    <w:name w:val="Table Normal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网格型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"/>
    <w:basedOn w:val="a1"/>
    <w:uiPriority w:val="59"/>
    <w:qFormat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">
    <w:name w:val="文档规范-表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aff8">
    <w:name w:val="代码表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31">
    <w:name w:val="网格型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浅色底纹11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浅色底纹 - 强调文字颜色 111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1">
    <w:name w:val="浅色底纹 - 着色 21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TableNormal1">
    <w:name w:val="Table Normal1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0">
    <w:name w:val="网格型2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"/>
    <w:basedOn w:val="a1"/>
    <w:uiPriority w:val="59"/>
    <w:qFormat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">
    <w:name w:val="文档规范-表1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4">
    <w:name w:val="代码表1"/>
    <w:basedOn w:val="a1"/>
    <w:uiPriority w:val="99"/>
    <w:qFormat/>
    <w:rPr>
      <w:szCs w:val="21"/>
    </w:rPr>
    <w:tblPr/>
    <w:tcPr>
      <w:shd w:val="pct10" w:color="auto" w:fill="auto"/>
    </w:tcPr>
  </w:style>
  <w:style w:type="character" w:customStyle="1" w:styleId="Char2">
    <w:name w:val="尾注文本 Char2"/>
    <w:basedOn w:val="a0"/>
    <w:uiPriority w:val="99"/>
    <w:semiHidden/>
    <w:qFormat/>
    <w:rPr>
      <w:rFonts w:ascii="Times New Roman" w:eastAsia="宋体" w:hAnsi="Times New Roman" w:cs="Times New Roman"/>
      <w:szCs w:val="24"/>
    </w:rPr>
  </w:style>
  <w:style w:type="table" w:customStyle="1" w:styleId="51">
    <w:name w:val="网格型5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网格型9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Char1">
    <w:name w:val="标题 7 Char1"/>
    <w:basedOn w:val="a0"/>
    <w:semiHidden/>
    <w:qFormat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basedOn w:val="a0"/>
    <w:uiPriority w:val="9"/>
    <w:semiHidden/>
    <w:qFormat/>
    <w:rPr>
      <w:rFonts w:asciiTheme="majorHAnsi" w:eastAsiaTheme="majorEastAsia" w:hAnsiTheme="majorHAnsi" w:cstheme="majorBidi"/>
      <w:kern w:val="2"/>
      <w:sz w:val="21"/>
    </w:rPr>
  </w:style>
  <w:style w:type="character" w:customStyle="1" w:styleId="15">
    <w:name w:val="尾注文本 字符1"/>
    <w:basedOn w:val="a0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6Char1">
    <w:name w:val="标题 6 Char1"/>
    <w:basedOn w:val="a0"/>
    <w:semiHidden/>
    <w:unhideWhenUsed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table" w:customStyle="1" w:styleId="130">
    <w:name w:val="网格型1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网格型1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浅色底纹12"/>
    <w:basedOn w:val="a1"/>
    <w:uiPriority w:val="60"/>
    <w:qFormat/>
    <w:pPr>
      <w:ind w:firstLineChars="200" w:firstLine="200"/>
    </w:pPr>
    <w:rPr>
      <w:color w:val="000000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2">
    <w:name w:val="浅色底纹 - 强调文字颜色 112"/>
    <w:basedOn w:val="a1"/>
    <w:uiPriority w:val="60"/>
    <w:qFormat/>
    <w:pPr>
      <w:ind w:firstLineChars="200" w:firstLine="200"/>
    </w:pPr>
    <w:rPr>
      <w:color w:val="365F91"/>
      <w:szCs w:val="2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2">
    <w:name w:val="浅色底纹 - 着色 22"/>
    <w:basedOn w:val="a1"/>
    <w:uiPriority w:val="60"/>
    <w:qFormat/>
    <w:pPr>
      <w:ind w:firstLineChars="200" w:firstLine="200"/>
    </w:pPr>
    <w:rPr>
      <w:color w:val="943634"/>
      <w:szCs w:val="21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ableNormal2">
    <w:name w:val="Table Normal2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网格型2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1"/>
    <w:uiPriority w:val="59"/>
    <w:qFormat/>
    <w:rPr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20">
    <w:name w:val="文档规范-表2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23">
    <w:name w:val="代码表2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310">
    <w:name w:val="网格型3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浅色底纹111"/>
    <w:basedOn w:val="a1"/>
    <w:uiPriority w:val="60"/>
    <w:qFormat/>
    <w:pPr>
      <w:ind w:firstLineChars="200" w:firstLine="200"/>
    </w:pPr>
    <w:rPr>
      <w:color w:val="000000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11">
    <w:name w:val="浅色底纹 - 强调文字颜色 1111"/>
    <w:basedOn w:val="a1"/>
    <w:uiPriority w:val="60"/>
    <w:qFormat/>
    <w:pPr>
      <w:ind w:firstLineChars="200" w:firstLine="200"/>
    </w:pPr>
    <w:rPr>
      <w:color w:val="365F91"/>
      <w:szCs w:val="2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1">
    <w:name w:val="浅色底纹 - 着色 211"/>
    <w:basedOn w:val="a1"/>
    <w:uiPriority w:val="60"/>
    <w:qFormat/>
    <w:pPr>
      <w:ind w:firstLineChars="200" w:firstLine="200"/>
    </w:pPr>
    <w:rPr>
      <w:color w:val="943634"/>
      <w:szCs w:val="21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ableNormal11">
    <w:name w:val="Table Normal11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网格型21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网格型111"/>
    <w:basedOn w:val="a1"/>
    <w:uiPriority w:val="59"/>
    <w:qFormat/>
    <w:rPr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0">
    <w:name w:val="文档规范-表11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12">
    <w:name w:val="代码表11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510">
    <w:name w:val="网格型5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网格型6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网格型7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网格型8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网格型9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网格型10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">
    <w:name w:val="网格型12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处理的提及1"/>
    <w:basedOn w:val="a0"/>
    <w:uiPriority w:val="99"/>
    <w:semiHidden/>
    <w:qFormat/>
    <w:rPr>
      <w:color w:val="808080"/>
      <w:shd w:val="clear" w:color="auto" w:fill="E6E6E6"/>
    </w:rPr>
  </w:style>
  <w:style w:type="character" w:customStyle="1" w:styleId="af8">
    <w:name w:val="脚注文本 字符"/>
    <w:basedOn w:val="a0"/>
    <w:link w:val="af7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styleId="aff9">
    <w:name w:val="List Paragraph"/>
    <w:basedOn w:val="a"/>
    <w:uiPriority w:val="99"/>
    <w:qFormat/>
    <w:pPr>
      <w:adjustRightInd w:val="0"/>
      <w:ind w:firstLine="420"/>
    </w:pPr>
    <w:rPr>
      <w:rFonts w:cs="Times New Roman"/>
    </w:rPr>
  </w:style>
  <w:style w:type="table" w:customStyle="1" w:styleId="170">
    <w:name w:val="网格型17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4">
    <w:name w:val="未处理的提及2"/>
    <w:basedOn w:val="a0"/>
    <w:uiPriority w:val="99"/>
    <w:semiHidden/>
    <w:qFormat/>
    <w:rPr>
      <w:color w:val="808080"/>
      <w:shd w:val="clear" w:color="auto" w:fill="E6E6E6"/>
    </w:rPr>
  </w:style>
  <w:style w:type="character" w:styleId="affa">
    <w:name w:val="Placeholder Text"/>
    <w:basedOn w:val="a0"/>
    <w:uiPriority w:val="99"/>
    <w:semiHidden/>
    <w:qFormat/>
    <w:rPr>
      <w:color w:val="808080"/>
    </w:rPr>
  </w:style>
  <w:style w:type="table" w:customStyle="1" w:styleId="18">
    <w:name w:val="网格型18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批注文字 字符"/>
    <w:basedOn w:val="a0"/>
    <w:link w:val="a7"/>
    <w:qFormat/>
    <w:rPr>
      <w:rFonts w:ascii="Times New Roman" w:eastAsia="宋体" w:hAnsi="Times New Roman"/>
      <w:kern w:val="2"/>
      <w:sz w:val="21"/>
      <w:szCs w:val="24"/>
    </w:rPr>
  </w:style>
  <w:style w:type="character" w:customStyle="1" w:styleId="afd">
    <w:name w:val="批注主题 字符"/>
    <w:basedOn w:val="a8"/>
    <w:link w:val="afc"/>
    <w:qFormat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f2">
    <w:name w:val="批注框文本 字符"/>
    <w:basedOn w:val="a0"/>
    <w:link w:val="af1"/>
    <w:qFormat/>
    <w:rPr>
      <w:rFonts w:ascii="Times New Roman" w:eastAsia="宋体" w:hAnsi="Times New Roman"/>
      <w:kern w:val="2"/>
      <w:sz w:val="18"/>
      <w:szCs w:val="18"/>
    </w:rPr>
  </w:style>
  <w:style w:type="table" w:customStyle="1" w:styleId="TableNormal12">
    <w:name w:val="Table Normal12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2">
    <w:name w:val="代码表4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113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12">
    <w:name w:val="网格表 1 浅色1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113">
    <w:name w:val="修订111"/>
    <w:hidden/>
    <w:uiPriority w:val="99"/>
    <w:qFormat/>
    <w:rPr>
      <w:rFonts w:eastAsiaTheme="majorEastAsia"/>
      <w:kern w:val="2"/>
      <w:sz w:val="21"/>
      <w:szCs w:val="24"/>
    </w:rPr>
  </w:style>
  <w:style w:type="table" w:customStyle="1" w:styleId="33">
    <w:name w:val="网格型33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未处理的提及3"/>
    <w:basedOn w:val="a0"/>
    <w:uiPriority w:val="99"/>
    <w:semiHidden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kern w:val="2"/>
      <w:sz w:val="24"/>
      <w:szCs w:val="24"/>
    </w:rPr>
  </w:style>
  <w:style w:type="character" w:customStyle="1" w:styleId="611">
    <w:name w:val="标题 6 字符1"/>
    <w:basedOn w:val="a0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11">
    <w:name w:val="标题 7 字符1"/>
    <w:basedOn w:val="a0"/>
    <w:semiHidden/>
    <w:qFormat/>
    <w:rPr>
      <w:rFonts w:ascii="Times New Roman" w:eastAsia="宋体" w:hAnsi="Times New Roman"/>
      <w:b/>
      <w:bCs/>
      <w:kern w:val="2"/>
      <w:sz w:val="24"/>
      <w:szCs w:val="24"/>
    </w:rPr>
  </w:style>
  <w:style w:type="paragraph" w:customStyle="1" w:styleId="affb">
    <w:name w:val="表头"/>
    <w:basedOn w:val="TB0"/>
    <w:qFormat/>
    <w:pPr>
      <w:framePr w:wrap="around"/>
      <w:tabs>
        <w:tab w:val="left" w:pos="6338"/>
      </w:tabs>
      <w:autoSpaceDE w:val="0"/>
      <w:autoSpaceDN w:val="0"/>
      <w:jc w:val="center"/>
    </w:pPr>
    <w:rPr>
      <w:rFonts w:eastAsia="黑体"/>
      <w:color w:val="000000" w:themeColor="text1"/>
      <w:kern w:val="0"/>
    </w:rPr>
  </w:style>
  <w:style w:type="character" w:customStyle="1" w:styleId="320">
    <w:name w:val="未处理的提及32"/>
    <w:basedOn w:val="a0"/>
    <w:uiPriority w:val="99"/>
    <w:semiHidden/>
    <w:qFormat/>
    <w:rPr>
      <w:color w:val="605E5C"/>
      <w:shd w:val="clear" w:color="auto" w:fill="E1DFDD"/>
    </w:rPr>
  </w:style>
  <w:style w:type="character" w:customStyle="1" w:styleId="fontstyle01">
    <w:name w:val="fontstyle01"/>
    <w:basedOn w:val="a0"/>
    <w:qFormat/>
    <w:rPr>
      <w:rFonts w:ascii="FZHTK--GBK1-0" w:hAnsi="FZHTK--GBK1-0" w:hint="default"/>
      <w:color w:val="231F20"/>
      <w:sz w:val="24"/>
      <w:szCs w:val="24"/>
    </w:rPr>
  </w:style>
  <w:style w:type="character" w:customStyle="1" w:styleId="fontstyle21">
    <w:name w:val="fontstyle21"/>
    <w:basedOn w:val="a0"/>
    <w:qFormat/>
    <w:rPr>
      <w:rFonts w:ascii="Arial" w:hAnsi="Arial" w:cs="Arial"/>
      <w:b/>
      <w:color w:val="000000"/>
      <w:sz w:val="24"/>
      <w:szCs w:val="24"/>
    </w:rPr>
  </w:style>
  <w:style w:type="character" w:customStyle="1" w:styleId="fontstyle11">
    <w:name w:val="fontstyle11"/>
    <w:basedOn w:val="a0"/>
    <w:qFormat/>
    <w:rPr>
      <w:rFonts w:ascii="Arial" w:hAnsi="Arial" w:cs="Arial"/>
      <w:color w:val="000000"/>
      <w:sz w:val="18"/>
      <w:szCs w:val="18"/>
    </w:rPr>
  </w:style>
  <w:style w:type="character" w:customStyle="1" w:styleId="fontstyle31">
    <w:name w:val="fontstyle31"/>
    <w:basedOn w:val="a0"/>
    <w:qFormat/>
    <w:rPr>
      <w:rFonts w:ascii="Arial" w:hAnsi="Arial" w:cs="Arial" w:hint="default"/>
      <w:i/>
      <w:iCs/>
      <w:color w:val="000000"/>
      <w:sz w:val="18"/>
      <w:szCs w:val="18"/>
    </w:rPr>
  </w:style>
  <w:style w:type="character" w:customStyle="1" w:styleId="translated-span">
    <w:name w:val="translated-span"/>
    <w:basedOn w:val="a0"/>
    <w:qFormat/>
  </w:style>
  <w:style w:type="character" w:customStyle="1" w:styleId="311">
    <w:name w:val="未处理的提及31"/>
    <w:basedOn w:val="a0"/>
    <w:uiPriority w:val="99"/>
    <w:semiHidden/>
    <w:qFormat/>
    <w:rPr>
      <w:color w:val="605E5C"/>
      <w:shd w:val="clear" w:color="auto" w:fill="E1DFDD"/>
    </w:rPr>
  </w:style>
  <w:style w:type="character" w:customStyle="1" w:styleId="ae">
    <w:name w:val="日期 字符"/>
    <w:basedOn w:val="a0"/>
    <w:link w:val="ad"/>
    <w:qFormat/>
    <w:rPr>
      <w:rFonts w:ascii="Times New Roman" w:eastAsia="宋体" w:hAnsi="Times New Roman"/>
      <w:kern w:val="2"/>
      <w:sz w:val="21"/>
      <w:szCs w:val="24"/>
    </w:rPr>
  </w:style>
  <w:style w:type="table" w:customStyle="1" w:styleId="114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代码"/>
    <w:basedOn w:val="a"/>
    <w:qFormat/>
    <w:pPr>
      <w:ind w:firstLine="360"/>
    </w:pPr>
    <w:rPr>
      <w:rFonts w:ascii="Cambria" w:hAnsi="Cambria"/>
      <w:sz w:val="18"/>
      <w:szCs w:val="21"/>
    </w:rPr>
  </w:style>
  <w:style w:type="paragraph" w:customStyle="1" w:styleId="affd">
    <w:name w:val="程序代码"/>
    <w:basedOn w:val="a"/>
    <w:link w:val="Char"/>
    <w:qFormat/>
    <w:pPr>
      <w:tabs>
        <w:tab w:val="left" w:pos="5685"/>
      </w:tabs>
      <w:autoSpaceDE w:val="0"/>
      <w:autoSpaceDN w:val="0"/>
      <w:adjustRightInd w:val="0"/>
      <w:spacing w:line="240" w:lineRule="exact"/>
      <w:ind w:firstLineChars="0" w:firstLine="0"/>
    </w:pPr>
    <w:rPr>
      <w:rFonts w:cs="Times New Roman"/>
      <w:kern w:val="0"/>
      <w:sz w:val="18"/>
      <w:szCs w:val="21"/>
    </w:rPr>
  </w:style>
  <w:style w:type="character" w:customStyle="1" w:styleId="Char">
    <w:name w:val="程序代码 Char"/>
    <w:basedOn w:val="a0"/>
    <w:link w:val="affd"/>
    <w:qFormat/>
    <w:rPr>
      <w:rFonts w:ascii="Times New Roman" w:eastAsia="宋体" w:hAnsi="Times New Roman" w:cs="Times New Roman"/>
      <w:sz w:val="18"/>
      <w:szCs w:val="21"/>
    </w:rPr>
  </w:style>
  <w:style w:type="table" w:customStyle="1" w:styleId="19">
    <w:name w:val="网格型19"/>
    <w:basedOn w:val="a1"/>
    <w:uiPriority w:val="59"/>
    <w:qFormat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1"/>
    <w:uiPriority w:val="59"/>
    <w:qFormat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网格型23"/>
    <w:basedOn w:val="a1"/>
    <w:uiPriority w:val="9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修订2"/>
    <w:hidden/>
    <w:uiPriority w:val="99"/>
    <w:semiHidden/>
    <w:qFormat/>
    <w:rPr>
      <w:rFonts w:eastAsiaTheme="majorEastAsia"/>
      <w:kern w:val="2"/>
      <w:sz w:val="21"/>
      <w:szCs w:val="24"/>
    </w:rPr>
  </w:style>
  <w:style w:type="table" w:customStyle="1" w:styleId="131">
    <w:name w:val="浅色底纹13"/>
    <w:basedOn w:val="a1"/>
    <w:uiPriority w:val="60"/>
    <w:qFormat/>
    <w:pPr>
      <w:ind w:firstLineChars="200" w:firstLine="200"/>
    </w:pPr>
    <w:rPr>
      <w:color w:val="000000" w:themeColor="text1" w:themeShade="BF"/>
      <w:kern w:val="2"/>
      <w:sz w:val="21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3">
    <w:name w:val="浅色底纹 - 强调文字颜色 113"/>
    <w:basedOn w:val="a1"/>
    <w:uiPriority w:val="60"/>
    <w:qFormat/>
    <w:pPr>
      <w:ind w:firstLineChars="200" w:firstLine="200"/>
    </w:pPr>
    <w:rPr>
      <w:color w:val="2E74B5" w:themeColor="accent1" w:themeShade="BF"/>
      <w:kern w:val="2"/>
      <w:sz w:val="21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3">
    <w:name w:val="浅色底纹 - 着色 23"/>
    <w:basedOn w:val="a1"/>
    <w:uiPriority w:val="60"/>
    <w:qFormat/>
    <w:pPr>
      <w:ind w:firstLineChars="200" w:firstLine="200"/>
    </w:pPr>
    <w:rPr>
      <w:color w:val="C45911" w:themeColor="accent2" w:themeShade="BF"/>
      <w:kern w:val="2"/>
      <w:sz w:val="21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TableNormal3">
    <w:name w:val="Table Normal3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0">
    <w:name w:val="网格型2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0">
    <w:name w:val="网格型110"/>
    <w:basedOn w:val="a1"/>
    <w:uiPriority w:val="59"/>
    <w:qFormat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3">
    <w:name w:val="文档规范-表3"/>
    <w:basedOn w:val="a1"/>
    <w:uiPriority w:val="99"/>
    <w:qFormat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34">
    <w:name w:val="代码表3"/>
    <w:basedOn w:val="a1"/>
    <w:uiPriority w:val="99"/>
    <w:qFormat/>
    <w:rPr>
      <w:kern w:val="2"/>
      <w:sz w:val="21"/>
      <w:szCs w:val="21"/>
    </w:rPr>
    <w:tblPr/>
    <w:tcPr>
      <w:shd w:val="pct10" w:color="auto" w:fill="auto"/>
    </w:tcPr>
  </w:style>
  <w:style w:type="table" w:customStyle="1" w:styleId="321">
    <w:name w:val="网格型3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">
    <w:name w:val="浅色底纹112"/>
    <w:basedOn w:val="a1"/>
    <w:uiPriority w:val="60"/>
    <w:qFormat/>
    <w:pPr>
      <w:ind w:firstLineChars="200" w:firstLine="200"/>
    </w:pPr>
    <w:rPr>
      <w:color w:val="000000" w:themeColor="text1" w:themeShade="BF"/>
      <w:kern w:val="2"/>
      <w:sz w:val="21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2">
    <w:name w:val="浅色底纹 - 强调文字颜色 1112"/>
    <w:basedOn w:val="a1"/>
    <w:uiPriority w:val="60"/>
    <w:qFormat/>
    <w:pPr>
      <w:ind w:firstLineChars="200" w:firstLine="200"/>
    </w:pPr>
    <w:rPr>
      <w:color w:val="2E74B5" w:themeColor="accent1" w:themeShade="BF"/>
      <w:kern w:val="2"/>
      <w:sz w:val="21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12">
    <w:name w:val="浅色底纹 - 着色 212"/>
    <w:basedOn w:val="a1"/>
    <w:uiPriority w:val="60"/>
    <w:qFormat/>
    <w:pPr>
      <w:ind w:firstLineChars="200" w:firstLine="200"/>
    </w:pPr>
    <w:rPr>
      <w:color w:val="C45911" w:themeColor="accent2" w:themeShade="BF"/>
      <w:kern w:val="2"/>
      <w:sz w:val="21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TableNormal13">
    <w:name w:val="Table Normal13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2">
    <w:name w:val="网格型21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网格型112"/>
    <w:basedOn w:val="a1"/>
    <w:uiPriority w:val="59"/>
    <w:qFormat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2">
    <w:name w:val="文档规范-表12"/>
    <w:basedOn w:val="a1"/>
    <w:uiPriority w:val="99"/>
    <w:qFormat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22">
    <w:name w:val="代码表12"/>
    <w:basedOn w:val="a1"/>
    <w:uiPriority w:val="99"/>
    <w:qFormat/>
    <w:rPr>
      <w:kern w:val="2"/>
      <w:sz w:val="21"/>
      <w:szCs w:val="21"/>
    </w:rPr>
    <w:tblPr/>
    <w:tcPr>
      <w:shd w:val="pct10" w:color="auto" w:fill="auto"/>
    </w:tcPr>
  </w:style>
  <w:style w:type="table" w:customStyle="1" w:styleId="53">
    <w:name w:val="网格型5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网格型7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网格型8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网格型9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网格型10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网格型12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网格型13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">
    <w:name w:val="网格型14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浅色底纹121"/>
    <w:basedOn w:val="a1"/>
    <w:uiPriority w:val="60"/>
    <w:qFormat/>
    <w:pPr>
      <w:ind w:firstLineChars="200" w:firstLine="200"/>
    </w:pPr>
    <w:rPr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21">
    <w:name w:val="浅色底纹 - 强调文字颜色 1121"/>
    <w:basedOn w:val="a1"/>
    <w:uiPriority w:val="60"/>
    <w:qFormat/>
    <w:pPr>
      <w:ind w:firstLineChars="200" w:firstLine="200"/>
    </w:pPr>
    <w:rPr>
      <w:color w:val="365F91"/>
      <w:kern w:val="2"/>
      <w:sz w:val="21"/>
      <w:szCs w:val="2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21">
    <w:name w:val="浅色底纹 - 着色 221"/>
    <w:basedOn w:val="a1"/>
    <w:uiPriority w:val="60"/>
    <w:qFormat/>
    <w:pPr>
      <w:ind w:firstLineChars="200" w:firstLine="200"/>
    </w:pPr>
    <w:rPr>
      <w:color w:val="943634"/>
      <w:kern w:val="2"/>
      <w:sz w:val="21"/>
      <w:szCs w:val="21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ableNormal21">
    <w:name w:val="Table Normal21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网格型22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">
    <w:name w:val="网格型151"/>
    <w:basedOn w:val="a1"/>
    <w:uiPriority w:val="59"/>
    <w:qFormat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210">
    <w:name w:val="文档规范-表21"/>
    <w:basedOn w:val="a1"/>
    <w:uiPriority w:val="99"/>
    <w:qFormat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213">
    <w:name w:val="代码表21"/>
    <w:basedOn w:val="a1"/>
    <w:uiPriority w:val="99"/>
    <w:qFormat/>
    <w:rPr>
      <w:kern w:val="2"/>
      <w:sz w:val="21"/>
      <w:szCs w:val="21"/>
    </w:rPr>
    <w:tblPr/>
    <w:tcPr>
      <w:shd w:val="pct10" w:color="auto" w:fill="auto"/>
    </w:tcPr>
  </w:style>
  <w:style w:type="table" w:customStyle="1" w:styleId="3110">
    <w:name w:val="网格型31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网格型41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浅色底纹1111"/>
    <w:basedOn w:val="a1"/>
    <w:uiPriority w:val="60"/>
    <w:qFormat/>
    <w:pPr>
      <w:ind w:firstLineChars="200" w:firstLine="200"/>
    </w:pPr>
    <w:rPr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111">
    <w:name w:val="浅色底纹 - 强调文字颜色 11111"/>
    <w:basedOn w:val="a1"/>
    <w:uiPriority w:val="60"/>
    <w:qFormat/>
    <w:pPr>
      <w:ind w:firstLineChars="200" w:firstLine="200"/>
    </w:pPr>
    <w:rPr>
      <w:color w:val="365F91"/>
      <w:kern w:val="2"/>
      <w:sz w:val="21"/>
      <w:szCs w:val="2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11">
    <w:name w:val="浅色底纹 - 着色 2111"/>
    <w:basedOn w:val="a1"/>
    <w:uiPriority w:val="60"/>
    <w:qFormat/>
    <w:pPr>
      <w:ind w:firstLineChars="200" w:firstLine="200"/>
    </w:pPr>
    <w:rPr>
      <w:color w:val="943634"/>
      <w:kern w:val="2"/>
      <w:sz w:val="21"/>
      <w:szCs w:val="21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ableNormal111">
    <w:name w:val="Table Normal111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1">
    <w:name w:val="网格型211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">
    <w:name w:val="网格型1111"/>
    <w:basedOn w:val="a1"/>
    <w:uiPriority w:val="59"/>
    <w:qFormat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10">
    <w:name w:val="文档规范-表111"/>
    <w:basedOn w:val="a1"/>
    <w:uiPriority w:val="99"/>
    <w:qFormat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114">
    <w:name w:val="代码表111"/>
    <w:basedOn w:val="a1"/>
    <w:uiPriority w:val="99"/>
    <w:qFormat/>
    <w:rPr>
      <w:kern w:val="2"/>
      <w:sz w:val="21"/>
      <w:szCs w:val="21"/>
    </w:rPr>
    <w:tblPr/>
    <w:tcPr>
      <w:shd w:val="pct10" w:color="auto" w:fill="auto"/>
    </w:tcPr>
  </w:style>
  <w:style w:type="table" w:customStyle="1" w:styleId="511">
    <w:name w:val="网格型51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0">
    <w:name w:val="网格型61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0">
    <w:name w:val="网格型71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网格型81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">
    <w:name w:val="网格型91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">
    <w:name w:val="网格型101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网格型121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">
    <w:name w:val="网格型16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">
    <w:name w:val="网格型52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网格型17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网格型181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21">
    <w:name w:val="Table Normal121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">
    <w:name w:val="代码表41"/>
    <w:basedOn w:val="a1"/>
    <w:uiPriority w:val="99"/>
    <w:qFormat/>
    <w:rPr>
      <w:kern w:val="2"/>
      <w:sz w:val="21"/>
      <w:szCs w:val="21"/>
    </w:rPr>
    <w:tblPr/>
    <w:tcPr>
      <w:shd w:val="pct10" w:color="auto" w:fill="auto"/>
    </w:tcPr>
  </w:style>
  <w:style w:type="table" w:customStyle="1" w:styleId="1122">
    <w:name w:val="网格表 1 浅色12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40">
    <w:name w:val="网格表 1 浅色14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31">
    <w:name w:val="网格型331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basedOn w:val="a0"/>
    <w:link w:val="a9"/>
    <w:semiHidden/>
    <w:qFormat/>
    <w:rPr>
      <w:rFonts w:ascii="宋体" w:eastAsiaTheme="majorEastAsia" w:hAnsi="宋体" w:cs="Times New Roman"/>
      <w:kern w:val="2"/>
      <w:sz w:val="18"/>
      <w:szCs w:val="18"/>
    </w:rPr>
  </w:style>
  <w:style w:type="character" w:customStyle="1" w:styleId="ac">
    <w:name w:val="纯文本 字符"/>
    <w:basedOn w:val="a0"/>
    <w:link w:val="ab"/>
    <w:semiHidden/>
    <w:qFormat/>
    <w:rPr>
      <w:rFonts w:ascii="Times New Roman" w:eastAsia="宋体" w:hAnsi="Courier New" w:cs="Times New Roman"/>
      <w:color w:val="000000"/>
      <w:kern w:val="2"/>
      <w:sz w:val="21"/>
      <w:szCs w:val="21"/>
    </w:rPr>
  </w:style>
  <w:style w:type="character" w:customStyle="1" w:styleId="af0">
    <w:name w:val="尾注文本 字符"/>
    <w:basedOn w:val="a0"/>
    <w:link w:val="af"/>
    <w:semiHidden/>
    <w:qFormat/>
    <w:rPr>
      <w:rFonts w:ascii="Times New Roman" w:eastAsia="宋体" w:hAnsi="Times New Roman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sz w:val="24"/>
      <w:szCs w:val="24"/>
    </w:rPr>
  </w:style>
  <w:style w:type="table" w:customStyle="1" w:styleId="5-11">
    <w:name w:val="网格表 5 深色 - 着色 11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fe">
    <w:name w:val="Intense Quote"/>
    <w:basedOn w:val="a"/>
    <w:next w:val="a"/>
    <w:link w:val="afff"/>
    <w:uiPriority w:val="30"/>
    <w:semiHidden/>
    <w:qFormat/>
    <w:pPr>
      <w:pBdr>
        <w:bottom w:val="single" w:sz="4" w:space="4" w:color="5B9BD5" w:themeColor="accent1"/>
      </w:pBdr>
      <w:adjustRightInd w:val="0"/>
      <w:spacing w:before="200" w:after="280"/>
      <w:ind w:left="936" w:right="936"/>
    </w:pPr>
    <w:rPr>
      <w:rFonts w:cs="Times New Roman"/>
      <w:b/>
      <w:bCs/>
      <w:i/>
      <w:iCs/>
      <w:color w:val="5B9BD5" w:themeColor="accent1"/>
    </w:rPr>
  </w:style>
  <w:style w:type="character" w:customStyle="1" w:styleId="afff">
    <w:name w:val="明显引用 字符"/>
    <w:basedOn w:val="a0"/>
    <w:link w:val="affe"/>
    <w:uiPriority w:val="30"/>
    <w:semiHidden/>
    <w:qFormat/>
    <w:rPr>
      <w:rFonts w:ascii="Times New Roman" w:eastAsia="宋体" w:hAnsi="Times New Roman" w:cs="Times New Roman"/>
      <w:b/>
      <w:bCs/>
      <w:i/>
      <w:iCs/>
      <w:color w:val="5B9BD5" w:themeColor="accent1"/>
      <w:kern w:val="2"/>
      <w:sz w:val="21"/>
      <w:szCs w:val="24"/>
    </w:rPr>
  </w:style>
  <w:style w:type="paragraph" w:styleId="afff0">
    <w:name w:val="Quote"/>
    <w:basedOn w:val="a"/>
    <w:next w:val="a"/>
    <w:link w:val="afff1"/>
    <w:uiPriority w:val="29"/>
    <w:semiHidden/>
    <w:qFormat/>
    <w:pPr>
      <w:adjustRightInd w:val="0"/>
    </w:pPr>
    <w:rPr>
      <w:rFonts w:cs="Times New Roman"/>
      <w:i/>
      <w:iCs/>
      <w:color w:val="000000" w:themeColor="text1"/>
    </w:rPr>
  </w:style>
  <w:style w:type="character" w:customStyle="1" w:styleId="afff1">
    <w:name w:val="引用 字符"/>
    <w:basedOn w:val="a0"/>
    <w:link w:val="afff0"/>
    <w:uiPriority w:val="29"/>
    <w:semiHidden/>
    <w:qFormat/>
    <w:rPr>
      <w:rFonts w:ascii="Times New Roman" w:eastAsia="宋体" w:hAnsi="Times New Roman" w:cs="Times New Roman"/>
      <w:i/>
      <w:iCs/>
      <w:color w:val="000000" w:themeColor="text1"/>
      <w:kern w:val="2"/>
      <w:sz w:val="21"/>
      <w:szCs w:val="24"/>
    </w:rPr>
  </w:style>
  <w:style w:type="character" w:customStyle="1" w:styleId="1a">
    <w:name w:val="明显参考1"/>
    <w:basedOn w:val="a0"/>
    <w:uiPriority w:val="32"/>
    <w:semiHidden/>
    <w:qFormat/>
    <w:rPr>
      <w:b/>
      <w:bCs/>
      <w:smallCaps/>
      <w:color w:val="ED7D31" w:themeColor="accent2"/>
      <w:spacing w:val="5"/>
      <w:u w:val="single"/>
    </w:rPr>
  </w:style>
  <w:style w:type="character" w:customStyle="1" w:styleId="1b">
    <w:name w:val="明显强调1"/>
    <w:basedOn w:val="a0"/>
    <w:uiPriority w:val="21"/>
    <w:semiHidden/>
    <w:qFormat/>
    <w:rPr>
      <w:b/>
      <w:bCs/>
      <w:i/>
      <w:iCs/>
      <w:color w:val="5B9BD5" w:themeColor="accent1"/>
    </w:rPr>
  </w:style>
  <w:style w:type="table" w:customStyle="1" w:styleId="1101">
    <w:name w:val="网格型110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">
    <w:name w:val="书籍标题1"/>
    <w:basedOn w:val="a0"/>
    <w:uiPriority w:val="33"/>
    <w:semiHidden/>
    <w:qFormat/>
    <w:rPr>
      <w:b/>
      <w:bCs/>
      <w:smallCaps/>
      <w:spacing w:val="5"/>
    </w:rPr>
  </w:style>
  <w:style w:type="table" w:customStyle="1" w:styleId="1-11">
    <w:name w:val="网格表 1 浅色 - 着色 11"/>
    <w:basedOn w:val="a1"/>
    <w:uiPriority w:val="46"/>
    <w:qFormat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1">
    <w:name w:val="网格表 5 深色 - 着色 51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112">
    <w:name w:val="网格表 5 深色 - 着色 112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-112">
    <w:name w:val="网格表 1 浅色 - 着色 112"/>
    <w:basedOn w:val="a1"/>
    <w:uiPriority w:val="46"/>
    <w:qFormat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12">
    <w:name w:val="网格表 5 深色 - 着色 512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621">
    <w:name w:val="网格型621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-12">
    <w:name w:val="网格表 5 深色 - 着色 12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6111">
    <w:name w:val="网格型611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-12">
    <w:name w:val="网格表 1 浅色 - 着色 12"/>
    <w:basedOn w:val="a1"/>
    <w:uiPriority w:val="46"/>
    <w:qFormat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2">
    <w:name w:val="网格表 5 深色 - 着色 52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611">
    <w:name w:val="网格型161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未处理的提及4"/>
    <w:basedOn w:val="a0"/>
    <w:uiPriority w:val="99"/>
    <w:semiHidden/>
    <w:qFormat/>
    <w:rPr>
      <w:color w:val="808080"/>
      <w:shd w:val="clear" w:color="auto" w:fill="E6E6E6"/>
    </w:rPr>
  </w:style>
  <w:style w:type="table" w:customStyle="1" w:styleId="191">
    <w:name w:val="网格型19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网格型20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网格型231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1">
    <w:name w:val="网格表 5 深色 - 着色 111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-111">
    <w:name w:val="网格表 1 浅色 - 着色 111"/>
    <w:basedOn w:val="a1"/>
    <w:uiPriority w:val="46"/>
    <w:qFormat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11">
    <w:name w:val="网格表 5 深色 - 着色 511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41">
    <w:name w:val="网格型24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11">
    <w:name w:val="网格型1911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网格型25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5">
    <w:name w:val="无格式表格 1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题注 字符"/>
    <w:basedOn w:val="a0"/>
    <w:link w:val="a3"/>
    <w:semiHidden/>
    <w:qFormat/>
    <w:rPr>
      <w:rFonts w:asciiTheme="majorHAnsi" w:eastAsia="黑体" w:hAnsiTheme="majorHAnsi" w:cstheme="majorBidi"/>
      <w:kern w:val="2"/>
    </w:rPr>
  </w:style>
  <w:style w:type="paragraph" w:customStyle="1" w:styleId="afff2">
    <w:name w:val="源程序"/>
    <w:basedOn w:val="a"/>
    <w:semiHidden/>
    <w:qFormat/>
    <w:pPr>
      <w:shd w:val="clear" w:color="auto" w:fill="F3F3F3"/>
      <w:spacing w:line="440" w:lineRule="exact"/>
    </w:pPr>
    <w:rPr>
      <w:rFonts w:cs="Times New Roman"/>
      <w:sz w:val="24"/>
    </w:rPr>
  </w:style>
  <w:style w:type="paragraph" w:customStyle="1" w:styleId="214">
    <w:name w:val="修订21"/>
    <w:hidden/>
    <w:uiPriority w:val="99"/>
    <w:qFormat/>
    <w:rPr>
      <w:kern w:val="2"/>
      <w:sz w:val="21"/>
      <w:szCs w:val="24"/>
    </w:rPr>
  </w:style>
  <w:style w:type="paragraph" w:customStyle="1" w:styleId="afff3">
    <w:name w:val="导言"/>
    <w:semiHidden/>
    <w:qFormat/>
    <w:pPr>
      <w:adjustRightInd w:val="0"/>
      <w:ind w:firstLineChars="200" w:firstLine="200"/>
      <w:jc w:val="both"/>
    </w:pPr>
    <w:rPr>
      <w:rFonts w:eastAsia="楷体_GB2312"/>
      <w:sz w:val="21"/>
    </w:rPr>
  </w:style>
  <w:style w:type="paragraph" w:customStyle="1" w:styleId="afff4">
    <w:name w:val="图标字"/>
    <w:link w:val="Char0"/>
    <w:semiHidden/>
    <w:qFormat/>
    <w:rPr>
      <w:kern w:val="2"/>
      <w:sz w:val="18"/>
      <w:szCs w:val="18"/>
    </w:rPr>
  </w:style>
  <w:style w:type="character" w:customStyle="1" w:styleId="Char0">
    <w:name w:val="图标字 Char"/>
    <w:basedOn w:val="a0"/>
    <w:link w:val="afff4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35">
    <w:name w:val="修订3"/>
    <w:next w:val="1113"/>
    <w:hidden/>
    <w:uiPriority w:val="99"/>
    <w:qFormat/>
    <w:rPr>
      <w:kern w:val="2"/>
      <w:sz w:val="21"/>
      <w:szCs w:val="24"/>
    </w:rPr>
  </w:style>
  <w:style w:type="table" w:customStyle="1" w:styleId="5-13">
    <w:name w:val="网格表 5 深色 - 着色 13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-13">
    <w:name w:val="网格表 1 浅色 - 着色 13"/>
    <w:basedOn w:val="a1"/>
    <w:uiPriority w:val="46"/>
    <w:qFormat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3">
    <w:name w:val="网格表 5 深色 - 着色 53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har1">
    <w:name w:val="引用 Char1"/>
    <w:basedOn w:val="a0"/>
    <w:uiPriority w:val="29"/>
    <w:semiHidden/>
    <w:qFormat/>
    <w:rPr>
      <w:rFonts w:ascii="Times New Roman" w:eastAsia="宋体" w:hAnsi="Times New Roman"/>
      <w:i/>
      <w:iCs/>
      <w:color w:val="404040" w:themeColor="text1" w:themeTint="BF"/>
      <w:szCs w:val="24"/>
    </w:rPr>
  </w:style>
  <w:style w:type="character" w:customStyle="1" w:styleId="Char10">
    <w:name w:val="明显引用 Char1"/>
    <w:basedOn w:val="a0"/>
    <w:uiPriority w:val="30"/>
    <w:semiHidden/>
    <w:qFormat/>
    <w:rPr>
      <w:rFonts w:ascii="Times New Roman" w:eastAsia="宋体" w:hAnsi="Times New Roman"/>
      <w:i/>
      <w:iCs/>
      <w:color w:val="5B9BD5" w:themeColor="accent1"/>
      <w:szCs w:val="24"/>
    </w:rPr>
  </w:style>
  <w:style w:type="table" w:customStyle="1" w:styleId="531">
    <w:name w:val="网格型53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3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4">
    <w:name w:val="网格型54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">
    <w:name w:val="浅色底纹131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31">
    <w:name w:val="浅色底纹 - 强调文字颜色 1131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31">
    <w:name w:val="浅色底纹 - 着色 231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11210">
    <w:name w:val="网格型1121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31">
    <w:name w:val="文档规范-表31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312">
    <w:name w:val="代码表31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11211">
    <w:name w:val="浅色底纹1121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21">
    <w:name w:val="浅色底纹 - 强调文字颜色 11121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121">
    <w:name w:val="浅色底纹 - 着色 2121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1130">
    <w:name w:val="网格型113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21">
    <w:name w:val="文档规范-表121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212">
    <w:name w:val="代码表121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612">
    <w:name w:val="网格型612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">
    <w:name w:val="网格型1102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110">
    <w:name w:val="网格型131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网格型511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21">
    <w:name w:val="网格表 5 深色 - 着色 121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2111">
    <w:name w:val="浅色底纹1211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211">
    <w:name w:val="浅色底纹 - 强调文字颜色 11211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211">
    <w:name w:val="浅色底纹 - 着色 2211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1411">
    <w:name w:val="网格型1411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2110">
    <w:name w:val="文档规范-表211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2110">
    <w:name w:val="代码表211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111110">
    <w:name w:val="浅色底纹11111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111">
    <w:name w:val="浅色底纹 - 强调文字颜色 111111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1111">
    <w:name w:val="浅色底纹 - 着色 21111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111111">
    <w:name w:val="网格型11111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10">
    <w:name w:val="文档规范-表1111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1112">
    <w:name w:val="代码表1111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11011">
    <w:name w:val="网格型1101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Grid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-121">
    <w:name w:val="网格表 1 浅色 - 着色 121"/>
    <w:basedOn w:val="a1"/>
    <w:uiPriority w:val="46"/>
    <w:qFormat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21">
    <w:name w:val="网格表 5 深色 - 着色 521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511">
    <w:name w:val="网格型151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1">
    <w:name w:val="网格型181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网格型162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网格型171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网格型30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图表字"/>
    <w:basedOn w:val="a"/>
    <w:semiHidden/>
    <w:qFormat/>
    <w:pPr>
      <w:tabs>
        <w:tab w:val="left" w:pos="6338"/>
      </w:tabs>
      <w:autoSpaceDE w:val="0"/>
      <w:autoSpaceDN w:val="0"/>
      <w:adjustRightInd w:val="0"/>
      <w:spacing w:line="240" w:lineRule="exact"/>
      <w:ind w:firstLineChars="0" w:firstLine="0"/>
      <w:jc w:val="center"/>
    </w:pPr>
    <w:rPr>
      <w:rFonts w:cs="Times New Roman"/>
      <w:sz w:val="18"/>
    </w:rPr>
  </w:style>
  <w:style w:type="table" w:customStyle="1" w:styleId="TableGrid3">
    <w:name w:val="TableGrid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13">
    <w:name w:val="未处理的提及41"/>
    <w:basedOn w:val="a0"/>
    <w:uiPriority w:val="99"/>
    <w:semiHidden/>
    <w:qFormat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qFormat/>
    <w:rPr>
      <w:color w:val="808080"/>
      <w:shd w:val="clear" w:color="auto" w:fill="E6E6E6"/>
    </w:rPr>
  </w:style>
  <w:style w:type="table" w:customStyle="1" w:styleId="11113">
    <w:name w:val="网格表 1 浅色11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1">
    <w:name w:val="网格型301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网格型28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3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a">
    <w:name w:val="明显参考2"/>
    <w:basedOn w:val="a0"/>
    <w:uiPriority w:val="32"/>
    <w:semiHidden/>
    <w:qFormat/>
    <w:rPr>
      <w:b/>
      <w:bCs/>
      <w:smallCaps/>
      <w:color w:val="ED7D31" w:themeColor="accent2"/>
      <w:spacing w:val="5"/>
      <w:u w:val="single"/>
    </w:rPr>
  </w:style>
  <w:style w:type="character" w:customStyle="1" w:styleId="2b">
    <w:name w:val="明显强调2"/>
    <w:basedOn w:val="a0"/>
    <w:uiPriority w:val="21"/>
    <w:semiHidden/>
    <w:qFormat/>
    <w:rPr>
      <w:b/>
      <w:bCs/>
      <w:i/>
      <w:iCs/>
      <w:color w:val="5B9BD5" w:themeColor="accent1"/>
    </w:rPr>
  </w:style>
  <w:style w:type="character" w:customStyle="1" w:styleId="2c">
    <w:name w:val="书籍标题2"/>
    <w:basedOn w:val="a0"/>
    <w:uiPriority w:val="33"/>
    <w:semiHidden/>
    <w:qFormat/>
    <w:rPr>
      <w:b/>
      <w:bCs/>
      <w:smallCaps/>
      <w:spacing w:val="5"/>
    </w:rPr>
  </w:style>
  <w:style w:type="table" w:customStyle="1" w:styleId="5-14">
    <w:name w:val="网格表 5 深色 - 着色 14"/>
    <w:basedOn w:val="a1"/>
    <w:uiPriority w:val="50"/>
    <w:qFormat/>
    <w:rPr>
      <w:rFonts w:ascii="Calibri" w:hAnsi="Calibri"/>
      <w:kern w:val="2"/>
      <w:sz w:val="21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1-14">
    <w:name w:val="网格表 1 浅色 - 着色 14"/>
    <w:basedOn w:val="a1"/>
    <w:uiPriority w:val="46"/>
    <w:qFormat/>
    <w:rPr>
      <w:rFonts w:ascii="Calibri" w:hAnsi="Calibri"/>
      <w:kern w:val="2"/>
      <w:sz w:val="21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4">
    <w:name w:val="网格表 5 深色 - 着色 54"/>
    <w:basedOn w:val="a1"/>
    <w:uiPriority w:val="50"/>
    <w:qFormat/>
    <w:rPr>
      <w:rFonts w:ascii="Calibri" w:hAnsi="Calibri"/>
      <w:kern w:val="2"/>
      <w:sz w:val="21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421">
    <w:name w:val="无格式表格 42"/>
    <w:basedOn w:val="a1"/>
    <w:uiPriority w:val="44"/>
    <w:qFormat/>
    <w:rPr>
      <w:rFonts w:ascii="Calibri" w:hAnsi="Calibri"/>
      <w:kern w:val="2"/>
      <w:sz w:val="21"/>
      <w:szCs w:val="22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322">
    <w:name w:val="无格式表格 32"/>
    <w:basedOn w:val="a1"/>
    <w:uiPriority w:val="43"/>
    <w:qFormat/>
    <w:rPr>
      <w:rFonts w:ascii="Calibri" w:hAnsi="Calibri"/>
      <w:kern w:val="2"/>
      <w:sz w:val="21"/>
      <w:szCs w:val="22"/>
    </w:rPr>
    <w:tblPr/>
    <w:tblStylePr w:type="firstRow">
      <w:rPr>
        <w:b/>
        <w:bCs/>
        <w:caps/>
      </w:rPr>
      <w:tblPr/>
      <w:tcPr>
        <w:tcBorders>
          <w:top w:val="nil"/>
          <w:left w:val="single" w:sz="4" w:space="0" w:color="7E7E7E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E7E7E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91">
    <w:name w:val="网格型29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5">
    <w:name w:val="书籍标题21"/>
    <w:uiPriority w:val="33"/>
    <w:semiHidden/>
    <w:qFormat/>
    <w:rPr>
      <w:b/>
      <w:bCs/>
      <w:smallCaps/>
      <w:spacing w:val="5"/>
    </w:rPr>
  </w:style>
  <w:style w:type="character" w:customStyle="1" w:styleId="216">
    <w:name w:val="明显参考21"/>
    <w:uiPriority w:val="32"/>
    <w:semiHidden/>
    <w:qFormat/>
    <w:rPr>
      <w:b/>
      <w:bCs/>
      <w:smallCaps/>
      <w:color w:val="ED7D31"/>
      <w:spacing w:val="5"/>
      <w:u w:val="single"/>
    </w:rPr>
  </w:style>
  <w:style w:type="character" w:customStyle="1" w:styleId="217">
    <w:name w:val="明显强调21"/>
    <w:uiPriority w:val="21"/>
    <w:semiHidden/>
    <w:qFormat/>
    <w:rPr>
      <w:b/>
      <w:bCs/>
      <w:i/>
      <w:iCs/>
      <w:color w:val="5B9BD5"/>
    </w:rPr>
  </w:style>
  <w:style w:type="paragraph" w:customStyle="1" w:styleId="44">
    <w:name w:val="修订4"/>
    <w:uiPriority w:val="99"/>
    <w:semiHidden/>
    <w:qFormat/>
    <w:rPr>
      <w:kern w:val="2"/>
      <w:sz w:val="21"/>
      <w:szCs w:val="24"/>
    </w:rPr>
  </w:style>
  <w:style w:type="table" w:customStyle="1" w:styleId="11120">
    <w:name w:val="浅色底纹1112"/>
    <w:basedOn w:val="a1"/>
    <w:uiPriority w:val="60"/>
    <w:qFormat/>
    <w:pPr>
      <w:ind w:firstLineChars="200" w:firstLine="200"/>
    </w:pPr>
    <w:rPr>
      <w:rFonts w:ascii="Calibri" w:hAnsi="Calibri"/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1141">
    <w:name w:val="网格型114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3">
    <w:name w:val="网格型83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2">
    <w:name w:val="Table Normal22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">
    <w:name w:val="网格型22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22">
    <w:name w:val="浅色底纹 - 着色 222"/>
    <w:basedOn w:val="a1"/>
    <w:uiPriority w:val="60"/>
    <w:qFormat/>
    <w:pPr>
      <w:ind w:firstLineChars="200" w:firstLine="200"/>
    </w:pPr>
    <w:rPr>
      <w:rFonts w:ascii="Calibri" w:hAnsi="Calibri"/>
      <w:color w:val="943634"/>
      <w:kern w:val="2"/>
      <w:sz w:val="21"/>
      <w:szCs w:val="21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customStyle="1" w:styleId="-4">
    <w:name w:val="文档规范-表4"/>
    <w:basedOn w:val="a1"/>
    <w:uiPriority w:val="99"/>
    <w:qFormat/>
    <w:rPr>
      <w:rFonts w:ascii="Calibri" w:hAnsi="Calibri"/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-11112">
    <w:name w:val="浅色底纹 - 强调文字颜色 11112"/>
    <w:basedOn w:val="a1"/>
    <w:uiPriority w:val="60"/>
    <w:qFormat/>
    <w:pPr>
      <w:ind w:firstLineChars="200" w:firstLine="200"/>
    </w:pPr>
    <w:rPr>
      <w:rFonts w:ascii="Calibri" w:hAnsi="Calibri"/>
      <w:color w:val="365F91"/>
      <w:kern w:val="2"/>
      <w:sz w:val="21"/>
      <w:szCs w:val="2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-13">
    <w:name w:val="文档规范-表13"/>
    <w:basedOn w:val="a1"/>
    <w:uiPriority w:val="99"/>
    <w:qFormat/>
    <w:rPr>
      <w:rFonts w:ascii="Calibri" w:hAnsi="Calibri"/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03">
    <w:name w:val="网格型103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0">
    <w:name w:val="网格型213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">
    <w:name w:val="代码表13"/>
    <w:basedOn w:val="a1"/>
    <w:uiPriority w:val="99"/>
    <w:qFormat/>
    <w:rPr>
      <w:rFonts w:ascii="Calibri" w:hAnsi="Calibri"/>
      <w:kern w:val="2"/>
      <w:sz w:val="21"/>
      <w:szCs w:val="21"/>
    </w:rPr>
    <w:tblPr/>
    <w:tcPr>
      <w:shd w:val="pct10" w:color="auto" w:fill="auto"/>
    </w:tcPr>
  </w:style>
  <w:style w:type="table" w:customStyle="1" w:styleId="4120">
    <w:name w:val="网格型41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13">
    <w:name w:val="浅色底纹 - 着色 213"/>
    <w:basedOn w:val="a1"/>
    <w:uiPriority w:val="60"/>
    <w:qFormat/>
    <w:pPr>
      <w:ind w:firstLineChars="200" w:firstLine="200"/>
    </w:pPr>
    <w:rPr>
      <w:rFonts w:ascii="Calibri" w:hAnsi="Calibri"/>
      <w:color w:val="C55911"/>
      <w:kern w:val="2"/>
      <w:sz w:val="21"/>
      <w:szCs w:val="21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</w:style>
  <w:style w:type="table" w:customStyle="1" w:styleId="TableNormal4">
    <w:name w:val="Table Normal4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0">
    <w:name w:val="代码表22"/>
    <w:basedOn w:val="a1"/>
    <w:uiPriority w:val="99"/>
    <w:qFormat/>
    <w:rPr>
      <w:rFonts w:ascii="Calibri" w:hAnsi="Calibri"/>
      <w:kern w:val="2"/>
      <w:sz w:val="21"/>
      <w:szCs w:val="21"/>
    </w:rPr>
    <w:tblPr/>
    <w:tcPr>
      <w:shd w:val="pct10" w:color="auto" w:fill="auto"/>
    </w:tcPr>
  </w:style>
  <w:style w:type="table" w:customStyle="1" w:styleId="1320">
    <w:name w:val="网格型13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20">
    <w:name w:val="文档规范-表22"/>
    <w:basedOn w:val="a1"/>
    <w:uiPriority w:val="99"/>
    <w:qFormat/>
    <w:rPr>
      <w:rFonts w:ascii="Calibri" w:hAnsi="Calibri"/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-2112">
    <w:name w:val="浅色底纹 - 着色 2112"/>
    <w:basedOn w:val="a1"/>
    <w:uiPriority w:val="60"/>
    <w:qFormat/>
    <w:pPr>
      <w:ind w:firstLineChars="200" w:firstLine="200"/>
    </w:pPr>
    <w:rPr>
      <w:rFonts w:ascii="Calibri" w:hAnsi="Calibri"/>
      <w:color w:val="943634"/>
      <w:kern w:val="2"/>
      <w:sz w:val="21"/>
      <w:szCs w:val="21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customStyle="1" w:styleId="TableNormal131">
    <w:name w:val="Table Normal131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4">
    <w:name w:val="网格型64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网格型34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网格型14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4">
    <w:name w:val="浅色底纹 - 强调文字颜色 114"/>
    <w:basedOn w:val="a1"/>
    <w:uiPriority w:val="60"/>
    <w:qFormat/>
    <w:pPr>
      <w:ind w:firstLineChars="200" w:firstLine="200"/>
    </w:pPr>
    <w:rPr>
      <w:rFonts w:ascii="Calibri" w:hAnsi="Calibri"/>
      <w:color w:val="2E75B5"/>
      <w:kern w:val="2"/>
      <w:sz w:val="21"/>
      <w:szCs w:val="21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customStyle="1" w:styleId="123">
    <w:name w:val="网格型123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网格型31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网格型210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网格型35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4">
    <w:name w:val="浅色底纹 - 着色 24"/>
    <w:basedOn w:val="a1"/>
    <w:uiPriority w:val="60"/>
    <w:qFormat/>
    <w:pPr>
      <w:ind w:firstLineChars="200" w:firstLine="200"/>
    </w:pPr>
    <w:rPr>
      <w:rFonts w:ascii="Calibri" w:hAnsi="Calibri"/>
      <w:color w:val="C55911"/>
      <w:kern w:val="2"/>
      <w:sz w:val="21"/>
      <w:szCs w:val="21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</w:style>
  <w:style w:type="table" w:customStyle="1" w:styleId="1221">
    <w:name w:val="浅色底纹122"/>
    <w:basedOn w:val="a1"/>
    <w:uiPriority w:val="60"/>
    <w:qFormat/>
    <w:pPr>
      <w:ind w:firstLineChars="200" w:firstLine="200"/>
    </w:pPr>
    <w:rPr>
      <w:rFonts w:ascii="Calibri" w:hAnsi="Calibri"/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143">
    <w:name w:val="浅色底纹14"/>
    <w:basedOn w:val="a1"/>
    <w:uiPriority w:val="60"/>
    <w:qFormat/>
    <w:pPr>
      <w:ind w:firstLineChars="200" w:firstLine="200"/>
    </w:pPr>
    <w:rPr>
      <w:rFonts w:ascii="Calibri" w:hAnsi="Calibri"/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</w:style>
  <w:style w:type="table" w:customStyle="1" w:styleId="93">
    <w:name w:val="网格型93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网格型115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3">
    <w:name w:val="网格型73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代码表5"/>
    <w:basedOn w:val="a1"/>
    <w:uiPriority w:val="99"/>
    <w:qFormat/>
    <w:rPr>
      <w:rFonts w:ascii="Calibri" w:hAnsi="Calibri"/>
      <w:kern w:val="2"/>
      <w:sz w:val="21"/>
      <w:szCs w:val="21"/>
    </w:rPr>
    <w:tblPr/>
    <w:tcPr>
      <w:shd w:val="pct10" w:color="auto" w:fill="auto"/>
    </w:tcPr>
  </w:style>
  <w:style w:type="table" w:customStyle="1" w:styleId="430">
    <w:name w:val="网格型43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">
    <w:name w:val="网格型152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31">
    <w:name w:val="浅色底纹113"/>
    <w:basedOn w:val="a1"/>
    <w:uiPriority w:val="60"/>
    <w:qFormat/>
    <w:pPr>
      <w:ind w:firstLineChars="200" w:firstLine="200"/>
    </w:pPr>
    <w:rPr>
      <w:rFonts w:ascii="Calibri" w:hAnsi="Calibri"/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</w:style>
  <w:style w:type="table" w:customStyle="1" w:styleId="-1113">
    <w:name w:val="浅色底纹 - 强调文字颜色 1113"/>
    <w:basedOn w:val="a1"/>
    <w:uiPriority w:val="60"/>
    <w:qFormat/>
    <w:pPr>
      <w:ind w:firstLineChars="200" w:firstLine="200"/>
    </w:pPr>
    <w:rPr>
      <w:rFonts w:ascii="Calibri" w:hAnsi="Calibri"/>
      <w:color w:val="2E75B5"/>
      <w:kern w:val="2"/>
      <w:sz w:val="21"/>
      <w:szCs w:val="21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customStyle="1" w:styleId="550">
    <w:name w:val="网格型55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22">
    <w:name w:val="浅色底纹 - 强调文字颜色 1122"/>
    <w:basedOn w:val="a1"/>
    <w:uiPriority w:val="60"/>
    <w:qFormat/>
    <w:pPr>
      <w:ind w:firstLineChars="200" w:firstLine="200"/>
    </w:pPr>
    <w:rPr>
      <w:rFonts w:ascii="Calibri" w:hAnsi="Calibri"/>
      <w:color w:val="365F91"/>
      <w:kern w:val="2"/>
      <w:sz w:val="21"/>
      <w:szCs w:val="2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TableNormal112">
    <w:name w:val="Table Normal112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11311">
    <w:name w:val="浅色底纹 - 强调文字颜色 11311"/>
    <w:basedOn w:val="a1"/>
    <w:uiPriority w:val="60"/>
    <w:qFormat/>
    <w:pPr>
      <w:ind w:firstLineChars="200" w:firstLine="200"/>
    </w:pPr>
    <w:rPr>
      <w:rFonts w:ascii="Calibri" w:hAnsi="Calibri"/>
      <w:color w:val="2E75B5"/>
      <w:szCs w:val="21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customStyle="1" w:styleId="2112">
    <w:name w:val="网格型211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Grid12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21">
    <w:name w:val="网格型1112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2311">
    <w:name w:val="浅色底纹 - 着色 2311"/>
    <w:basedOn w:val="a1"/>
    <w:uiPriority w:val="60"/>
    <w:qFormat/>
    <w:pPr>
      <w:ind w:firstLineChars="200" w:firstLine="200"/>
    </w:pPr>
    <w:rPr>
      <w:rFonts w:ascii="Calibri" w:hAnsi="Calibri"/>
      <w:color w:val="C55911"/>
      <w:szCs w:val="21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</w:style>
  <w:style w:type="table" w:customStyle="1" w:styleId="-1120">
    <w:name w:val="文档规范-表112"/>
    <w:basedOn w:val="a1"/>
    <w:uiPriority w:val="99"/>
    <w:qFormat/>
    <w:rPr>
      <w:rFonts w:ascii="Calibri" w:hAnsi="Calibri"/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-1121">
    <w:name w:val="网格表 1 浅色 - 着色 1121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23">
    <w:name w:val="代码表112"/>
    <w:basedOn w:val="a1"/>
    <w:uiPriority w:val="99"/>
    <w:qFormat/>
    <w:rPr>
      <w:rFonts w:ascii="Calibri" w:hAnsi="Calibri"/>
      <w:kern w:val="2"/>
      <w:sz w:val="21"/>
      <w:szCs w:val="21"/>
    </w:rPr>
    <w:tblPr/>
    <w:tcPr>
      <w:shd w:val="pct10" w:color="auto" w:fill="auto"/>
    </w:tcPr>
  </w:style>
  <w:style w:type="table" w:customStyle="1" w:styleId="512">
    <w:name w:val="网格型51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22">
    <w:name w:val="网格表 5 深色 - 着色 122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613">
    <w:name w:val="网格型613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22">
    <w:name w:val="网格表 5 深色 - 着色 522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712">
    <w:name w:val="网格型71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31">
    <w:name w:val="网格表 5 深色 - 着色 53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812">
    <w:name w:val="网格型81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1">
    <w:name w:val="浅色底纹1311"/>
    <w:basedOn w:val="a1"/>
    <w:uiPriority w:val="60"/>
    <w:qFormat/>
    <w:pPr>
      <w:ind w:firstLineChars="200" w:firstLine="200"/>
    </w:pPr>
    <w:rPr>
      <w:rFonts w:ascii="Calibri" w:hAnsi="Calibri"/>
      <w:color w:val="000000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</w:style>
  <w:style w:type="table" w:customStyle="1" w:styleId="912">
    <w:name w:val="网格型91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1">
    <w:name w:val="网格型631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12">
    <w:name w:val="网格型101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1">
    <w:name w:val="Table Normal31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120">
    <w:name w:val="网格型121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网格型192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3">
    <w:name w:val="网格型163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">
    <w:name w:val="网格型25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1">
    <w:name w:val="网格型52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1">
    <w:name w:val="网格型2311"/>
    <w:basedOn w:val="a1"/>
    <w:uiPriority w:val="59"/>
    <w:qFormat/>
    <w:rPr>
      <w:rFonts w:ascii="Calibri" w:hAnsi="Calibri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网格型17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11">
    <w:name w:val="网格表 1 浅色 - 着色 1111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82">
    <w:name w:val="网格型182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21">
    <w:name w:val="网格表 5 深色 - 着色 112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1211">
    <w:name w:val="Table Normal1211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11">
    <w:name w:val="网格型241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代码表411"/>
    <w:basedOn w:val="a1"/>
    <w:uiPriority w:val="99"/>
    <w:qFormat/>
    <w:rPr>
      <w:rFonts w:ascii="Calibri" w:hAnsi="Calibri"/>
      <w:kern w:val="2"/>
      <w:sz w:val="21"/>
      <w:szCs w:val="21"/>
    </w:rPr>
    <w:tblPr/>
    <w:tcPr>
      <w:shd w:val="pct10" w:color="auto" w:fill="auto"/>
    </w:tcPr>
  </w:style>
  <w:style w:type="table" w:customStyle="1" w:styleId="2011">
    <w:name w:val="网格型201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2">
    <w:name w:val="网格表 1 浅色121"/>
    <w:basedOn w:val="a1"/>
    <w:uiPriority w:val="46"/>
    <w:qFormat/>
    <w:locked/>
    <w:rPr>
      <w:rFonts w:ascii="Calibri" w:hAnsi="Calibr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66666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22">
    <w:name w:val="网格表 1 浅色 - 着色 122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311">
    <w:name w:val="网格型3311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11">
    <w:name w:val="网格表 5 深色 - 着色 111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113">
    <w:name w:val="网格表 5 深色 - 着色 113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Grid13">
    <w:name w:val="TableGrid13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1">
    <w:name w:val="网格型26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3">
    <w:name w:val="网格表 1 浅色 - 着色 113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13">
    <w:name w:val="网格表 5 深色 - 着色 513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5121">
    <w:name w:val="网格表 5 深色 - 着色 512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622">
    <w:name w:val="网格型622"/>
    <w:basedOn w:val="a1"/>
    <w:uiPriority w:val="3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-5111">
    <w:name w:val="网格表 5 深色 - 着色 511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11114">
    <w:name w:val="无格式表格 1111"/>
    <w:basedOn w:val="a1"/>
    <w:uiPriority w:val="41"/>
    <w:qFormat/>
    <w:rPr>
      <w:rFonts w:ascii="Calibri" w:hAnsi="Calibri"/>
    </w:rPr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5-131">
    <w:name w:val="网格表 5 深色 - 着色 13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1-131">
    <w:name w:val="网格表 1 浅色 - 着色 131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8111">
    <w:name w:val="网格型1811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0">
    <w:name w:val="网格型11211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1LightAccent11">
    <w:name w:val="Grid Table 1 Light Accent 11"/>
    <w:basedOn w:val="a1"/>
    <w:uiPriority w:val="46"/>
    <w:qFormat/>
    <w:rPr>
      <w:rFonts w:ascii="Calibri" w:hAnsi="Calibri"/>
      <w:kern w:val="2"/>
      <w:sz w:val="21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网格型27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311">
    <w:name w:val="文档规范-表311"/>
    <w:basedOn w:val="a1"/>
    <w:uiPriority w:val="99"/>
    <w:qFormat/>
    <w:rPr>
      <w:rFonts w:ascii="Calibri" w:hAnsi="Calibri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3011">
    <w:name w:val="网格型3011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">
    <w:name w:val="代码表311"/>
    <w:basedOn w:val="a1"/>
    <w:uiPriority w:val="99"/>
    <w:qFormat/>
    <w:rPr>
      <w:rFonts w:ascii="Calibri" w:hAnsi="Calibri"/>
      <w:szCs w:val="21"/>
    </w:rPr>
    <w:tblPr/>
    <w:tcPr>
      <w:shd w:val="pct10" w:color="auto" w:fill="auto"/>
    </w:tcPr>
  </w:style>
  <w:style w:type="table" w:customStyle="1" w:styleId="TableGrid41">
    <w:name w:val="TableGrid4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210">
    <w:name w:val="网格型3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11111">
    <w:name w:val="浅色底纹 - 强调文字颜色 1111111"/>
    <w:basedOn w:val="a1"/>
    <w:uiPriority w:val="60"/>
    <w:qFormat/>
    <w:pPr>
      <w:ind w:firstLineChars="200" w:firstLine="200"/>
    </w:pPr>
    <w:rPr>
      <w:rFonts w:ascii="Calibri" w:hAnsi="Calibri"/>
      <w:color w:val="2E75B5"/>
      <w:szCs w:val="21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customStyle="1" w:styleId="4210">
    <w:name w:val="网格型4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">
    <w:name w:val="无格式表格 411"/>
    <w:basedOn w:val="a1"/>
    <w:uiPriority w:val="44"/>
    <w:qFormat/>
    <w:rPr>
      <w:rFonts w:ascii="Calibri" w:hAnsi="Calibri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1111110">
    <w:name w:val="网格型111111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2111">
    <w:name w:val="浅色底纹11211"/>
    <w:basedOn w:val="a1"/>
    <w:uiPriority w:val="60"/>
    <w:qFormat/>
    <w:pPr>
      <w:ind w:firstLineChars="200" w:firstLine="200"/>
    </w:pPr>
    <w:rPr>
      <w:rFonts w:ascii="Calibri" w:hAnsi="Calibri"/>
      <w:color w:val="000000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</w:style>
  <w:style w:type="table" w:customStyle="1" w:styleId="1-1211">
    <w:name w:val="网格表 1 浅色 - 着色 1211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211">
    <w:name w:val="浅色底纹 - 强调文字颜色 111211"/>
    <w:basedOn w:val="a1"/>
    <w:uiPriority w:val="60"/>
    <w:qFormat/>
    <w:pPr>
      <w:ind w:firstLineChars="200" w:firstLine="200"/>
    </w:pPr>
    <w:rPr>
      <w:rFonts w:ascii="Calibri" w:hAnsi="Calibri"/>
      <w:color w:val="2E75B5"/>
      <w:szCs w:val="21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customStyle="1" w:styleId="GridTable5DarkAccent11">
    <w:name w:val="Grid Table 5 Dark Accent 11"/>
    <w:basedOn w:val="a1"/>
    <w:uiPriority w:val="50"/>
    <w:qFormat/>
    <w:rPr>
      <w:rFonts w:ascii="Calibri" w:hAnsi="Calibri"/>
      <w:kern w:val="2"/>
      <w:sz w:val="21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Grid111">
    <w:name w:val="TableGrid11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21211">
    <w:name w:val="浅色底纹 - 着色 21211"/>
    <w:basedOn w:val="a1"/>
    <w:uiPriority w:val="60"/>
    <w:qFormat/>
    <w:pPr>
      <w:ind w:firstLineChars="200" w:firstLine="200"/>
    </w:pPr>
    <w:rPr>
      <w:rFonts w:ascii="Calibri" w:hAnsi="Calibri"/>
      <w:color w:val="C55911"/>
      <w:szCs w:val="21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</w:style>
  <w:style w:type="table" w:customStyle="1" w:styleId="TableGrid51">
    <w:name w:val="TableGrid5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21">
    <w:name w:val="网格型21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网格型3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0">
    <w:name w:val="网格型1131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12">
    <w:name w:val="无格式表格 311"/>
    <w:basedOn w:val="a1"/>
    <w:uiPriority w:val="43"/>
    <w:qFormat/>
    <w:rPr>
      <w:rFonts w:ascii="Calibri" w:hAnsi="Calibri"/>
    </w:rPr>
    <w:tblPr/>
    <w:tblStylePr w:type="firstRow">
      <w:rPr>
        <w:b/>
        <w:bCs/>
        <w:caps/>
      </w:rPr>
      <w:tblPr/>
      <w:tcPr>
        <w:tcBorders>
          <w:top w:val="nil"/>
          <w:left w:val="single" w:sz="4" w:space="0" w:color="7E7E7E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E7E7E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211">
    <w:name w:val="网格表 5 深色 - 着色 521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-1211">
    <w:name w:val="文档规范-表1211"/>
    <w:basedOn w:val="a1"/>
    <w:uiPriority w:val="99"/>
    <w:qFormat/>
    <w:rPr>
      <w:rFonts w:ascii="Calibri" w:hAnsi="Calibri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21110">
    <w:name w:val="网格型12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2">
    <w:name w:val="代码表1211"/>
    <w:basedOn w:val="a1"/>
    <w:uiPriority w:val="99"/>
    <w:qFormat/>
    <w:rPr>
      <w:rFonts w:ascii="Calibri" w:hAnsi="Calibri"/>
      <w:szCs w:val="21"/>
    </w:rPr>
    <w:tblPr/>
    <w:tcPr>
      <w:shd w:val="pct10" w:color="auto" w:fill="auto"/>
    </w:tcPr>
  </w:style>
  <w:style w:type="table" w:customStyle="1" w:styleId="111112">
    <w:name w:val="代码表11111"/>
    <w:basedOn w:val="a1"/>
    <w:uiPriority w:val="99"/>
    <w:qFormat/>
    <w:rPr>
      <w:rFonts w:ascii="Calibri" w:hAnsi="Calibri"/>
      <w:szCs w:val="21"/>
    </w:rPr>
    <w:tblPr/>
    <w:tcPr>
      <w:shd w:val="pct10" w:color="auto" w:fill="auto"/>
    </w:tcPr>
  </w:style>
  <w:style w:type="table" w:customStyle="1" w:styleId="721">
    <w:name w:val="网格型7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11111">
    <w:name w:val="浅色底纹 - 着色 211111"/>
    <w:basedOn w:val="a1"/>
    <w:uiPriority w:val="60"/>
    <w:qFormat/>
    <w:pPr>
      <w:ind w:firstLineChars="200" w:firstLine="200"/>
    </w:pPr>
    <w:rPr>
      <w:rFonts w:ascii="Calibri" w:hAnsi="Calibri"/>
      <w:color w:val="C55911"/>
      <w:szCs w:val="21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</w:style>
  <w:style w:type="table" w:customStyle="1" w:styleId="821">
    <w:name w:val="网格型8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">
    <w:name w:val="TableGrid6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1">
    <w:name w:val="网格型9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11">
    <w:name w:val="网格型1511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网格型10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1"/>
    <w:uiPriority w:val="44"/>
    <w:qFormat/>
    <w:rPr>
      <w:rFonts w:ascii="Calibri" w:hAnsi="Calibri"/>
      <w:kern w:val="2"/>
      <w:sz w:val="21"/>
      <w:szCs w:val="22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9111">
    <w:name w:val="网格型9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0">
    <w:name w:val="网格型12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1">
    <w:name w:val="网格型10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网格型4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1">
    <w:name w:val="TableGrid10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1110">
    <w:name w:val="网格型1311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51">
    <w:name w:val="Grid Table 5 Dark Accent 51"/>
    <w:basedOn w:val="a1"/>
    <w:uiPriority w:val="50"/>
    <w:qFormat/>
    <w:rPr>
      <w:rFonts w:ascii="Calibri" w:hAnsi="Calibri"/>
      <w:kern w:val="2"/>
      <w:sz w:val="21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1111111">
    <w:name w:val="浅色底纹111111"/>
    <w:basedOn w:val="a1"/>
    <w:uiPriority w:val="60"/>
    <w:qFormat/>
    <w:pPr>
      <w:ind w:firstLineChars="200" w:firstLine="200"/>
    </w:pPr>
    <w:rPr>
      <w:rFonts w:ascii="Calibri" w:hAnsi="Calibri"/>
      <w:color w:val="000000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</w:style>
  <w:style w:type="table" w:customStyle="1" w:styleId="6211">
    <w:name w:val="网格型6211"/>
    <w:basedOn w:val="a1"/>
    <w:uiPriority w:val="3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11">
    <w:name w:val="网格型8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211">
    <w:name w:val="网格表 5 深色 - 着色 121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Grid91">
    <w:name w:val="TableGrid9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1111">
    <w:name w:val="浅色底纹12111"/>
    <w:basedOn w:val="a1"/>
    <w:uiPriority w:val="60"/>
    <w:qFormat/>
    <w:pPr>
      <w:ind w:firstLineChars="200" w:firstLine="200"/>
    </w:pPr>
    <w:rPr>
      <w:rFonts w:ascii="Calibri" w:hAnsi="Calibri"/>
      <w:color w:val="000000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</w:style>
  <w:style w:type="table" w:customStyle="1" w:styleId="111113">
    <w:name w:val="网格表 1 浅色1111"/>
    <w:basedOn w:val="a1"/>
    <w:uiPriority w:val="46"/>
    <w:qFormat/>
    <w:rPr>
      <w:rFonts w:ascii="Calibri" w:hAnsi="Calibr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66666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1111">
    <w:name w:val="Table Normal1111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112111">
    <w:name w:val="浅色底纹 - 强调文字颜色 112111"/>
    <w:basedOn w:val="a1"/>
    <w:uiPriority w:val="60"/>
    <w:qFormat/>
    <w:pPr>
      <w:ind w:firstLineChars="200" w:firstLine="200"/>
    </w:pPr>
    <w:rPr>
      <w:rFonts w:ascii="Calibri" w:hAnsi="Calibri"/>
      <w:color w:val="2E75B5"/>
      <w:szCs w:val="21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customStyle="1" w:styleId="302">
    <w:name w:val="网格型302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2111">
    <w:name w:val="浅色底纹 - 着色 22111"/>
    <w:basedOn w:val="a1"/>
    <w:uiPriority w:val="60"/>
    <w:qFormat/>
    <w:pPr>
      <w:ind w:firstLineChars="200" w:firstLine="200"/>
    </w:pPr>
    <w:rPr>
      <w:rFonts w:ascii="Calibri" w:hAnsi="Calibri"/>
      <w:color w:val="C55911"/>
      <w:szCs w:val="21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</w:style>
  <w:style w:type="table" w:customStyle="1" w:styleId="21111">
    <w:name w:val="网格型21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11">
    <w:name w:val="Table Normal211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1">
    <w:name w:val="TableGrid8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111">
    <w:name w:val="网格型7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">
    <w:name w:val="网格型22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a1"/>
    <w:uiPriority w:val="43"/>
    <w:qFormat/>
    <w:rPr>
      <w:rFonts w:ascii="Calibri" w:hAnsi="Calibri"/>
      <w:kern w:val="2"/>
      <w:sz w:val="21"/>
      <w:szCs w:val="22"/>
    </w:rPr>
    <w:tblPr/>
    <w:tblStylePr w:type="firstRow">
      <w:rPr>
        <w:b/>
        <w:bCs/>
        <w:caps/>
      </w:rPr>
      <w:tblPr/>
      <w:tcPr>
        <w:tcBorders>
          <w:top w:val="nil"/>
          <w:left w:val="single" w:sz="4" w:space="0" w:color="7E7E7E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E7E7E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71">
    <w:name w:val="TableGrid7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111">
    <w:name w:val="网格型14111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811">
    <w:name w:val="网格型281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Grid3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21110">
    <w:name w:val="文档规范-表2111"/>
    <w:basedOn w:val="a1"/>
    <w:uiPriority w:val="99"/>
    <w:qFormat/>
    <w:rPr>
      <w:rFonts w:ascii="Calibri" w:hAnsi="Calibri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-111110">
    <w:name w:val="文档规范-表11111"/>
    <w:basedOn w:val="a1"/>
    <w:uiPriority w:val="99"/>
    <w:qFormat/>
    <w:rPr>
      <w:rFonts w:ascii="Calibri" w:hAnsi="Calibri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21110">
    <w:name w:val="代码表2111"/>
    <w:basedOn w:val="a1"/>
    <w:uiPriority w:val="99"/>
    <w:qFormat/>
    <w:rPr>
      <w:rFonts w:ascii="Calibri" w:hAnsi="Calibri"/>
      <w:szCs w:val="21"/>
    </w:rPr>
    <w:tblPr/>
    <w:tcPr>
      <w:shd w:val="pct10" w:color="auto" w:fill="auto"/>
    </w:tcPr>
  </w:style>
  <w:style w:type="table" w:customStyle="1" w:styleId="36">
    <w:name w:val="网格型36"/>
    <w:basedOn w:val="a1"/>
    <w:uiPriority w:val="5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浅色底纹15"/>
    <w:basedOn w:val="a1"/>
    <w:uiPriority w:val="60"/>
    <w:qFormat/>
    <w:pPr>
      <w:ind w:firstLineChars="200" w:firstLine="200"/>
    </w:pPr>
    <w:rPr>
      <w:color w:val="000000" w:themeColor="text1" w:themeShade="BF"/>
      <w:kern w:val="2"/>
      <w:sz w:val="21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5">
    <w:name w:val="浅色底纹 - 强调文字颜色 115"/>
    <w:basedOn w:val="a1"/>
    <w:uiPriority w:val="60"/>
    <w:qFormat/>
    <w:pPr>
      <w:ind w:firstLineChars="200" w:firstLine="200"/>
    </w:pPr>
    <w:rPr>
      <w:color w:val="2E74B5" w:themeColor="accent1" w:themeShade="BF"/>
      <w:kern w:val="2"/>
      <w:sz w:val="21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5">
    <w:name w:val="浅色底纹 - 着色 25"/>
    <w:basedOn w:val="a1"/>
    <w:uiPriority w:val="60"/>
    <w:qFormat/>
    <w:locked/>
    <w:pPr>
      <w:ind w:firstLineChars="200" w:firstLine="200"/>
    </w:pPr>
    <w:rPr>
      <w:color w:val="C45911" w:themeColor="accent2" w:themeShade="BF"/>
      <w:kern w:val="2"/>
      <w:sz w:val="21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TableNormal5">
    <w:name w:val="Table Normal5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40">
    <w:name w:val="网格型21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网格型116"/>
    <w:basedOn w:val="a1"/>
    <w:uiPriority w:val="59"/>
    <w:qFormat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5">
    <w:name w:val="文档规范-表5"/>
    <w:basedOn w:val="a1"/>
    <w:uiPriority w:val="99"/>
    <w:qFormat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65">
    <w:name w:val="代码表6"/>
    <w:basedOn w:val="a1"/>
    <w:uiPriority w:val="99"/>
    <w:qFormat/>
    <w:locked/>
    <w:rPr>
      <w:kern w:val="2"/>
      <w:sz w:val="21"/>
      <w:szCs w:val="21"/>
    </w:rPr>
    <w:tblPr/>
    <w:tcPr>
      <w:shd w:val="pct10" w:color="auto" w:fill="auto"/>
    </w:tcPr>
  </w:style>
  <w:style w:type="table" w:customStyle="1" w:styleId="37">
    <w:name w:val="网格型37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网格型4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2">
    <w:name w:val="浅色底纹114"/>
    <w:basedOn w:val="a1"/>
    <w:uiPriority w:val="60"/>
    <w:qFormat/>
    <w:pPr>
      <w:ind w:firstLineChars="200" w:firstLine="200"/>
    </w:pPr>
    <w:rPr>
      <w:color w:val="000000" w:themeColor="text1" w:themeShade="BF"/>
      <w:kern w:val="2"/>
      <w:sz w:val="21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4">
    <w:name w:val="浅色底纹 - 强调文字颜色 1114"/>
    <w:basedOn w:val="a1"/>
    <w:uiPriority w:val="60"/>
    <w:qFormat/>
    <w:pPr>
      <w:ind w:firstLineChars="200" w:firstLine="200"/>
    </w:pPr>
    <w:rPr>
      <w:color w:val="2E74B5" w:themeColor="accent1" w:themeShade="BF"/>
      <w:kern w:val="2"/>
      <w:sz w:val="21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14">
    <w:name w:val="浅色底纹 - 着色 214"/>
    <w:basedOn w:val="a1"/>
    <w:uiPriority w:val="60"/>
    <w:qFormat/>
    <w:pPr>
      <w:ind w:firstLineChars="200" w:firstLine="200"/>
    </w:pPr>
    <w:rPr>
      <w:color w:val="C45911" w:themeColor="accent2" w:themeShade="BF"/>
      <w:kern w:val="2"/>
      <w:sz w:val="21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TableNormal14">
    <w:name w:val="Table Normal14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50">
    <w:name w:val="网格型215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">
    <w:name w:val="网格型117"/>
    <w:basedOn w:val="a1"/>
    <w:uiPriority w:val="59"/>
    <w:qFormat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4">
    <w:name w:val="文档规范-表14"/>
    <w:basedOn w:val="a1"/>
    <w:uiPriority w:val="99"/>
    <w:qFormat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44">
    <w:name w:val="代码表14"/>
    <w:basedOn w:val="a1"/>
    <w:uiPriority w:val="99"/>
    <w:qFormat/>
    <w:locked/>
    <w:rPr>
      <w:kern w:val="2"/>
      <w:sz w:val="21"/>
      <w:szCs w:val="21"/>
    </w:rPr>
    <w:tblPr/>
    <w:tcPr>
      <w:shd w:val="pct10" w:color="auto" w:fill="auto"/>
    </w:tcPr>
  </w:style>
  <w:style w:type="table" w:customStyle="1" w:styleId="56">
    <w:name w:val="网格型56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50">
    <w:name w:val="网格型65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网格型7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网格型8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网格型9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网格型10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">
    <w:name w:val="网格型12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网格型13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网格型14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浅色底纹123"/>
    <w:basedOn w:val="a1"/>
    <w:uiPriority w:val="60"/>
    <w:qFormat/>
    <w:pPr>
      <w:ind w:firstLineChars="200" w:firstLine="200"/>
    </w:pPr>
    <w:rPr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23">
    <w:name w:val="浅色底纹 - 强调文字颜色 1123"/>
    <w:basedOn w:val="a1"/>
    <w:uiPriority w:val="60"/>
    <w:qFormat/>
    <w:pPr>
      <w:ind w:firstLineChars="200" w:firstLine="200"/>
    </w:pPr>
    <w:rPr>
      <w:color w:val="365F91"/>
      <w:kern w:val="2"/>
      <w:sz w:val="21"/>
      <w:szCs w:val="2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23">
    <w:name w:val="浅色底纹 - 着色 223"/>
    <w:basedOn w:val="a1"/>
    <w:uiPriority w:val="60"/>
    <w:qFormat/>
    <w:locked/>
    <w:pPr>
      <w:ind w:firstLineChars="200" w:firstLine="200"/>
    </w:pPr>
    <w:rPr>
      <w:color w:val="943634"/>
      <w:kern w:val="2"/>
      <w:sz w:val="21"/>
      <w:szCs w:val="21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ableNormal23">
    <w:name w:val="Table Normal23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3">
    <w:name w:val="网格型22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0">
    <w:name w:val="网格型153"/>
    <w:basedOn w:val="a1"/>
    <w:uiPriority w:val="59"/>
    <w:qFormat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230">
    <w:name w:val="文档规范-表23"/>
    <w:basedOn w:val="a1"/>
    <w:uiPriority w:val="99"/>
    <w:qFormat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232">
    <w:name w:val="代码表23"/>
    <w:basedOn w:val="a1"/>
    <w:uiPriority w:val="99"/>
    <w:qFormat/>
    <w:locked/>
    <w:rPr>
      <w:kern w:val="2"/>
      <w:sz w:val="21"/>
      <w:szCs w:val="21"/>
    </w:rPr>
    <w:tblPr/>
    <w:tcPr>
      <w:shd w:val="pct10" w:color="auto" w:fill="auto"/>
    </w:tcPr>
  </w:style>
  <w:style w:type="table" w:customStyle="1" w:styleId="3130">
    <w:name w:val="网格型31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网格型41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0">
    <w:name w:val="浅色底纹1113"/>
    <w:basedOn w:val="a1"/>
    <w:uiPriority w:val="60"/>
    <w:qFormat/>
    <w:pPr>
      <w:ind w:firstLineChars="200" w:firstLine="200"/>
    </w:pPr>
    <w:rPr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113">
    <w:name w:val="浅色底纹 - 强调文字颜色 11113"/>
    <w:basedOn w:val="a1"/>
    <w:uiPriority w:val="60"/>
    <w:qFormat/>
    <w:pPr>
      <w:ind w:firstLineChars="200" w:firstLine="200"/>
    </w:pPr>
    <w:rPr>
      <w:color w:val="365F91"/>
      <w:kern w:val="2"/>
      <w:sz w:val="21"/>
      <w:szCs w:val="2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13">
    <w:name w:val="浅色底纹 - 着色 2113"/>
    <w:basedOn w:val="a1"/>
    <w:uiPriority w:val="60"/>
    <w:qFormat/>
    <w:pPr>
      <w:ind w:firstLineChars="200" w:firstLine="200"/>
    </w:pPr>
    <w:rPr>
      <w:color w:val="943634"/>
      <w:kern w:val="2"/>
      <w:sz w:val="21"/>
      <w:szCs w:val="21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ableNormal113">
    <w:name w:val="Table Normal113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3">
    <w:name w:val="网格型211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1">
    <w:name w:val="网格型1113"/>
    <w:basedOn w:val="a1"/>
    <w:uiPriority w:val="59"/>
    <w:qFormat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30">
    <w:name w:val="文档规范-表113"/>
    <w:basedOn w:val="a1"/>
    <w:uiPriority w:val="99"/>
    <w:qFormat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132">
    <w:name w:val="代码表113"/>
    <w:basedOn w:val="a1"/>
    <w:uiPriority w:val="99"/>
    <w:qFormat/>
    <w:rPr>
      <w:kern w:val="2"/>
      <w:sz w:val="21"/>
      <w:szCs w:val="21"/>
    </w:rPr>
    <w:tblPr/>
    <w:tcPr>
      <w:shd w:val="pct10" w:color="auto" w:fill="auto"/>
    </w:tcPr>
  </w:style>
  <w:style w:type="table" w:customStyle="1" w:styleId="513">
    <w:name w:val="网格型51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4">
    <w:name w:val="网格型61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3">
    <w:name w:val="网格型71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3">
    <w:name w:val="网格型81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网格型91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网格型101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网格型121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4">
    <w:name w:val="网格型164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2">
    <w:name w:val="网格型52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网格型17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3">
    <w:name w:val="网格型183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22">
    <w:name w:val="Table Normal122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b">
    <w:name w:val="标题 字符"/>
    <w:basedOn w:val="a0"/>
    <w:link w:val="afa"/>
    <w:uiPriority w:val="10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422">
    <w:name w:val="代码表42"/>
    <w:basedOn w:val="a1"/>
    <w:uiPriority w:val="99"/>
    <w:qFormat/>
    <w:rPr>
      <w:kern w:val="2"/>
      <w:sz w:val="21"/>
      <w:szCs w:val="21"/>
    </w:rPr>
    <w:tblPr/>
    <w:tcPr>
      <w:shd w:val="pct10" w:color="auto" w:fill="auto"/>
    </w:tcPr>
  </w:style>
  <w:style w:type="table" w:customStyle="1" w:styleId="1133">
    <w:name w:val="网格表 1 浅色13"/>
    <w:basedOn w:val="a1"/>
    <w:uiPriority w:val="46"/>
    <w:qFormat/>
    <w:locked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32">
    <w:name w:val="网格型332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4">
    <w:name w:val="网格表 5 深色 - 着色 114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103">
    <w:name w:val="网格型1103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Grid1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-114">
    <w:name w:val="网格表 1 浅色 - 着色 114"/>
    <w:basedOn w:val="a1"/>
    <w:uiPriority w:val="46"/>
    <w:qFormat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14">
    <w:name w:val="网格表 5 深色 - 着色 514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1122">
    <w:name w:val="网格表 5 深色 - 着色 1122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-1122">
    <w:name w:val="网格表 1 浅色 - 着色 1122"/>
    <w:basedOn w:val="a1"/>
    <w:uiPriority w:val="46"/>
    <w:qFormat/>
    <w:locked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122">
    <w:name w:val="网格表 5 深色 - 着色 5122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623">
    <w:name w:val="网格型623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-123">
    <w:name w:val="网格表 5 深色 - 着色 123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6112">
    <w:name w:val="网格型6112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2">
    <w:name w:val="网格型11012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Grid15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-123">
    <w:name w:val="网格表 1 浅色 - 着色 123"/>
    <w:basedOn w:val="a1"/>
    <w:uiPriority w:val="46"/>
    <w:qFormat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23">
    <w:name w:val="网格表 5 深色 - 着色 523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612">
    <w:name w:val="网格型1612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3">
    <w:name w:val="网格型19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网格型20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0">
    <w:name w:val="网格型232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12">
    <w:name w:val="网格表 5 深色 - 着色 1112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-1112">
    <w:name w:val="网格表 1 浅色 - 着色 1112"/>
    <w:basedOn w:val="a1"/>
    <w:uiPriority w:val="46"/>
    <w:qFormat/>
    <w:locked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112">
    <w:name w:val="网格表 5 深色 - 着色 5112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42">
    <w:name w:val="网格型24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网格型25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">
    <w:name w:val="网格型26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4">
    <w:name w:val="无格式表格 112"/>
    <w:basedOn w:val="a1"/>
    <w:uiPriority w:val="41"/>
    <w:qFormat/>
    <w:locked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f6">
    <w:name w:val="图标题，表标题"/>
    <w:link w:val="Char3"/>
    <w:semiHidden/>
    <w:qFormat/>
    <w:pPr>
      <w:jc w:val="center"/>
    </w:pPr>
    <w:rPr>
      <w:rFonts w:eastAsia="黑体" w:cs="宋体"/>
      <w:kern w:val="2"/>
      <w:sz w:val="18"/>
      <w:szCs w:val="18"/>
    </w:rPr>
  </w:style>
  <w:style w:type="character" w:customStyle="1" w:styleId="Char3">
    <w:name w:val="图标题，表标题 Char"/>
    <w:basedOn w:val="a0"/>
    <w:link w:val="afff6"/>
    <w:semiHidden/>
    <w:qFormat/>
    <w:rPr>
      <w:rFonts w:ascii="Times New Roman" w:eastAsia="黑体" w:hAnsi="Times New Roman" w:cs="宋体"/>
      <w:kern w:val="2"/>
      <w:sz w:val="18"/>
      <w:szCs w:val="18"/>
    </w:rPr>
  </w:style>
  <w:style w:type="table" w:customStyle="1" w:styleId="5-132">
    <w:name w:val="网格表 5 深色 - 着色 132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-132">
    <w:name w:val="网格表 1 浅色 - 着色 132"/>
    <w:basedOn w:val="a1"/>
    <w:uiPriority w:val="46"/>
    <w:qFormat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32">
    <w:name w:val="网格表 5 深色 - 着色 532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632">
    <w:name w:val="网格型632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41">
    <w:name w:val="网格型54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">
    <w:name w:val="浅色底纹132"/>
    <w:basedOn w:val="a1"/>
    <w:uiPriority w:val="60"/>
    <w:qFormat/>
    <w:locked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32">
    <w:name w:val="浅色底纹 - 强调文字颜色 1132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32">
    <w:name w:val="浅色底纹 - 着色 232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TableNormal32">
    <w:name w:val="Table Normal32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220">
    <w:name w:val="网格型1122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32">
    <w:name w:val="文档规范-表32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323">
    <w:name w:val="代码表32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3220">
    <w:name w:val="网格型32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0">
    <w:name w:val="网格型42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1">
    <w:name w:val="浅色底纹1122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22">
    <w:name w:val="浅色底纹 - 强调文字颜色 11122"/>
    <w:basedOn w:val="a1"/>
    <w:uiPriority w:val="60"/>
    <w:qFormat/>
    <w:locked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122">
    <w:name w:val="浅色底纹 - 着色 2122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2122">
    <w:name w:val="网格型212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20">
    <w:name w:val="网格型1132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22">
    <w:name w:val="文档规范-表122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222">
    <w:name w:val="代码表122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722">
    <w:name w:val="网格型72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2">
    <w:name w:val="网格型82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2">
    <w:name w:val="网格型92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2">
    <w:name w:val="网格型102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20">
    <w:name w:val="网格型122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1">
    <w:name w:val="网格型612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1">
    <w:name w:val="网格型1102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Grid2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12">
    <w:name w:val="网格型131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2">
    <w:name w:val="网格型6212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-1212">
    <w:name w:val="网格表 5 深色 - 着色 1212"/>
    <w:basedOn w:val="a1"/>
    <w:uiPriority w:val="50"/>
    <w:qFormat/>
    <w:locked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2121">
    <w:name w:val="浅色底纹1212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212">
    <w:name w:val="浅色底纹 - 强调文字颜色 11212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212">
    <w:name w:val="浅色底纹 - 着色 2212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TableNormal212">
    <w:name w:val="Table Normal212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2">
    <w:name w:val="网格型221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2">
    <w:name w:val="网格型1412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2120">
    <w:name w:val="文档规范-表212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2120">
    <w:name w:val="代码表212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31120">
    <w:name w:val="网格型311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网格型411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0">
    <w:name w:val="浅色底纹11112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112">
    <w:name w:val="浅色底纹 - 强调文字颜色 111112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1112">
    <w:name w:val="浅色底纹 - 着色 21112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TableNormal1112">
    <w:name w:val="Table Normal1112"/>
    <w:uiPriority w:val="2"/>
    <w:unhideWhenUsed/>
    <w:qFormat/>
    <w:pPr>
      <w:widowControl w:val="0"/>
    </w:pPr>
    <w:rPr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12">
    <w:name w:val="网格型2111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1">
    <w:name w:val="网格型11112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20">
    <w:name w:val="文档规范-表1112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1122">
    <w:name w:val="代码表1112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7112">
    <w:name w:val="网格型711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2">
    <w:name w:val="网格型811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2">
    <w:name w:val="网格型911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2">
    <w:name w:val="网格型1011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20">
    <w:name w:val="网格型1211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11">
    <w:name w:val="网格型6111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11">
    <w:name w:val="网格型11011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Grid1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-1212">
    <w:name w:val="网格表 1 浅色 - 着色 1212"/>
    <w:basedOn w:val="a1"/>
    <w:uiPriority w:val="46"/>
    <w:qFormat/>
    <w:locked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212">
    <w:name w:val="网格表 5 深色 - 着色 5212"/>
    <w:basedOn w:val="a1"/>
    <w:uiPriority w:val="50"/>
    <w:qFormat/>
    <w:locked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512">
    <w:name w:val="网格型151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2">
    <w:name w:val="网格型181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1">
    <w:name w:val="网格型1621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11">
    <w:name w:val="网格型1611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网格型303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semiHidden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table" w:customStyle="1" w:styleId="272">
    <w:name w:val="网格型272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Grid3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2">
    <w:name w:val="TableGrid4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2">
    <w:name w:val="TableGrid5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2">
    <w:name w:val="TableGrid6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2">
    <w:name w:val="TableGrid7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2">
    <w:name w:val="TableGrid8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2">
    <w:name w:val="TableGrid9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2">
    <w:name w:val="TableGrid10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23">
    <w:name w:val="网格表 1 浅色112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12">
    <w:name w:val="网格型3012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网格型28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无格式表格 412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21">
    <w:name w:val="无格式表格 312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a0"/>
    <w:semiHidden/>
    <w:qFormat/>
  </w:style>
  <w:style w:type="table" w:customStyle="1" w:styleId="5-15">
    <w:name w:val="网格表 5 深色 - 着色 15"/>
    <w:basedOn w:val="a1"/>
    <w:uiPriority w:val="50"/>
    <w:qFormat/>
    <w:locked/>
    <w:rPr>
      <w:kern w:val="2"/>
      <w:sz w:val="21"/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-15">
    <w:name w:val="网格表 1 浅色 - 着色 15"/>
    <w:basedOn w:val="a1"/>
    <w:uiPriority w:val="46"/>
    <w:qFormat/>
    <w:locked/>
    <w:rPr>
      <w:kern w:val="2"/>
      <w:sz w:val="21"/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5">
    <w:name w:val="网格表 5 深色 - 着色 55"/>
    <w:basedOn w:val="a1"/>
    <w:uiPriority w:val="50"/>
    <w:qFormat/>
    <w:rPr>
      <w:kern w:val="2"/>
      <w:sz w:val="21"/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431">
    <w:name w:val="无格式表格 43"/>
    <w:basedOn w:val="a1"/>
    <w:uiPriority w:val="44"/>
    <w:qFormat/>
    <w:rPr>
      <w:kern w:val="2"/>
      <w:sz w:val="21"/>
      <w:szCs w:val="22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30">
    <w:name w:val="无格式表格 33"/>
    <w:basedOn w:val="a1"/>
    <w:uiPriority w:val="43"/>
    <w:qFormat/>
    <w:rPr>
      <w:kern w:val="2"/>
      <w:sz w:val="21"/>
      <w:szCs w:val="22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-141">
    <w:name w:val="网格表 1 浅色 - 着色 141"/>
    <w:basedOn w:val="a1"/>
    <w:uiPriority w:val="46"/>
    <w:qFormat/>
    <w:rPr>
      <w:rFonts w:ascii="Calibri" w:hAnsi="Calibri"/>
      <w:kern w:val="2"/>
      <w:sz w:val="21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41">
    <w:name w:val="网格表 5 深色 - 着色 141"/>
    <w:basedOn w:val="a1"/>
    <w:uiPriority w:val="50"/>
    <w:qFormat/>
    <w:rPr>
      <w:rFonts w:ascii="Calibri" w:hAnsi="Calibri"/>
      <w:kern w:val="2"/>
      <w:sz w:val="21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4211">
    <w:name w:val="无格式表格 421"/>
    <w:basedOn w:val="a1"/>
    <w:uiPriority w:val="44"/>
    <w:qFormat/>
    <w:locked/>
    <w:rPr>
      <w:rFonts w:ascii="Calibri" w:hAnsi="Calibri"/>
      <w:kern w:val="2"/>
      <w:sz w:val="21"/>
      <w:szCs w:val="22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5-541">
    <w:name w:val="网格表 5 深色 - 着色 541"/>
    <w:basedOn w:val="a1"/>
    <w:uiPriority w:val="50"/>
    <w:qFormat/>
    <w:rPr>
      <w:rFonts w:ascii="Calibri" w:hAnsi="Calibri"/>
      <w:kern w:val="2"/>
      <w:sz w:val="21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3211">
    <w:name w:val="无格式表格 321"/>
    <w:basedOn w:val="a1"/>
    <w:uiPriority w:val="43"/>
    <w:qFormat/>
    <w:rPr>
      <w:rFonts w:ascii="Calibri" w:hAnsi="Calibri"/>
      <w:kern w:val="2"/>
      <w:sz w:val="21"/>
      <w:szCs w:val="22"/>
    </w:rPr>
    <w:tblPr/>
    <w:tblStylePr w:type="firstRow">
      <w:rPr>
        <w:b/>
        <w:bCs/>
        <w:caps/>
      </w:rPr>
      <w:tblPr/>
      <w:tcPr>
        <w:tcBorders>
          <w:top w:val="nil"/>
          <w:left w:val="single" w:sz="4" w:space="0" w:color="7E7E7E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E7E7E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11210">
    <w:name w:val="浅色底纹11121"/>
    <w:basedOn w:val="a1"/>
    <w:uiPriority w:val="60"/>
    <w:qFormat/>
    <w:locked/>
    <w:pPr>
      <w:ind w:firstLineChars="200" w:firstLine="200"/>
    </w:pPr>
    <w:rPr>
      <w:rFonts w:ascii="Calibri" w:hAnsi="Calibri"/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11410">
    <w:name w:val="网格型1141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31">
    <w:name w:val="网格型83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21">
    <w:name w:val="Table Normal221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网格型22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221">
    <w:name w:val="浅色底纹 - 着色 2221"/>
    <w:basedOn w:val="a1"/>
    <w:uiPriority w:val="60"/>
    <w:qFormat/>
    <w:pPr>
      <w:ind w:firstLineChars="200" w:firstLine="200"/>
    </w:pPr>
    <w:rPr>
      <w:rFonts w:ascii="Calibri" w:hAnsi="Calibri"/>
      <w:color w:val="943634"/>
      <w:kern w:val="2"/>
      <w:sz w:val="21"/>
      <w:szCs w:val="21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customStyle="1" w:styleId="-41">
    <w:name w:val="文档规范-表41"/>
    <w:basedOn w:val="a1"/>
    <w:uiPriority w:val="99"/>
    <w:qFormat/>
    <w:rPr>
      <w:rFonts w:ascii="Calibri" w:hAnsi="Calibri"/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-111121">
    <w:name w:val="浅色底纹 - 强调文字颜色 111121"/>
    <w:basedOn w:val="a1"/>
    <w:uiPriority w:val="60"/>
    <w:qFormat/>
    <w:pPr>
      <w:ind w:firstLineChars="200" w:firstLine="200"/>
    </w:pPr>
    <w:rPr>
      <w:rFonts w:ascii="Calibri" w:hAnsi="Calibri"/>
      <w:color w:val="365F91"/>
      <w:kern w:val="2"/>
      <w:sz w:val="21"/>
      <w:szCs w:val="2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-131">
    <w:name w:val="文档规范-表131"/>
    <w:basedOn w:val="a1"/>
    <w:uiPriority w:val="99"/>
    <w:qFormat/>
    <w:rPr>
      <w:rFonts w:ascii="Calibri" w:hAnsi="Calibri"/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031">
    <w:name w:val="网格型103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1">
    <w:name w:val="网格型213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">
    <w:name w:val="代码表131"/>
    <w:basedOn w:val="a1"/>
    <w:uiPriority w:val="99"/>
    <w:qFormat/>
    <w:rPr>
      <w:rFonts w:ascii="Calibri" w:hAnsi="Calibri"/>
      <w:kern w:val="2"/>
      <w:sz w:val="21"/>
      <w:szCs w:val="21"/>
    </w:rPr>
    <w:tblPr/>
    <w:tcPr>
      <w:shd w:val="pct10" w:color="auto" w:fill="auto"/>
    </w:tcPr>
  </w:style>
  <w:style w:type="table" w:customStyle="1" w:styleId="41210">
    <w:name w:val="网格型41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131">
    <w:name w:val="浅色底纹 - 着色 2131"/>
    <w:basedOn w:val="a1"/>
    <w:uiPriority w:val="60"/>
    <w:qFormat/>
    <w:pPr>
      <w:ind w:firstLineChars="200" w:firstLine="200"/>
    </w:pPr>
    <w:rPr>
      <w:rFonts w:ascii="Calibri" w:hAnsi="Calibri"/>
      <w:color w:val="C55911"/>
      <w:kern w:val="2"/>
      <w:sz w:val="21"/>
      <w:szCs w:val="21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</w:style>
  <w:style w:type="table" w:customStyle="1" w:styleId="TableNormal41">
    <w:name w:val="Table Normal41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0">
    <w:name w:val="代码表221"/>
    <w:basedOn w:val="a1"/>
    <w:uiPriority w:val="99"/>
    <w:qFormat/>
    <w:rPr>
      <w:rFonts w:ascii="Calibri" w:hAnsi="Calibri"/>
      <w:kern w:val="2"/>
      <w:sz w:val="21"/>
      <w:szCs w:val="21"/>
    </w:rPr>
    <w:tblPr/>
    <w:tcPr>
      <w:shd w:val="pct10" w:color="auto" w:fill="auto"/>
    </w:tcPr>
  </w:style>
  <w:style w:type="table" w:customStyle="1" w:styleId="13210">
    <w:name w:val="网格型13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210">
    <w:name w:val="文档规范-表221"/>
    <w:basedOn w:val="a1"/>
    <w:uiPriority w:val="99"/>
    <w:qFormat/>
    <w:rPr>
      <w:rFonts w:ascii="Calibri" w:hAnsi="Calibri"/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-21121">
    <w:name w:val="浅色底纹 - 着色 21121"/>
    <w:basedOn w:val="a1"/>
    <w:uiPriority w:val="60"/>
    <w:qFormat/>
    <w:pPr>
      <w:ind w:firstLineChars="200" w:firstLine="200"/>
    </w:pPr>
    <w:rPr>
      <w:rFonts w:ascii="Calibri" w:hAnsi="Calibri"/>
      <w:color w:val="943634"/>
      <w:kern w:val="2"/>
      <w:sz w:val="21"/>
      <w:szCs w:val="21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customStyle="1" w:styleId="641">
    <w:name w:val="网格型64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">
    <w:name w:val="网格型34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1">
    <w:name w:val="网格型14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41">
    <w:name w:val="浅色底纹 - 强调文字颜色 1141"/>
    <w:basedOn w:val="a1"/>
    <w:uiPriority w:val="60"/>
    <w:qFormat/>
    <w:pPr>
      <w:ind w:firstLineChars="200" w:firstLine="200"/>
    </w:pPr>
    <w:rPr>
      <w:rFonts w:ascii="Calibri" w:hAnsi="Calibri"/>
      <w:color w:val="2E75B5"/>
      <w:kern w:val="2"/>
      <w:sz w:val="21"/>
      <w:szCs w:val="21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customStyle="1" w:styleId="1231">
    <w:name w:val="网格型123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0">
    <w:name w:val="网格型31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">
    <w:name w:val="网格型210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">
    <w:name w:val="网格型351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41">
    <w:name w:val="浅色底纹 - 着色 241"/>
    <w:basedOn w:val="a1"/>
    <w:uiPriority w:val="60"/>
    <w:qFormat/>
    <w:pPr>
      <w:ind w:firstLineChars="200" w:firstLine="200"/>
    </w:pPr>
    <w:rPr>
      <w:rFonts w:ascii="Calibri" w:hAnsi="Calibri"/>
      <w:color w:val="C55911"/>
      <w:kern w:val="2"/>
      <w:sz w:val="21"/>
      <w:szCs w:val="21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single" w:sz="8" w:space="0" w:color="ED7D31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ADECC"/>
      </w:tcPr>
    </w:tblStylePr>
  </w:style>
  <w:style w:type="table" w:customStyle="1" w:styleId="12211">
    <w:name w:val="浅色底纹1221"/>
    <w:basedOn w:val="a1"/>
    <w:uiPriority w:val="60"/>
    <w:qFormat/>
    <w:pPr>
      <w:ind w:firstLineChars="200" w:firstLine="200"/>
    </w:pPr>
    <w:rPr>
      <w:rFonts w:ascii="Calibri" w:hAnsi="Calibri"/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1410">
    <w:name w:val="浅色底纹141"/>
    <w:basedOn w:val="a1"/>
    <w:uiPriority w:val="60"/>
    <w:qFormat/>
    <w:pPr>
      <w:ind w:firstLineChars="200" w:firstLine="200"/>
    </w:pPr>
    <w:rPr>
      <w:rFonts w:ascii="Calibri" w:hAnsi="Calibri"/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</w:style>
  <w:style w:type="table" w:customStyle="1" w:styleId="931">
    <w:name w:val="网格型93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1">
    <w:name w:val="网格型1151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31">
    <w:name w:val="网格型73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代码表51"/>
    <w:basedOn w:val="a1"/>
    <w:uiPriority w:val="99"/>
    <w:qFormat/>
    <w:rPr>
      <w:rFonts w:ascii="Calibri" w:hAnsi="Calibri"/>
      <w:kern w:val="2"/>
      <w:sz w:val="21"/>
      <w:szCs w:val="21"/>
    </w:rPr>
    <w:tblPr/>
    <w:tcPr>
      <w:shd w:val="pct10" w:color="auto" w:fill="auto"/>
    </w:tcPr>
  </w:style>
  <w:style w:type="table" w:customStyle="1" w:styleId="4310">
    <w:name w:val="网格型43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1">
    <w:name w:val="网格型1521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311">
    <w:name w:val="浅色底纹1131"/>
    <w:basedOn w:val="a1"/>
    <w:uiPriority w:val="60"/>
    <w:qFormat/>
    <w:pPr>
      <w:ind w:firstLineChars="200" w:firstLine="200"/>
    </w:pPr>
    <w:rPr>
      <w:rFonts w:ascii="Calibri" w:hAnsi="Calibri"/>
      <w:color w:val="000000"/>
      <w:kern w:val="2"/>
      <w:sz w:val="21"/>
      <w:szCs w:val="21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</w:tcPr>
    </w:tblStylePr>
  </w:style>
  <w:style w:type="table" w:customStyle="1" w:styleId="-11131">
    <w:name w:val="浅色底纹 - 强调文字颜色 11131"/>
    <w:basedOn w:val="a1"/>
    <w:uiPriority w:val="60"/>
    <w:qFormat/>
    <w:pPr>
      <w:ind w:firstLineChars="200" w:firstLine="200"/>
    </w:pPr>
    <w:rPr>
      <w:rFonts w:ascii="Calibri" w:hAnsi="Calibri"/>
      <w:color w:val="2E75B5"/>
      <w:kern w:val="2"/>
      <w:sz w:val="21"/>
      <w:szCs w:val="21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customStyle="1" w:styleId="551">
    <w:name w:val="网格型55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221">
    <w:name w:val="浅色底纹 - 强调文字颜色 11221"/>
    <w:basedOn w:val="a1"/>
    <w:uiPriority w:val="60"/>
    <w:qFormat/>
    <w:pPr>
      <w:ind w:firstLineChars="200" w:firstLine="200"/>
    </w:pPr>
    <w:rPr>
      <w:rFonts w:ascii="Calibri" w:hAnsi="Calibri"/>
      <w:color w:val="365F91"/>
      <w:kern w:val="2"/>
      <w:sz w:val="21"/>
      <w:szCs w:val="2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TableNormal1121">
    <w:name w:val="Table Normal1121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21">
    <w:name w:val="网格型211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Grid12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211">
    <w:name w:val="网格型11121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210">
    <w:name w:val="文档规范-表1121"/>
    <w:basedOn w:val="a1"/>
    <w:uiPriority w:val="99"/>
    <w:qFormat/>
    <w:rPr>
      <w:rFonts w:ascii="Calibri" w:hAnsi="Calibri"/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-11211">
    <w:name w:val="网格表 1 浅色 - 着色 11211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213">
    <w:name w:val="代码表1121"/>
    <w:basedOn w:val="a1"/>
    <w:uiPriority w:val="99"/>
    <w:qFormat/>
    <w:rPr>
      <w:rFonts w:ascii="Calibri" w:hAnsi="Calibri"/>
      <w:kern w:val="2"/>
      <w:sz w:val="21"/>
      <w:szCs w:val="21"/>
    </w:rPr>
    <w:tblPr/>
    <w:tcPr>
      <w:shd w:val="pct10" w:color="auto" w:fill="auto"/>
    </w:tcPr>
  </w:style>
  <w:style w:type="table" w:customStyle="1" w:styleId="5121">
    <w:name w:val="网格型51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221">
    <w:name w:val="网格表 5 深色 - 着色 122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6131">
    <w:name w:val="网格型613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221">
    <w:name w:val="网格表 5 深色 - 着色 522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7121">
    <w:name w:val="网格型71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311">
    <w:name w:val="网格表 5 深色 - 着色 5311"/>
    <w:basedOn w:val="a1"/>
    <w:uiPriority w:val="50"/>
    <w:qFormat/>
    <w:locked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8121">
    <w:name w:val="网格型81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1">
    <w:name w:val="网格型91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11">
    <w:name w:val="网格型6311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121">
    <w:name w:val="网格型101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11">
    <w:name w:val="Table Normal311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1210">
    <w:name w:val="网格型121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1">
    <w:name w:val="网格型192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31">
    <w:name w:val="网格型163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1">
    <w:name w:val="网格型251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1">
    <w:name w:val="网格型17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111">
    <w:name w:val="网格表 1 浅色 - 着色 11111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821">
    <w:name w:val="网格型182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211">
    <w:name w:val="网格表 5 深色 - 着色 1121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1-1221">
    <w:name w:val="网格表 1 浅色 - 着色 1221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111">
    <w:name w:val="网格表 5 深色 - 着色 1111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1131">
    <w:name w:val="网格表 5 深色 - 着色 1131"/>
    <w:basedOn w:val="a1"/>
    <w:uiPriority w:val="50"/>
    <w:qFormat/>
    <w:locked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Grid131">
    <w:name w:val="TableGrid13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11">
    <w:name w:val="网格型261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31">
    <w:name w:val="网格表 1 浅色 - 着色 1131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131">
    <w:name w:val="网格表 5 深色 - 着色 513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51211">
    <w:name w:val="网格表 5 深色 - 着色 5121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6221">
    <w:name w:val="网格型6221"/>
    <w:basedOn w:val="a1"/>
    <w:uiPriority w:val="3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-51111">
    <w:name w:val="网格表 5 深色 - 着色 5111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1311">
    <w:name w:val="网格表 5 深色 - 着色 131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1-1311">
    <w:name w:val="网格表 1 浅色 - 着色 1311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11">
    <w:name w:val="Grid Table 1 Light Accent 111"/>
    <w:basedOn w:val="a1"/>
    <w:uiPriority w:val="46"/>
    <w:qFormat/>
    <w:rPr>
      <w:rFonts w:ascii="Calibri" w:hAnsi="Calibri"/>
      <w:kern w:val="2"/>
      <w:sz w:val="21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1">
    <w:name w:val="网格型27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111">
    <w:name w:val="网格型30111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Grid41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2110">
    <w:name w:val="网格型32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10">
    <w:name w:val="网格型42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1">
    <w:name w:val="无格式表格 4111"/>
    <w:basedOn w:val="a1"/>
    <w:uiPriority w:val="44"/>
    <w:rPr>
      <w:rFonts w:ascii="Calibri" w:hAnsi="Calibri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1-12111">
    <w:name w:val="网格表 1 浅色 - 着色 12111"/>
    <w:basedOn w:val="a1"/>
    <w:uiPriority w:val="46"/>
    <w:qFormat/>
    <w:rPr>
      <w:rFonts w:ascii="Calibri" w:hAnsi="Calibri"/>
      <w:szCs w:val="21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CC2E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111">
    <w:name w:val="Grid Table 5 Dark Accent 111"/>
    <w:basedOn w:val="a1"/>
    <w:uiPriority w:val="50"/>
    <w:qFormat/>
    <w:rPr>
      <w:rFonts w:ascii="Calibri" w:hAnsi="Calibri"/>
      <w:kern w:val="2"/>
      <w:sz w:val="21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Grid1111">
    <w:name w:val="TableGrid111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11">
    <w:name w:val="TableGrid51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211">
    <w:name w:val="网格型212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">
    <w:name w:val="网格型31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10">
    <w:name w:val="网格型11311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112">
    <w:name w:val="无格式表格 3111"/>
    <w:basedOn w:val="a1"/>
    <w:uiPriority w:val="43"/>
    <w:qFormat/>
    <w:rPr>
      <w:rFonts w:ascii="Calibri" w:hAnsi="Calibri"/>
    </w:rPr>
    <w:tblPr/>
    <w:tblStylePr w:type="firstRow">
      <w:rPr>
        <w:b/>
        <w:bCs/>
        <w:caps/>
      </w:rPr>
      <w:tblPr/>
      <w:tcPr>
        <w:tcBorders>
          <w:top w:val="nil"/>
          <w:left w:val="single" w:sz="4" w:space="0" w:color="7E7E7E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E7E7E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2111">
    <w:name w:val="网格表 5 深色 - 着色 5211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1211110">
    <w:name w:val="网格型121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11">
    <w:name w:val="网格型72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1">
    <w:name w:val="网格型82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1">
    <w:name w:val="TableGrid61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11">
    <w:name w:val="网格型92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1">
    <w:name w:val="网格型102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1">
    <w:name w:val="Plain Table 411"/>
    <w:basedOn w:val="a1"/>
    <w:uiPriority w:val="44"/>
    <w:qFormat/>
    <w:rPr>
      <w:rFonts w:ascii="Calibri" w:hAnsi="Calibri"/>
      <w:kern w:val="2"/>
      <w:sz w:val="21"/>
      <w:szCs w:val="22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91111">
    <w:name w:val="网格型91111"/>
    <w:basedOn w:val="a1"/>
    <w:uiPriority w:val="59"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0">
    <w:name w:val="网格型122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11">
    <w:name w:val="网格型101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10">
    <w:name w:val="网格型41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Grid21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11">
    <w:name w:val="TableGrid101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Accent511">
    <w:name w:val="Grid Table 5 Dark Accent 511"/>
    <w:basedOn w:val="a1"/>
    <w:uiPriority w:val="50"/>
    <w:qFormat/>
    <w:rPr>
      <w:rFonts w:ascii="Calibri" w:hAnsi="Calibri"/>
      <w:kern w:val="2"/>
      <w:sz w:val="21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62111">
    <w:name w:val="网格型62111"/>
    <w:basedOn w:val="a1"/>
    <w:uiPriority w:val="3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111">
    <w:name w:val="网格型81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2111">
    <w:name w:val="网格表 5 深色 - 着色 12111"/>
    <w:basedOn w:val="a1"/>
    <w:uiPriority w:val="50"/>
    <w:qFormat/>
    <w:rPr>
      <w:rFonts w:ascii="Calibri" w:hAnsi="Calibri"/>
      <w:szCs w:val="21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Grid911">
    <w:name w:val="TableGrid91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111">
    <w:name w:val="Table Normal11111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21">
    <w:name w:val="网格型3021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1">
    <w:name w:val="网格型211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111">
    <w:name w:val="Table Normal2111"/>
    <w:uiPriority w:val="2"/>
    <w:unhideWhenUsed/>
    <w:qFormat/>
    <w:pPr>
      <w:widowControl w:val="0"/>
    </w:pPr>
    <w:rPr>
      <w:rFonts w:ascii="Calibri" w:hAnsi="Calibri"/>
      <w:sz w:val="22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11">
    <w:name w:val="TableGrid81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1111">
    <w:name w:val="网格型71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1">
    <w:name w:val="网格型22111"/>
    <w:basedOn w:val="a1"/>
    <w:uiPriority w:val="59"/>
    <w:qFormat/>
    <w:pPr>
      <w:widowControl w:val="0"/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1">
    <w:name w:val="Plain Table 311"/>
    <w:basedOn w:val="a1"/>
    <w:uiPriority w:val="43"/>
    <w:qFormat/>
    <w:rPr>
      <w:rFonts w:ascii="Calibri" w:hAnsi="Calibri"/>
      <w:kern w:val="2"/>
      <w:sz w:val="21"/>
      <w:szCs w:val="22"/>
    </w:rPr>
    <w:tblPr/>
    <w:tblStylePr w:type="firstRow">
      <w:rPr>
        <w:b/>
        <w:bCs/>
        <w:caps/>
      </w:rPr>
      <w:tblPr/>
      <w:tcPr>
        <w:tcBorders>
          <w:top w:val="nil"/>
          <w:left w:val="single" w:sz="4" w:space="0" w:color="7E7E7E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E7E7E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711">
    <w:name w:val="TableGrid71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11">
    <w:name w:val="TableGrid311"/>
    <w:qFormat/>
    <w:rPr>
      <w:rFonts w:ascii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1">
    <w:name w:val="网格型36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51">
    <w:name w:val="浅色底纹 - 着色 251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651">
    <w:name w:val="网格型651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61">
    <w:name w:val="网格型56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浅色底纹151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51">
    <w:name w:val="浅色底纹 - 强调文字颜色 1151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1161">
    <w:name w:val="网格型1161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51">
    <w:name w:val="文档规范-表51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615">
    <w:name w:val="代码表61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11411">
    <w:name w:val="浅色底纹1141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41">
    <w:name w:val="浅色底纹 - 强调文字颜色 11141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141">
    <w:name w:val="浅色底纹 - 着色 2141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1171">
    <w:name w:val="网格型1171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41">
    <w:name w:val="文档规范-表141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413">
    <w:name w:val="代码表141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6141">
    <w:name w:val="网格型614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1">
    <w:name w:val="网格型133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1">
    <w:name w:val="网格型513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0">
    <w:name w:val="浅色底纹1231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231">
    <w:name w:val="浅色底纹 - 强调文字颜色 11231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231">
    <w:name w:val="浅色底纹 - 着色 2231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1431">
    <w:name w:val="网格型1431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2310">
    <w:name w:val="文档规范-表231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2310">
    <w:name w:val="代码表231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111310">
    <w:name w:val="浅色底纹11131"/>
    <w:basedOn w:val="a1"/>
    <w:uiPriority w:val="60"/>
    <w:qFormat/>
    <w:pPr>
      <w:ind w:firstLineChars="200" w:firstLine="200"/>
    </w:pPr>
    <w:rPr>
      <w:color w:val="000000" w:themeColor="text1" w:themeShade="BF"/>
      <w:szCs w:val="2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131">
    <w:name w:val="浅色底纹 - 强调文字颜色 111131"/>
    <w:basedOn w:val="a1"/>
    <w:uiPriority w:val="60"/>
    <w:qFormat/>
    <w:pPr>
      <w:ind w:firstLineChars="200" w:firstLine="200"/>
    </w:pPr>
    <w:rPr>
      <w:color w:val="2E74B5" w:themeColor="accent1" w:themeShade="BF"/>
      <w:szCs w:val="2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1131">
    <w:name w:val="浅色底纹 - 着色 21131"/>
    <w:basedOn w:val="a1"/>
    <w:uiPriority w:val="60"/>
    <w:qFormat/>
    <w:pPr>
      <w:ind w:firstLineChars="200" w:firstLine="200"/>
    </w:pPr>
    <w:rPr>
      <w:color w:val="C45911" w:themeColor="accent2" w:themeShade="BF"/>
      <w:szCs w:val="2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111311">
    <w:name w:val="网格型11131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310">
    <w:name w:val="文档规范-表1131"/>
    <w:basedOn w:val="a1"/>
    <w:uiPriority w:val="99"/>
    <w:qFormat/>
    <w:rPr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1312">
    <w:name w:val="代码表1131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1531">
    <w:name w:val="网格型153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31">
    <w:name w:val="网格型183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41">
    <w:name w:val="网格型1641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1">
    <w:name w:val="网格型173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21">
    <w:name w:val="网格型5221"/>
    <w:basedOn w:val="a1"/>
    <w:uiPriority w:val="59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2">
    <w:name w:val="代码表421"/>
    <w:basedOn w:val="a1"/>
    <w:uiPriority w:val="99"/>
    <w:qFormat/>
    <w:rPr>
      <w:szCs w:val="21"/>
    </w:rPr>
    <w:tblPr/>
    <w:tcPr>
      <w:shd w:val="pct10" w:color="auto" w:fill="auto"/>
    </w:tcPr>
  </w:style>
  <w:style w:type="table" w:customStyle="1" w:styleId="11313">
    <w:name w:val="网格表 1 浅色13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111">
    <w:name w:val="网格型2411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8">
    <w:name w:val="修订11"/>
    <w:hidden/>
    <w:uiPriority w:val="99"/>
    <w:qFormat/>
    <w:rPr>
      <w:rFonts w:eastAsiaTheme="majorEastAsia"/>
      <w:kern w:val="2"/>
      <w:sz w:val="21"/>
      <w:szCs w:val="24"/>
    </w:rPr>
  </w:style>
  <w:style w:type="character" w:customStyle="1" w:styleId="119">
    <w:name w:val="明显参考11"/>
    <w:basedOn w:val="a0"/>
    <w:uiPriority w:val="32"/>
    <w:semiHidden/>
    <w:qFormat/>
    <w:rPr>
      <w:b/>
      <w:bCs/>
      <w:smallCaps/>
      <w:color w:val="ED7D31" w:themeColor="accent2"/>
      <w:spacing w:val="5"/>
      <w:u w:val="single"/>
    </w:rPr>
  </w:style>
  <w:style w:type="character" w:customStyle="1" w:styleId="11a">
    <w:name w:val="明显强调11"/>
    <w:basedOn w:val="a0"/>
    <w:uiPriority w:val="21"/>
    <w:semiHidden/>
    <w:qFormat/>
    <w:rPr>
      <w:b/>
      <w:bCs/>
      <w:i/>
      <w:iCs/>
      <w:color w:val="5B9BD5" w:themeColor="accent1"/>
    </w:rPr>
  </w:style>
  <w:style w:type="character" w:customStyle="1" w:styleId="11b">
    <w:name w:val="书籍标题11"/>
    <w:basedOn w:val="a0"/>
    <w:uiPriority w:val="33"/>
    <w:semiHidden/>
    <w:qFormat/>
    <w:rPr>
      <w:b/>
      <w:bCs/>
      <w:smallCaps/>
      <w:spacing w:val="5"/>
    </w:rPr>
  </w:style>
  <w:style w:type="table" w:customStyle="1" w:styleId="5-1411">
    <w:name w:val="网格表 5 深色 - 着色 1411"/>
    <w:basedOn w:val="a1"/>
    <w:uiPriority w:val="50"/>
    <w:qFormat/>
    <w:rPr>
      <w:kern w:val="2"/>
      <w:sz w:val="21"/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-1411">
    <w:name w:val="网格表 1 浅色 - 着色 1411"/>
    <w:basedOn w:val="a1"/>
    <w:uiPriority w:val="46"/>
    <w:qFormat/>
    <w:rPr>
      <w:kern w:val="2"/>
      <w:sz w:val="21"/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411">
    <w:name w:val="网格表 5 深色 - 着色 5411"/>
    <w:basedOn w:val="a1"/>
    <w:uiPriority w:val="50"/>
    <w:qFormat/>
    <w:rPr>
      <w:kern w:val="2"/>
      <w:sz w:val="21"/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42111">
    <w:name w:val="无格式表格 4211"/>
    <w:basedOn w:val="a1"/>
    <w:uiPriority w:val="44"/>
    <w:qFormat/>
    <w:rPr>
      <w:kern w:val="2"/>
      <w:sz w:val="21"/>
      <w:szCs w:val="22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2111">
    <w:name w:val="无格式表格 3211"/>
    <w:basedOn w:val="a1"/>
    <w:uiPriority w:val="43"/>
    <w:qFormat/>
    <w:rPr>
      <w:kern w:val="2"/>
      <w:sz w:val="21"/>
      <w:szCs w:val="22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5-13111">
    <w:name w:val="网格表 5 深色 - 着色 13111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-13111">
    <w:name w:val="网格表 1 浅色 - 着色 13111"/>
    <w:basedOn w:val="a1"/>
    <w:uiPriority w:val="46"/>
    <w:qFormat/>
    <w:rPr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3111">
    <w:name w:val="网格表 5 深色 - 着色 53111"/>
    <w:basedOn w:val="a1"/>
    <w:uiPriority w:val="50"/>
    <w:qFormat/>
    <w:rPr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411111">
    <w:name w:val="无格式表格 4111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1110">
    <w:name w:val="无格式表格 3111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5-142">
    <w:name w:val="网格表 5 深色 - 着色 142"/>
    <w:basedOn w:val="a1"/>
    <w:uiPriority w:val="50"/>
    <w:qFormat/>
    <w:rPr>
      <w:kern w:val="2"/>
      <w:sz w:val="21"/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-142">
    <w:name w:val="网格表 1 浅色 - 着色 142"/>
    <w:basedOn w:val="a1"/>
    <w:uiPriority w:val="46"/>
    <w:qFormat/>
    <w:rPr>
      <w:kern w:val="2"/>
      <w:sz w:val="21"/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42">
    <w:name w:val="网格表 5 深色 - 着色 542"/>
    <w:basedOn w:val="a1"/>
    <w:uiPriority w:val="50"/>
    <w:qFormat/>
    <w:rPr>
      <w:kern w:val="2"/>
      <w:sz w:val="21"/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4221">
    <w:name w:val="无格式表格 422"/>
    <w:basedOn w:val="a1"/>
    <w:uiPriority w:val="44"/>
    <w:qFormat/>
    <w:rPr>
      <w:kern w:val="2"/>
      <w:sz w:val="21"/>
      <w:szCs w:val="22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221">
    <w:name w:val="无格式表格 322"/>
    <w:basedOn w:val="a1"/>
    <w:uiPriority w:val="43"/>
    <w:qFormat/>
    <w:rPr>
      <w:kern w:val="2"/>
      <w:sz w:val="21"/>
      <w:szCs w:val="22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6">
    <w:name w:val="文档结构图 字符"/>
    <w:basedOn w:val="a0"/>
    <w:link w:val="a5"/>
    <w:semiHidden/>
    <w:qFormat/>
    <w:rPr>
      <w:rFonts w:ascii="Tahoma" w:eastAsia="宋体" w:hAnsi="Tahoma" w:cs="Tahoma"/>
      <w:kern w:val="2"/>
      <w:sz w:val="16"/>
      <w:szCs w:val="16"/>
    </w:rPr>
  </w:style>
  <w:style w:type="table" w:customStyle="1" w:styleId="5-143">
    <w:name w:val="网格表 5 深色 - 着色 143"/>
    <w:basedOn w:val="a1"/>
    <w:uiPriority w:val="50"/>
    <w:qFormat/>
    <w:rPr>
      <w:kern w:val="2"/>
      <w:sz w:val="21"/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1-143">
    <w:name w:val="网格表 1 浅色 - 着色 143"/>
    <w:basedOn w:val="a1"/>
    <w:uiPriority w:val="46"/>
    <w:qFormat/>
    <w:rPr>
      <w:kern w:val="2"/>
      <w:sz w:val="21"/>
      <w:szCs w:val="21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543">
    <w:name w:val="网格表 5 深色 - 着色 543"/>
    <w:basedOn w:val="a1"/>
    <w:uiPriority w:val="50"/>
    <w:qFormat/>
    <w:rPr>
      <w:kern w:val="2"/>
      <w:sz w:val="21"/>
      <w:szCs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423">
    <w:name w:val="无格式表格 423"/>
    <w:basedOn w:val="a1"/>
    <w:uiPriority w:val="44"/>
    <w:qFormat/>
    <w:rPr>
      <w:kern w:val="2"/>
      <w:sz w:val="21"/>
      <w:szCs w:val="22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230">
    <w:name w:val="无格式表格 323"/>
    <w:basedOn w:val="a1"/>
    <w:uiPriority w:val="43"/>
    <w:qFormat/>
    <w:rPr>
      <w:kern w:val="2"/>
      <w:sz w:val="21"/>
      <w:szCs w:val="22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38">
    <w:name w:val="网格型38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网格型304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5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网格型46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正文_0"/>
    <w:semiHidden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table" w:customStyle="1" w:styleId="47">
    <w:name w:val="网格型47"/>
    <w:basedOn w:val="a1"/>
    <w:uiPriority w:val="59"/>
    <w:qFormat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网格型48"/>
    <w:basedOn w:val="a1"/>
    <w:uiPriority w:val="5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7">
    <w:name w:val="图标题"/>
    <w:basedOn w:val="7"/>
    <w:link w:val="afff8"/>
    <w:semiHidden/>
    <w:qFormat/>
    <w:pPr>
      <w:framePr w:wrap="around"/>
    </w:pPr>
    <w:rPr>
      <w:szCs w:val="22"/>
    </w:rPr>
  </w:style>
  <w:style w:type="paragraph" w:customStyle="1" w:styleId="afff9">
    <w:name w:val="表标题"/>
    <w:basedOn w:val="a"/>
    <w:next w:val="a"/>
    <w:semiHidden/>
    <w:qFormat/>
    <w:pPr>
      <w:spacing w:before="60" w:after="60"/>
      <w:ind w:firstLineChars="0" w:firstLine="0"/>
      <w:jc w:val="center"/>
    </w:pPr>
    <w:rPr>
      <w:rFonts w:ascii="黑体" w:eastAsia="黑体" w:hAnsi="黑体"/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qFormat/>
    <w:pPr>
      <w:tabs>
        <w:tab w:val="clear" w:pos="1417"/>
        <w:tab w:val="clear" w:pos="4873"/>
      </w:tabs>
      <w:spacing w:before="340" w:after="330" w:line="578" w:lineRule="auto"/>
      <w:ind w:firstLineChars="200" w:firstLine="200"/>
      <w:jc w:val="both"/>
      <w:outlineLvl w:val="9"/>
    </w:pPr>
    <w:rPr>
      <w:rFonts w:eastAsia="宋体" w:cstheme="minorBidi"/>
      <w:color w:val="auto"/>
      <w:sz w:val="44"/>
    </w:rPr>
  </w:style>
  <w:style w:type="paragraph" w:customStyle="1" w:styleId="57">
    <w:name w:val="修订5"/>
    <w:hidden/>
    <w:uiPriority w:val="99"/>
    <w:semiHidden/>
    <w:qFormat/>
    <w:rPr>
      <w:rFonts w:eastAsiaTheme="majorEastAsia"/>
      <w:kern w:val="2"/>
      <w:sz w:val="21"/>
      <w:szCs w:val="24"/>
    </w:rPr>
  </w:style>
  <w:style w:type="paragraph" w:customStyle="1" w:styleId="afffa">
    <w:name w:val="正文内容"/>
    <w:basedOn w:val="a"/>
    <w:link w:val="afffb"/>
    <w:semiHidden/>
    <w:qFormat/>
    <w:pPr>
      <w:autoSpaceDE w:val="0"/>
      <w:autoSpaceDN w:val="0"/>
    </w:pPr>
    <w:rPr>
      <w:szCs w:val="22"/>
    </w:rPr>
  </w:style>
  <w:style w:type="character" w:customStyle="1" w:styleId="afffb">
    <w:name w:val="正文内容 字符"/>
    <w:basedOn w:val="a0"/>
    <w:link w:val="afffa"/>
    <w:semiHidden/>
    <w:qFormat/>
    <w:rPr>
      <w:rFonts w:ascii="Times New Roman" w:eastAsia="宋体" w:hAnsi="Times New Roman"/>
      <w:kern w:val="2"/>
      <w:sz w:val="21"/>
      <w:szCs w:val="22"/>
    </w:rPr>
  </w:style>
  <w:style w:type="paragraph" w:customStyle="1" w:styleId="afffc">
    <w:name w:val="图标"/>
    <w:basedOn w:val="afffa"/>
    <w:link w:val="afffd"/>
    <w:semiHidden/>
    <w:qFormat/>
    <w:pPr>
      <w:ind w:firstLineChars="0" w:firstLine="0"/>
      <w:jc w:val="center"/>
    </w:pPr>
    <w:rPr>
      <w:rFonts w:eastAsia="黑体" w:cs="宋体"/>
      <w:sz w:val="18"/>
    </w:rPr>
  </w:style>
  <w:style w:type="character" w:customStyle="1" w:styleId="afffd">
    <w:name w:val="图标 字符"/>
    <w:basedOn w:val="afffb"/>
    <w:link w:val="afffc"/>
    <w:semiHidden/>
    <w:qFormat/>
    <w:rPr>
      <w:rFonts w:ascii="Times New Roman" w:eastAsia="黑体" w:hAnsi="Times New Roman" w:cs="宋体"/>
      <w:kern w:val="2"/>
      <w:sz w:val="18"/>
      <w:szCs w:val="22"/>
    </w:rPr>
  </w:style>
  <w:style w:type="character" w:customStyle="1" w:styleId="mord">
    <w:name w:val="mord"/>
    <w:basedOn w:val="a0"/>
    <w:semiHidden/>
    <w:qFormat/>
  </w:style>
  <w:style w:type="character" w:customStyle="1" w:styleId="mbin">
    <w:name w:val="mbin"/>
    <w:basedOn w:val="a0"/>
    <w:semiHidden/>
    <w:qFormat/>
  </w:style>
  <w:style w:type="character" w:customStyle="1" w:styleId="mrel">
    <w:name w:val="mrel"/>
    <w:basedOn w:val="a0"/>
    <w:semiHidden/>
    <w:qFormat/>
  </w:style>
  <w:style w:type="paragraph" w:customStyle="1" w:styleId="afffe">
    <w:name w:val="图表标题"/>
    <w:basedOn w:val="afff7"/>
    <w:link w:val="affff"/>
    <w:qFormat/>
    <w:pPr>
      <w:framePr w:wrap="around"/>
      <w:outlineLvl w:val="9"/>
    </w:pPr>
  </w:style>
  <w:style w:type="paragraph" w:customStyle="1" w:styleId="affff0">
    <w:name w:val="图表题（标题七）"/>
    <w:basedOn w:val="a"/>
    <w:next w:val="a"/>
    <w:link w:val="affff1"/>
    <w:pPr>
      <w:tabs>
        <w:tab w:val="left" w:pos="0"/>
      </w:tabs>
      <w:autoSpaceDE w:val="0"/>
      <w:autoSpaceDN w:val="0"/>
      <w:spacing w:beforeLines="20" w:before="20" w:afterLines="20" w:after="20"/>
      <w:ind w:firstLineChars="0" w:firstLine="0"/>
      <w:jc w:val="center"/>
    </w:pPr>
    <w:rPr>
      <w:rFonts w:eastAsia="黑体"/>
      <w:sz w:val="18"/>
    </w:rPr>
  </w:style>
  <w:style w:type="character" w:customStyle="1" w:styleId="afff8">
    <w:name w:val="图标题 字符"/>
    <w:basedOn w:val="70"/>
    <w:link w:val="afff7"/>
    <w:semiHidden/>
    <w:qFormat/>
    <w:rPr>
      <w:rFonts w:ascii="Times New Roman" w:eastAsia="宋体" w:hAnsi="Times New Roman"/>
      <w:bCs/>
      <w:kern w:val="2"/>
      <w:sz w:val="18"/>
      <w:szCs w:val="22"/>
    </w:rPr>
  </w:style>
  <w:style w:type="character" w:customStyle="1" w:styleId="affff">
    <w:name w:val="图表标题 字符"/>
    <w:basedOn w:val="afff8"/>
    <w:link w:val="afffe"/>
    <w:qFormat/>
    <w:rPr>
      <w:rFonts w:ascii="Times New Roman" w:eastAsia="宋体" w:hAnsi="Times New Roman"/>
      <w:bCs/>
      <w:kern w:val="2"/>
      <w:sz w:val="18"/>
      <w:szCs w:val="22"/>
    </w:rPr>
  </w:style>
  <w:style w:type="character" w:customStyle="1" w:styleId="affff1">
    <w:name w:val="图表题（标题七） 字符"/>
    <w:basedOn w:val="70"/>
    <w:link w:val="affff0"/>
    <w:qFormat/>
    <w:rPr>
      <w:rFonts w:ascii="Times New Roman" w:eastAsia="黑体" w:hAnsi="Times New Roman"/>
      <w:bCs w:val="0"/>
      <w:kern w:val="2"/>
      <w:sz w:val="18"/>
      <w:szCs w:val="24"/>
    </w:rPr>
  </w:style>
  <w:style w:type="table" w:customStyle="1" w:styleId="49">
    <w:name w:val="网格型49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cap">
    <w:name w:val="figcap"/>
    <w:basedOn w:val="a0"/>
    <w:qFormat/>
  </w:style>
  <w:style w:type="table" w:customStyle="1" w:styleId="125">
    <w:name w:val="无格式表格 12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Y\&#33258;&#21160;&#39550;&#39542;\&#20316;&#19994;\&#26446;&#24535;&#23250;-21&#32423;&#23398;&#20064;&#36319;&#36394;&#26413;&#35760;-2021091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239DB-B196-460A-9ED3-B5522D99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李志嫒-21级学习跟踪札记-20210910.dotx</Template>
  <TotalTime>14</TotalTime>
  <Pages>5</Pages>
  <Words>400</Words>
  <Characters>2284</Characters>
  <Application>Microsoft Office Word</Application>
  <DocSecurity>0</DocSecurity>
  <Lines>19</Lines>
  <Paragraphs>5</Paragraphs>
  <ScaleCrop>false</ScaleCrop>
  <Company>Microsoft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宜怀 王</cp:lastModifiedBy>
  <cp:revision>13</cp:revision>
  <cp:lastPrinted>2019-11-06T00:22:00Z</cp:lastPrinted>
  <dcterms:created xsi:type="dcterms:W3CDTF">2022-09-13T08:36:00Z</dcterms:created>
  <dcterms:modified xsi:type="dcterms:W3CDTF">2024-11-24T04:38:00Z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DDC72A4E04EA46119F81DB031A9ED5D8</vt:lpwstr>
  </property>
</Properties>
</file>